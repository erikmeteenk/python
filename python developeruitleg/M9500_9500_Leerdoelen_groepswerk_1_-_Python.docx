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72E38" w14:textId="77777777" w:rsidR="00432AFA" w:rsidRDefault="00553231" w:rsidP="00E64B21">
      <w:pPr>
        <w:pStyle w:val="Titel"/>
      </w:pPr>
      <w:sdt>
        <w:sdtPr>
          <w:id w:val="-887724380"/>
          <w:lock w:val="sdtContentLocked"/>
          <w:placeholder>
            <w:docPart w:val="FF8724DA0806460AB308B81B23EF2BCF"/>
          </w:placeholder>
        </w:sdtPr>
        <w:sdtEndPr/>
        <w:sdtContent>
          <w:r w:rsidR="00362E44">
            <w:t>Leerdoelen en -inhouden</w:t>
          </w:r>
        </w:sdtContent>
      </w:sdt>
    </w:p>
    <w:p w14:paraId="3E46F935" w14:textId="7E770368" w:rsidR="00ED6939" w:rsidRPr="00310EDE" w:rsidRDefault="00ED6939" w:rsidP="00432AFA">
      <w:pPr>
        <w:rPr>
          <w:rFonts w:ascii="Calibri" w:hAnsi="Calibri" w:cs="Calibri"/>
          <w:sz w:val="20"/>
          <w:szCs w:val="20"/>
        </w:rPr>
      </w:pPr>
      <w:r w:rsidRPr="00310EDE">
        <w:rPr>
          <w:rFonts w:ascii="Calibri" w:hAnsi="Calibri" w:cs="Calibri"/>
          <w:sz w:val="20"/>
          <w:szCs w:val="20"/>
          <w:highlight w:val="green"/>
        </w:rPr>
        <w:t>Praktische tips</w:t>
      </w:r>
    </w:p>
    <w:p w14:paraId="263F8582" w14:textId="0EAED4F7" w:rsidR="00EB1937" w:rsidRDefault="00EB1937" w:rsidP="00432AFA">
      <w:pPr>
        <w:rPr>
          <w:rFonts w:ascii="Calibri" w:hAnsi="Calibri" w:cs="Calibri"/>
          <w:sz w:val="20"/>
          <w:szCs w:val="20"/>
        </w:rPr>
      </w:pPr>
    </w:p>
    <w:p w14:paraId="1A7A7939" w14:textId="456B4548" w:rsidR="00905ECA" w:rsidRDefault="00C11B50" w:rsidP="00432AF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Probeer na te bootsen wat men in de bedrijven en later in de job moet doen. Samenwerken, </w:t>
      </w:r>
      <w:r w:rsidR="00BB6F3B">
        <w:rPr>
          <w:rFonts w:ascii="Calibri" w:hAnsi="Calibri" w:cs="Calibri"/>
          <w:sz w:val="20"/>
          <w:szCs w:val="20"/>
        </w:rPr>
        <w:t>projectmanagement</w:t>
      </w:r>
      <w:r w:rsidR="00AA59B3">
        <w:rPr>
          <w:rFonts w:ascii="Calibri" w:hAnsi="Calibri" w:cs="Calibri"/>
          <w:sz w:val="20"/>
          <w:szCs w:val="20"/>
        </w:rPr>
        <w:t xml:space="preserve"> (scrum meetings)</w:t>
      </w:r>
      <w:r w:rsidR="00BB6F3B">
        <w:rPr>
          <w:rFonts w:ascii="Calibri" w:hAnsi="Calibri" w:cs="Calibri"/>
          <w:sz w:val="20"/>
          <w:szCs w:val="20"/>
        </w:rPr>
        <w:t xml:space="preserve"> en laat een programmeur ook maar eens uit zijn of haar comfortzone treden en leer hem</w:t>
      </w:r>
      <w:r w:rsidR="00AB714E">
        <w:rPr>
          <w:rFonts w:ascii="Calibri" w:hAnsi="Calibri" w:cs="Calibri"/>
          <w:sz w:val="20"/>
          <w:szCs w:val="20"/>
        </w:rPr>
        <w:t xml:space="preserve"> of haar</w:t>
      </w:r>
      <w:r w:rsidR="00BB6F3B">
        <w:rPr>
          <w:rFonts w:ascii="Calibri" w:hAnsi="Calibri" w:cs="Calibri"/>
          <w:sz w:val="20"/>
          <w:szCs w:val="20"/>
        </w:rPr>
        <w:t xml:space="preserve"> pitchen/presenteren.</w:t>
      </w:r>
      <w:r w:rsidR="00D9784F">
        <w:rPr>
          <w:rFonts w:ascii="Calibri" w:hAnsi="Calibri" w:cs="Calibri"/>
          <w:sz w:val="20"/>
          <w:szCs w:val="20"/>
        </w:rPr>
        <w:t xml:space="preserve"> Docent neemt de rol van de klant aan.</w:t>
      </w:r>
      <w:r w:rsidR="0034556B">
        <w:rPr>
          <w:rFonts w:ascii="Calibri" w:hAnsi="Calibri" w:cs="Calibri"/>
          <w:sz w:val="20"/>
          <w:szCs w:val="20"/>
        </w:rPr>
        <w:t xml:space="preserve"> </w:t>
      </w:r>
      <w:r w:rsidR="00905ECA">
        <w:rPr>
          <w:rFonts w:ascii="Calibri" w:hAnsi="Calibri" w:cs="Calibri"/>
          <w:sz w:val="20"/>
          <w:szCs w:val="20"/>
        </w:rPr>
        <w:t xml:space="preserve">Je krijgt 3 specifieke lessen om hieraan te werken, maar het is ook duidelijk dat dit een rode draad is doorheen </w:t>
      </w:r>
      <w:r w:rsidR="00717828">
        <w:rPr>
          <w:rFonts w:ascii="Calibri" w:hAnsi="Calibri" w:cs="Calibri"/>
          <w:sz w:val="20"/>
          <w:szCs w:val="20"/>
        </w:rPr>
        <w:t xml:space="preserve">het eerste jaar/deel van </w:t>
      </w:r>
      <w:r w:rsidR="00905ECA">
        <w:rPr>
          <w:rFonts w:ascii="Calibri" w:hAnsi="Calibri" w:cs="Calibri"/>
          <w:sz w:val="20"/>
          <w:szCs w:val="20"/>
        </w:rPr>
        <w:t>de opleiding.</w:t>
      </w:r>
      <w:r w:rsidR="00D9784F">
        <w:rPr>
          <w:rFonts w:ascii="Calibri" w:hAnsi="Calibri" w:cs="Calibri"/>
          <w:sz w:val="20"/>
          <w:szCs w:val="20"/>
        </w:rPr>
        <w:t xml:space="preserve"> Deze punten tellen imme</w:t>
      </w:r>
      <w:r w:rsidR="00717828">
        <w:rPr>
          <w:rFonts w:ascii="Calibri" w:hAnsi="Calibri" w:cs="Calibri"/>
          <w:sz w:val="20"/>
          <w:szCs w:val="20"/>
        </w:rPr>
        <w:t>rs voor meerdere modules.</w:t>
      </w:r>
    </w:p>
    <w:p w14:paraId="50D34740" w14:textId="5461478D" w:rsidR="00420F8A" w:rsidRDefault="00420F8A" w:rsidP="00432AFA">
      <w:pPr>
        <w:rPr>
          <w:rFonts w:ascii="Calibri" w:hAnsi="Calibri" w:cs="Calibri"/>
          <w:sz w:val="20"/>
          <w:szCs w:val="20"/>
        </w:rPr>
      </w:pPr>
    </w:p>
    <w:p w14:paraId="5DC102D2" w14:textId="2052E2DD" w:rsidR="00A3532D" w:rsidRDefault="00420F8A" w:rsidP="00432AFA">
      <w:pPr>
        <w:rPr>
          <w:rFonts w:ascii="Calibri" w:hAnsi="Calibri" w:cs="Calibri"/>
          <w:sz w:val="20"/>
          <w:szCs w:val="20"/>
        </w:rPr>
      </w:pPr>
      <w:r w:rsidRPr="002F431E">
        <w:rPr>
          <w:rFonts w:ascii="Calibri" w:hAnsi="Calibri" w:cs="Calibri"/>
          <w:sz w:val="20"/>
          <w:szCs w:val="20"/>
          <w:highlight w:val="yellow"/>
        </w:rPr>
        <w:t>Het is dan ook belangrijk dat je als docent bewaakt dat in hun opdracht alles zit wat ze moeten kennen</w:t>
      </w:r>
      <w:r w:rsidR="004D6C48" w:rsidRPr="002F431E">
        <w:rPr>
          <w:rFonts w:ascii="Calibri" w:hAnsi="Calibri" w:cs="Calibri"/>
          <w:sz w:val="20"/>
          <w:szCs w:val="20"/>
          <w:highlight w:val="yellow"/>
        </w:rPr>
        <w:t xml:space="preserve"> om door te gaan naar het tweede jaar. Tegelijkertijd moet je als docent ook bewaken dat de opdracht “haalbaar” is.</w:t>
      </w:r>
      <w:r w:rsidR="005D73EC" w:rsidRPr="002F431E">
        <w:rPr>
          <w:rFonts w:ascii="Calibri" w:hAnsi="Calibri" w:cs="Calibri"/>
          <w:sz w:val="20"/>
          <w:szCs w:val="20"/>
          <w:highlight w:val="yellow"/>
        </w:rPr>
        <w:t xml:space="preserve"> </w:t>
      </w:r>
      <w:r w:rsidR="001D00E7" w:rsidRPr="002F431E">
        <w:rPr>
          <w:rFonts w:ascii="Calibri" w:hAnsi="Calibri" w:cs="Calibri"/>
          <w:sz w:val="20"/>
          <w:szCs w:val="20"/>
          <w:highlight w:val="yellow"/>
        </w:rPr>
        <w:t>Geen makkelijke opdracht, maar wel noodzakelijk.</w:t>
      </w:r>
    </w:p>
    <w:p w14:paraId="5D01046D" w14:textId="77777777" w:rsidR="00D92BEE" w:rsidRDefault="00D92BEE" w:rsidP="00432AFA">
      <w:pPr>
        <w:rPr>
          <w:rFonts w:ascii="Calibri" w:hAnsi="Calibri" w:cs="Calibri"/>
          <w:sz w:val="20"/>
          <w:szCs w:val="20"/>
        </w:rPr>
      </w:pPr>
    </w:p>
    <w:p w14:paraId="050D9EDA" w14:textId="73494EB8" w:rsidR="004D6C48" w:rsidRDefault="004D6C48" w:rsidP="00432AF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Het klassieke voorbeeld is dan altijd: </w:t>
      </w:r>
      <w:r w:rsidR="00CD7FFC">
        <w:rPr>
          <w:rFonts w:ascii="Calibri" w:hAnsi="Calibri" w:cs="Calibri"/>
          <w:sz w:val="20"/>
          <w:szCs w:val="20"/>
        </w:rPr>
        <w:t>een groep</w:t>
      </w:r>
      <w:r>
        <w:rPr>
          <w:rFonts w:ascii="Calibri" w:hAnsi="Calibri" w:cs="Calibri"/>
          <w:sz w:val="20"/>
          <w:szCs w:val="20"/>
        </w:rPr>
        <w:t xml:space="preserve"> wil het </w:t>
      </w:r>
      <w:r w:rsidR="0099794E">
        <w:rPr>
          <w:rFonts w:ascii="Calibri" w:hAnsi="Calibri" w:cs="Calibri"/>
          <w:sz w:val="20"/>
          <w:szCs w:val="20"/>
        </w:rPr>
        <w:t xml:space="preserve">ledenmanagement van </w:t>
      </w:r>
      <w:r w:rsidR="00CD7FFC">
        <w:rPr>
          <w:rFonts w:ascii="Calibri" w:hAnsi="Calibri" w:cs="Calibri"/>
          <w:sz w:val="20"/>
          <w:szCs w:val="20"/>
        </w:rPr>
        <w:t>een</w:t>
      </w:r>
      <w:r w:rsidR="0099794E">
        <w:rPr>
          <w:rFonts w:ascii="Calibri" w:hAnsi="Calibri" w:cs="Calibri"/>
          <w:sz w:val="20"/>
          <w:szCs w:val="20"/>
        </w:rPr>
        <w:t xml:space="preserve"> </w:t>
      </w:r>
      <w:r w:rsidR="00CD7FFC">
        <w:rPr>
          <w:rFonts w:ascii="Calibri" w:hAnsi="Calibri" w:cs="Calibri"/>
          <w:sz w:val="20"/>
          <w:szCs w:val="20"/>
        </w:rPr>
        <w:t>hobby dat ze beoefenen</w:t>
      </w:r>
      <w:r w:rsidR="0099794E">
        <w:rPr>
          <w:rFonts w:ascii="Calibri" w:hAnsi="Calibri" w:cs="Calibri"/>
          <w:sz w:val="20"/>
          <w:szCs w:val="20"/>
        </w:rPr>
        <w:t xml:space="preserve"> automatiseren (dat is wat weinig en been </w:t>
      </w:r>
      <w:proofErr w:type="spellStart"/>
      <w:r w:rsidR="0099794E">
        <w:rPr>
          <w:rFonts w:ascii="Calibri" w:hAnsi="Calibri" w:cs="Calibri"/>
          <w:sz w:val="20"/>
          <w:szCs w:val="20"/>
        </w:rPr>
        <w:t>there</w:t>
      </w:r>
      <w:proofErr w:type="spellEnd"/>
      <w:r w:rsidR="009979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99794E">
        <w:rPr>
          <w:rFonts w:ascii="Calibri" w:hAnsi="Calibri" w:cs="Calibri"/>
          <w:sz w:val="20"/>
          <w:szCs w:val="20"/>
        </w:rPr>
        <w:t>done</w:t>
      </w:r>
      <w:proofErr w:type="spellEnd"/>
      <w:r w:rsidR="009979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99794E">
        <w:rPr>
          <w:rFonts w:ascii="Calibri" w:hAnsi="Calibri" w:cs="Calibri"/>
          <w:sz w:val="20"/>
          <w:szCs w:val="20"/>
        </w:rPr>
        <w:t>that</w:t>
      </w:r>
      <w:proofErr w:type="spellEnd"/>
      <w:r w:rsidR="00C11278">
        <w:rPr>
          <w:rFonts w:ascii="Calibri" w:hAnsi="Calibri" w:cs="Calibri"/>
          <w:sz w:val="20"/>
          <w:szCs w:val="20"/>
        </w:rPr>
        <w:t xml:space="preserve">, het moet </w:t>
      </w:r>
      <w:r w:rsidR="0054480D">
        <w:rPr>
          <w:rFonts w:ascii="Calibri" w:hAnsi="Calibri" w:cs="Calibri"/>
          <w:sz w:val="20"/>
          <w:szCs w:val="20"/>
        </w:rPr>
        <w:t xml:space="preserve">en mag </w:t>
      </w:r>
      <w:r w:rsidR="00C11278">
        <w:rPr>
          <w:rFonts w:ascii="Calibri" w:hAnsi="Calibri" w:cs="Calibri"/>
          <w:sz w:val="20"/>
          <w:szCs w:val="20"/>
        </w:rPr>
        <w:t>creatiever</w:t>
      </w:r>
      <w:r w:rsidR="0099794E">
        <w:rPr>
          <w:rFonts w:ascii="Calibri" w:hAnsi="Calibri" w:cs="Calibri"/>
          <w:sz w:val="20"/>
          <w:szCs w:val="20"/>
        </w:rPr>
        <w:t>) en iemand wil een nieuw CRM programmeren (daar is de scope duidelijk veel te groot en is niet praktisch haalbaar).</w:t>
      </w:r>
    </w:p>
    <w:p w14:paraId="147A1960" w14:textId="2B2C317F" w:rsidR="00834BD3" w:rsidRDefault="00834BD3" w:rsidP="00432AFA">
      <w:pPr>
        <w:rPr>
          <w:rFonts w:ascii="Calibri" w:hAnsi="Calibri" w:cs="Calibri"/>
          <w:sz w:val="20"/>
          <w:szCs w:val="20"/>
        </w:rPr>
      </w:pPr>
    </w:p>
    <w:p w14:paraId="5973A2C3" w14:textId="34562A84" w:rsidR="00834BD3" w:rsidRDefault="00CC20D6" w:rsidP="00432AF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highlight w:val="yellow"/>
        </w:rPr>
        <w:t>Dus we herhalen, b</w:t>
      </w:r>
      <w:r w:rsidR="00834BD3" w:rsidRPr="0061738E">
        <w:rPr>
          <w:rFonts w:ascii="Calibri" w:hAnsi="Calibri" w:cs="Calibri"/>
          <w:sz w:val="20"/>
          <w:szCs w:val="20"/>
          <w:highlight w:val="yellow"/>
        </w:rPr>
        <w:t>aken heel goed samen de scope af.</w:t>
      </w:r>
      <w:r w:rsidR="00834BD3">
        <w:rPr>
          <w:rFonts w:ascii="Calibri" w:hAnsi="Calibri" w:cs="Calibri"/>
          <w:sz w:val="20"/>
          <w:szCs w:val="20"/>
        </w:rPr>
        <w:t xml:space="preserve"> </w:t>
      </w:r>
      <w:r w:rsidR="00DA6395">
        <w:rPr>
          <w:rFonts w:ascii="Calibri" w:hAnsi="Calibri" w:cs="Calibri"/>
          <w:sz w:val="20"/>
          <w:szCs w:val="20"/>
        </w:rPr>
        <w:t xml:space="preserve">Nog </w:t>
      </w:r>
      <w:r w:rsidR="0061738E">
        <w:rPr>
          <w:rFonts w:ascii="Calibri" w:hAnsi="Calibri" w:cs="Calibri"/>
          <w:sz w:val="20"/>
          <w:szCs w:val="20"/>
        </w:rPr>
        <w:t>niet teveel</w:t>
      </w:r>
      <w:r w:rsidR="00DA6395">
        <w:rPr>
          <w:rFonts w:ascii="Calibri" w:hAnsi="Calibri" w:cs="Calibri"/>
          <w:sz w:val="20"/>
          <w:szCs w:val="20"/>
        </w:rPr>
        <w:t xml:space="preserve"> toeters en bellen boven halen, dat is voor groepswerk 2.</w:t>
      </w:r>
      <w:r w:rsidR="00D92BEE">
        <w:rPr>
          <w:rFonts w:ascii="Calibri" w:hAnsi="Calibri" w:cs="Calibri"/>
          <w:sz w:val="20"/>
          <w:szCs w:val="20"/>
        </w:rPr>
        <w:t xml:space="preserve"> Zorg ervoor dat het haalbaar is met de kennis die ze op dat moment hebben</w:t>
      </w:r>
      <w:r w:rsidR="00697009">
        <w:rPr>
          <w:rFonts w:ascii="Calibri" w:hAnsi="Calibri" w:cs="Calibri"/>
          <w:sz w:val="20"/>
          <w:szCs w:val="20"/>
        </w:rPr>
        <w:t>. Niet lopen voor je kan stappen.</w:t>
      </w:r>
      <w:r w:rsidR="007D5A67">
        <w:rPr>
          <w:rFonts w:ascii="Calibri" w:hAnsi="Calibri" w:cs="Calibri"/>
          <w:sz w:val="20"/>
          <w:szCs w:val="20"/>
        </w:rPr>
        <w:t xml:space="preserve"> Zorg er daarnaast voor dat alles aan bod komt wat je gezien hebt en dat je kan nagaan of ze klaar zijn voor het tweede jaar/deel</w:t>
      </w:r>
      <w:r w:rsidR="0034556B">
        <w:rPr>
          <w:rFonts w:ascii="Calibri" w:hAnsi="Calibri" w:cs="Calibri"/>
          <w:sz w:val="20"/>
          <w:szCs w:val="20"/>
        </w:rPr>
        <w:t xml:space="preserve"> van de opleiding.</w:t>
      </w:r>
    </w:p>
    <w:p w14:paraId="6B1DB005" w14:textId="31A63835" w:rsidR="00E04DFE" w:rsidRDefault="00E04DFE" w:rsidP="00432AFA">
      <w:pPr>
        <w:rPr>
          <w:rFonts w:ascii="Calibri" w:hAnsi="Calibri" w:cs="Calibri"/>
          <w:sz w:val="20"/>
          <w:szCs w:val="20"/>
        </w:rPr>
      </w:pPr>
    </w:p>
    <w:p w14:paraId="50C70C64" w14:textId="5DC4D7BA" w:rsidR="00E04DFE" w:rsidRDefault="00E04DFE" w:rsidP="00432AF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Vallen er mensen af tijdens het groepswerk</w:t>
      </w:r>
      <w:r w:rsidR="001F063B">
        <w:rPr>
          <w:rFonts w:ascii="Calibri" w:hAnsi="Calibri" w:cs="Calibri"/>
          <w:sz w:val="20"/>
          <w:szCs w:val="20"/>
        </w:rPr>
        <w:t xml:space="preserve"> door ziekte of andere redenen</w:t>
      </w:r>
      <w:r>
        <w:rPr>
          <w:rFonts w:ascii="Calibri" w:hAnsi="Calibri" w:cs="Calibri"/>
          <w:sz w:val="20"/>
          <w:szCs w:val="20"/>
        </w:rPr>
        <w:t xml:space="preserve"> of zie je dat mensen niet zelf presteren maar </w:t>
      </w:r>
      <w:r w:rsidR="00697009">
        <w:rPr>
          <w:rFonts w:ascii="Calibri" w:hAnsi="Calibri" w:cs="Calibri"/>
          <w:sz w:val="20"/>
          <w:szCs w:val="20"/>
        </w:rPr>
        <w:t>mee</w:t>
      </w:r>
      <w:r>
        <w:rPr>
          <w:rFonts w:ascii="Calibri" w:hAnsi="Calibri" w:cs="Calibri"/>
          <w:sz w:val="20"/>
          <w:szCs w:val="20"/>
        </w:rPr>
        <w:t>drijven op andermans werk, grijp dan gepast in aub en wees creatief bij problemen.</w:t>
      </w:r>
      <w:r w:rsidR="00BF1E8E">
        <w:rPr>
          <w:rFonts w:ascii="Calibri" w:hAnsi="Calibri" w:cs="Calibri"/>
          <w:sz w:val="20"/>
          <w:szCs w:val="20"/>
        </w:rPr>
        <w:t xml:space="preserve"> Het groepswerk weegt zwaarder door dan één iemand die problemen maakt</w:t>
      </w:r>
      <w:r w:rsidR="001F063B"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Vraag desnoods de input van de me</w:t>
      </w:r>
      <w:r w:rsidR="00221B85">
        <w:rPr>
          <w:rFonts w:ascii="Calibri" w:hAnsi="Calibri" w:cs="Calibri"/>
          <w:sz w:val="20"/>
          <w:szCs w:val="20"/>
        </w:rPr>
        <w:t>tho</w:t>
      </w:r>
      <w:r w:rsidR="00BF1E8E">
        <w:rPr>
          <w:rFonts w:ascii="Calibri" w:hAnsi="Calibri" w:cs="Calibri"/>
          <w:sz w:val="20"/>
          <w:szCs w:val="20"/>
        </w:rPr>
        <w:t>dische experten op je campus</w:t>
      </w:r>
      <w:r w:rsidR="001F063B">
        <w:rPr>
          <w:rFonts w:ascii="Calibri" w:hAnsi="Calibri" w:cs="Calibri"/>
          <w:sz w:val="20"/>
          <w:szCs w:val="20"/>
        </w:rPr>
        <w:t xml:space="preserve"> om hier op een gepaste manier mee om te gaan</w:t>
      </w:r>
      <w:r w:rsidR="00BF1E8E">
        <w:rPr>
          <w:rFonts w:ascii="Calibri" w:hAnsi="Calibri" w:cs="Calibri"/>
          <w:sz w:val="20"/>
          <w:szCs w:val="20"/>
        </w:rPr>
        <w:t>.</w:t>
      </w:r>
    </w:p>
    <w:p w14:paraId="05DE7432" w14:textId="421C4DD9" w:rsidR="00AA59B3" w:rsidRDefault="00AA59B3" w:rsidP="00432AFA">
      <w:pPr>
        <w:rPr>
          <w:rFonts w:ascii="Calibri" w:hAnsi="Calibri" w:cs="Calibri"/>
          <w:sz w:val="20"/>
          <w:szCs w:val="20"/>
        </w:rPr>
      </w:pPr>
    </w:p>
    <w:p w14:paraId="52E353B3" w14:textId="6E943397" w:rsidR="00AA59B3" w:rsidRDefault="00AA59B3" w:rsidP="00432AFA">
      <w:pPr>
        <w:rPr>
          <w:rFonts w:ascii="Calibri" w:hAnsi="Calibri" w:cs="Calibri"/>
          <w:sz w:val="20"/>
          <w:szCs w:val="20"/>
        </w:rPr>
      </w:pPr>
      <w:r w:rsidRPr="0036433A">
        <w:rPr>
          <w:rFonts w:ascii="Calibri" w:hAnsi="Calibri" w:cs="Calibri"/>
          <w:sz w:val="20"/>
          <w:szCs w:val="20"/>
          <w:highlight w:val="yellow"/>
        </w:rPr>
        <w:t>Soft skills zijn een belangrijke competentie</w:t>
      </w:r>
      <w:r w:rsidR="00AB714E" w:rsidRPr="0036433A">
        <w:rPr>
          <w:rFonts w:ascii="Calibri" w:hAnsi="Calibri" w:cs="Calibri"/>
          <w:sz w:val="20"/>
          <w:szCs w:val="20"/>
          <w:highlight w:val="yellow"/>
        </w:rPr>
        <w:t>.</w:t>
      </w:r>
      <w:r w:rsidR="0036433A" w:rsidRPr="0036433A">
        <w:rPr>
          <w:rFonts w:ascii="Calibri" w:hAnsi="Calibri" w:cs="Calibri"/>
          <w:sz w:val="20"/>
          <w:szCs w:val="20"/>
          <w:highlight w:val="yellow"/>
        </w:rPr>
        <w:t xml:space="preserve"> In deze module kan je daar volop aan werken. Doe dat door te coachen en feedback te geven. Veelvuldig.</w:t>
      </w:r>
    </w:p>
    <w:p w14:paraId="7A86446E" w14:textId="0BFC3C74" w:rsidR="00905ECA" w:rsidRDefault="00905ECA" w:rsidP="00432AFA">
      <w:pPr>
        <w:rPr>
          <w:rFonts w:ascii="Calibri" w:hAnsi="Calibri" w:cs="Calibri"/>
          <w:sz w:val="20"/>
          <w:szCs w:val="20"/>
        </w:rPr>
      </w:pPr>
    </w:p>
    <w:p w14:paraId="66A7F7CB" w14:textId="6F73A465" w:rsidR="00905ECA" w:rsidRDefault="0036433A" w:rsidP="00432AF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highlight w:val="yellow"/>
        </w:rPr>
        <w:t>V</w:t>
      </w:r>
      <w:r w:rsidR="00905ECA" w:rsidRPr="00905ECA">
        <w:rPr>
          <w:rFonts w:ascii="Calibri" w:hAnsi="Calibri" w:cs="Calibri"/>
          <w:sz w:val="20"/>
          <w:szCs w:val="20"/>
          <w:highlight w:val="yellow"/>
        </w:rPr>
        <w:t>raag naar resultaten,</w:t>
      </w:r>
      <w:r w:rsidR="0061738E">
        <w:rPr>
          <w:rFonts w:ascii="Calibri" w:hAnsi="Calibri" w:cs="Calibri"/>
          <w:sz w:val="20"/>
          <w:szCs w:val="20"/>
          <w:highlight w:val="yellow"/>
        </w:rPr>
        <w:t xml:space="preserve"> spreek inleverdata af,</w:t>
      </w:r>
      <w:r w:rsidR="00905ECA" w:rsidRPr="00905ECA">
        <w:rPr>
          <w:rFonts w:ascii="Calibri" w:hAnsi="Calibri" w:cs="Calibri"/>
          <w:sz w:val="20"/>
          <w:szCs w:val="20"/>
          <w:highlight w:val="yellow"/>
        </w:rPr>
        <w:t xml:space="preserve"> motiveer en grijp in als het dreigt te ontsporen.</w:t>
      </w:r>
    </w:p>
    <w:p w14:paraId="62E1A62F" w14:textId="77777777" w:rsidR="00310EDE" w:rsidRDefault="007968A3">
      <w:pPr>
        <w:rPr>
          <w:rFonts w:ascii="Calibri" w:hAnsi="Calibri" w:cs="Calibri"/>
          <w:sz w:val="20"/>
          <w:szCs w:val="20"/>
        </w:rPr>
      </w:pPr>
      <w:r w:rsidRPr="00310EDE">
        <w:rPr>
          <w:rFonts w:ascii="Calibri" w:hAnsi="Calibri" w:cs="Calibri"/>
          <w:sz w:val="20"/>
          <w:szCs w:val="20"/>
        </w:rPr>
        <w:br/>
      </w:r>
      <w:r w:rsidRPr="00310EDE">
        <w:rPr>
          <w:rFonts w:ascii="Calibri" w:hAnsi="Calibri" w:cs="Calibri"/>
          <w:sz w:val="20"/>
          <w:szCs w:val="20"/>
          <w:highlight w:val="yellow"/>
        </w:rPr>
        <w:t>Wij moedigen samenwerken en delen van lesvoorbereidingen, oefeningen en opdrachten aan.</w:t>
      </w:r>
      <w:r w:rsidR="00310EDE" w:rsidRPr="00310EDE">
        <w:rPr>
          <w:rFonts w:ascii="Calibri" w:hAnsi="Calibri" w:cs="Calibri"/>
          <w:sz w:val="20"/>
          <w:szCs w:val="20"/>
          <w:highlight w:val="yellow"/>
        </w:rPr>
        <w:t xml:space="preserve"> Durf zelf de eerste stap te zetten.</w:t>
      </w:r>
    </w:p>
    <w:p w14:paraId="478A84B1" w14:textId="77777777" w:rsidR="00310EDE" w:rsidRDefault="00310EDE">
      <w:pPr>
        <w:rPr>
          <w:rFonts w:ascii="Calibri" w:hAnsi="Calibri" w:cs="Calibri"/>
          <w:sz w:val="20"/>
          <w:szCs w:val="20"/>
        </w:rPr>
      </w:pPr>
    </w:p>
    <w:p w14:paraId="06B523E5" w14:textId="74FDF463" w:rsidR="001450FB" w:rsidRDefault="001450FB">
      <w:r>
        <w:br w:type="page"/>
      </w:r>
    </w:p>
    <w:p w14:paraId="285D3FDA" w14:textId="77777777" w:rsidR="00BA24AE" w:rsidRDefault="00BA24AE" w:rsidP="00432AFA"/>
    <w:p w14:paraId="2D111C1C" w14:textId="0986FAD7" w:rsidR="009C28E1" w:rsidRDefault="009C28E1" w:rsidP="009C28E1">
      <w:pPr>
        <w:rPr>
          <w:rFonts w:ascii="Arial" w:hAnsi="Arial" w:cs="Arial"/>
          <w:b/>
          <w:smallCaps/>
          <w:szCs w:val="24"/>
          <w:lang w:val="nl-NL"/>
        </w:rPr>
      </w:pPr>
      <w:r w:rsidRPr="00D03604">
        <w:rPr>
          <w:rFonts w:ascii="Arial" w:hAnsi="Arial" w:cs="Arial"/>
          <w:b/>
          <w:smallCaps/>
          <w:szCs w:val="24"/>
          <w:lang w:val="nl-NL"/>
        </w:rPr>
        <w:t xml:space="preserve">Module: </w:t>
      </w:r>
      <w:r w:rsidR="008E4F71">
        <w:rPr>
          <w:rFonts w:ascii="Arial" w:hAnsi="Arial" w:cs="Arial"/>
          <w:b/>
          <w:smallCaps/>
          <w:szCs w:val="24"/>
          <w:lang w:val="nl-NL"/>
        </w:rPr>
        <w:t xml:space="preserve">Groepswerk 1 </w:t>
      </w:r>
      <w:r w:rsidR="00414F86">
        <w:rPr>
          <w:rFonts w:ascii="Arial" w:hAnsi="Arial" w:cs="Arial"/>
          <w:b/>
          <w:smallCaps/>
          <w:szCs w:val="24"/>
          <w:lang w:val="nl-NL"/>
        </w:rPr>
        <w:t>–</w:t>
      </w:r>
      <w:r w:rsidR="008E4F71">
        <w:rPr>
          <w:rFonts w:ascii="Arial" w:hAnsi="Arial" w:cs="Arial"/>
          <w:b/>
          <w:smallCaps/>
          <w:szCs w:val="24"/>
          <w:lang w:val="nl-NL"/>
        </w:rPr>
        <w:t xml:space="preserve"> </w:t>
      </w:r>
      <w:r w:rsidR="00B4636E">
        <w:rPr>
          <w:rFonts w:ascii="Arial" w:hAnsi="Arial" w:cs="Arial"/>
          <w:b/>
          <w:smallCaps/>
          <w:szCs w:val="24"/>
          <w:lang w:val="nl-NL"/>
        </w:rPr>
        <w:t>Python</w:t>
      </w:r>
      <w:r w:rsidR="00946855">
        <w:rPr>
          <w:rFonts w:ascii="Arial" w:hAnsi="Arial" w:cs="Arial"/>
          <w:b/>
          <w:smallCaps/>
          <w:szCs w:val="24"/>
          <w:lang w:val="nl-NL"/>
        </w:rPr>
        <w:t xml:space="preserve"> </w:t>
      </w:r>
      <w:r w:rsidR="001A1EAC" w:rsidRPr="00D03604">
        <w:rPr>
          <w:rFonts w:ascii="Arial" w:hAnsi="Arial" w:cs="Arial"/>
          <w:b/>
          <w:smallCaps/>
          <w:szCs w:val="24"/>
          <w:lang w:val="nl-NL"/>
        </w:rPr>
        <w:t xml:space="preserve">– </w:t>
      </w:r>
      <w:r w:rsidR="008E4F71">
        <w:rPr>
          <w:rFonts w:ascii="Arial" w:hAnsi="Arial" w:cs="Arial"/>
          <w:b/>
          <w:smallCaps/>
          <w:szCs w:val="24"/>
          <w:lang w:val="nl-NL"/>
        </w:rPr>
        <w:t>12</w:t>
      </w:r>
      <w:r w:rsidRPr="00D03604">
        <w:rPr>
          <w:rFonts w:ascii="Arial" w:hAnsi="Arial" w:cs="Arial"/>
          <w:b/>
          <w:smallCaps/>
          <w:szCs w:val="24"/>
          <w:lang w:val="nl-NL"/>
        </w:rPr>
        <w:t xml:space="preserve"> u</w:t>
      </w:r>
    </w:p>
    <w:p w14:paraId="17B26CF7" w14:textId="77777777" w:rsidR="00252C5E" w:rsidRPr="00D03604" w:rsidRDefault="00252C5E" w:rsidP="009C28E1">
      <w:pPr>
        <w:rPr>
          <w:rFonts w:ascii="Arial" w:hAnsi="Arial" w:cs="Arial"/>
          <w:b/>
          <w:smallCaps/>
          <w:szCs w:val="24"/>
          <w:lang w:val="nl-NL"/>
        </w:rPr>
      </w:pPr>
    </w:p>
    <w:tbl>
      <w:tblPr>
        <w:tblStyle w:val="Tabelraster"/>
        <w:tblW w:w="93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119"/>
        <w:gridCol w:w="4961"/>
        <w:gridCol w:w="1276"/>
      </w:tblGrid>
      <w:tr w:rsidR="009C28E1" w:rsidRPr="000B7DD4" w14:paraId="5E2C614F" w14:textId="77777777" w:rsidTr="00891D88">
        <w:tc>
          <w:tcPr>
            <w:tcW w:w="3119" w:type="dxa"/>
            <w:shd w:val="clear" w:color="auto" w:fill="D9D9D9" w:themeFill="background1" w:themeFillShade="D9"/>
          </w:tcPr>
          <w:p w14:paraId="5C16CB51" w14:textId="77777777" w:rsidR="009C28E1" w:rsidRPr="001A5F42" w:rsidRDefault="009C28E1" w:rsidP="00E1139A">
            <w:pPr>
              <w:rPr>
                <w:rFonts w:ascii="Arial" w:hAnsi="Arial" w:cs="Arial"/>
                <w:smallCaps/>
                <w:color w:val="0070C0"/>
                <w:sz w:val="18"/>
                <w:szCs w:val="18"/>
              </w:rPr>
            </w:pPr>
            <w:r w:rsidRPr="001A5F42">
              <w:rPr>
                <w:rFonts w:ascii="Arial" w:hAnsi="Arial" w:cs="Arial"/>
                <w:b/>
                <w:smallCaps/>
                <w:sz w:val="18"/>
                <w:szCs w:val="18"/>
              </w:rPr>
              <w:t>leerdoelen</w:t>
            </w:r>
            <w:r w:rsidRPr="001A5F42">
              <w:rPr>
                <w:rFonts w:ascii="Arial" w:hAnsi="Arial" w:cs="Arial"/>
                <w:color w:val="0070C0"/>
                <w:sz w:val="18"/>
                <w:szCs w:val="18"/>
              </w:rPr>
              <w:t xml:space="preserve"> 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7182D596" w14:textId="77777777" w:rsidR="009C28E1" w:rsidRPr="000B7DD4" w:rsidRDefault="009C28E1" w:rsidP="00E1139A">
            <w:pPr>
              <w:pStyle w:val="Geenafstand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0B7DD4">
              <w:rPr>
                <w:rFonts w:ascii="Arial" w:hAnsi="Arial" w:cs="Arial"/>
                <w:b/>
                <w:smallCaps/>
                <w:sz w:val="20"/>
                <w:szCs w:val="20"/>
              </w:rPr>
              <w:t>leerinhouden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348E2AA" w14:textId="77777777" w:rsidR="009C28E1" w:rsidRPr="000B7DD4" w:rsidRDefault="009C28E1" w:rsidP="00891D88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0B7DD4">
              <w:rPr>
                <w:rFonts w:ascii="Arial" w:hAnsi="Arial" w:cs="Arial"/>
                <w:b/>
                <w:smallCaps/>
                <w:sz w:val="20"/>
                <w:szCs w:val="20"/>
              </w:rPr>
              <w:t>uren</w:t>
            </w:r>
          </w:p>
        </w:tc>
      </w:tr>
      <w:tr w:rsidR="00891D88" w:rsidRPr="00D03604" w14:paraId="2294479E" w14:textId="77777777" w:rsidTr="00891D88">
        <w:tc>
          <w:tcPr>
            <w:tcW w:w="3119" w:type="dxa"/>
            <w:hideMark/>
          </w:tcPr>
          <w:p w14:paraId="3FB87D39" w14:textId="77777777" w:rsidR="001A5F42" w:rsidRDefault="001A5F42" w:rsidP="00252C5E">
            <w:pPr>
              <w:widowControl w:val="0"/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</w:p>
          <w:p w14:paraId="3EC31FE2" w14:textId="1F489CEA" w:rsidR="00252C5E" w:rsidRPr="001A5F42" w:rsidRDefault="00252C5E" w:rsidP="00252C5E">
            <w:pPr>
              <w:widowControl w:val="0"/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  <w:r w:rsidRPr="001A5F42">
              <w:rPr>
                <w:sz w:val="18"/>
                <w:szCs w:val="18"/>
              </w:rPr>
              <w:t>De cursist kan:</w:t>
            </w:r>
          </w:p>
          <w:p w14:paraId="5EAAFDC9" w14:textId="17C0F96D" w:rsidR="00252C5E" w:rsidRPr="001A5F42" w:rsidRDefault="00D97B6C" w:rsidP="00252C5E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  <w:r w:rsidRPr="001A5F42">
              <w:rPr>
                <w:sz w:val="18"/>
                <w:szCs w:val="18"/>
              </w:rPr>
              <w:t>collegiaal samenwerken in team</w:t>
            </w:r>
          </w:p>
          <w:p w14:paraId="60D6FC4E" w14:textId="77777777" w:rsidR="00252C5E" w:rsidRPr="001A5F42" w:rsidRDefault="00252C5E" w:rsidP="00252C5E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  <w:r w:rsidRPr="001A5F42">
              <w:rPr>
                <w:sz w:val="18"/>
                <w:szCs w:val="18"/>
              </w:rPr>
              <w:t>een deadline respecteren</w:t>
            </w:r>
          </w:p>
          <w:p w14:paraId="329A38F1" w14:textId="77777777" w:rsidR="00252C5E" w:rsidRPr="001A5F42" w:rsidRDefault="00252C5E" w:rsidP="00252C5E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  <w:r w:rsidRPr="001A5F42">
              <w:rPr>
                <w:sz w:val="18"/>
                <w:szCs w:val="18"/>
              </w:rPr>
              <w:t>projectmatig werken</w:t>
            </w:r>
          </w:p>
          <w:p w14:paraId="61875203" w14:textId="77777777" w:rsidR="00252C5E" w:rsidRPr="001A5F42" w:rsidRDefault="00252C5E" w:rsidP="00252C5E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  <w:r w:rsidRPr="001A5F42">
              <w:rPr>
                <w:sz w:val="18"/>
                <w:szCs w:val="18"/>
              </w:rPr>
              <w:t>deelnemen aan Scrum meetings en Scrum meetings leiden</w:t>
            </w:r>
          </w:p>
          <w:p w14:paraId="1F621C7A" w14:textId="77777777" w:rsidR="00252C5E" w:rsidRPr="001A5F42" w:rsidRDefault="00252C5E" w:rsidP="00252C5E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  <w:r w:rsidRPr="001A5F42">
              <w:rPr>
                <w:sz w:val="18"/>
                <w:szCs w:val="18"/>
              </w:rPr>
              <w:t>een idee pitchen en verdedigen</w:t>
            </w:r>
          </w:p>
          <w:p w14:paraId="11EB3091" w14:textId="77777777" w:rsidR="00252C5E" w:rsidRPr="001A5F42" w:rsidRDefault="00252C5E" w:rsidP="00252C5E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  <w:r w:rsidRPr="001A5F42">
              <w:rPr>
                <w:sz w:val="18"/>
                <w:szCs w:val="18"/>
              </w:rPr>
              <w:t>een scope afbakenen</w:t>
            </w:r>
          </w:p>
          <w:p w14:paraId="06B2DFA7" w14:textId="77777777" w:rsidR="00252C5E" w:rsidRPr="001A5F42" w:rsidRDefault="00252C5E" w:rsidP="00252C5E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  <w:r w:rsidRPr="001A5F42">
              <w:rPr>
                <w:sz w:val="18"/>
                <w:szCs w:val="18"/>
              </w:rPr>
              <w:t>een deftige, aantrekkelijke presentatie maken</w:t>
            </w:r>
          </w:p>
          <w:p w14:paraId="173ACD42" w14:textId="77777777" w:rsidR="00252C5E" w:rsidRPr="001A5F42" w:rsidRDefault="00252C5E" w:rsidP="00252C5E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  <w:r w:rsidRPr="001A5F42">
              <w:rPr>
                <w:sz w:val="18"/>
                <w:szCs w:val="18"/>
              </w:rPr>
              <w:t>professioneel presenteren</w:t>
            </w:r>
          </w:p>
          <w:p w14:paraId="45E10A4F" w14:textId="77777777" w:rsidR="00252C5E" w:rsidRPr="001A5F42" w:rsidRDefault="00252C5E" w:rsidP="00252C5E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  <w:r w:rsidRPr="001A5F42">
              <w:rPr>
                <w:sz w:val="18"/>
                <w:szCs w:val="18"/>
              </w:rPr>
              <w:t>een probleem logisch benaderen en er een programma voor schrijven</w:t>
            </w:r>
          </w:p>
          <w:p w14:paraId="65554E6A" w14:textId="29000CDD" w:rsidR="00252C5E" w:rsidRPr="001A5F42" w:rsidRDefault="00252C5E" w:rsidP="00252C5E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  <w:r w:rsidRPr="001A5F42">
              <w:rPr>
                <w:sz w:val="18"/>
                <w:szCs w:val="18"/>
              </w:rPr>
              <w:t>nette, verzorgde code schrijven</w:t>
            </w:r>
          </w:p>
          <w:p w14:paraId="01FA4DFC" w14:textId="612D7A2D" w:rsidR="007A08A2" w:rsidRPr="001A5F42" w:rsidRDefault="007A08A2" w:rsidP="00252C5E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  <w:r w:rsidRPr="001A5F42">
              <w:rPr>
                <w:sz w:val="18"/>
                <w:szCs w:val="18"/>
              </w:rPr>
              <w:t>code delen op GIT</w:t>
            </w:r>
          </w:p>
          <w:p w14:paraId="28B4F74D" w14:textId="531B912F" w:rsidR="00D97B6C" w:rsidRPr="001A5F42" w:rsidRDefault="00D97B6C" w:rsidP="00252C5E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  <w:r w:rsidRPr="001A5F42">
              <w:rPr>
                <w:sz w:val="18"/>
                <w:szCs w:val="18"/>
              </w:rPr>
              <w:t>een demo geven</w:t>
            </w:r>
          </w:p>
          <w:p w14:paraId="4BB4FC61" w14:textId="77777777" w:rsidR="00F15E1E" w:rsidRDefault="00F15E1E" w:rsidP="00252C5E">
            <w:pPr>
              <w:pStyle w:val="Lijstalinea"/>
              <w:ind w:left="360"/>
              <w:rPr>
                <w:rFonts w:cstheme="minorHAnsi"/>
                <w:sz w:val="18"/>
                <w:szCs w:val="18"/>
              </w:rPr>
            </w:pPr>
          </w:p>
          <w:p w14:paraId="19647239" w14:textId="77777777" w:rsidR="00B4636E" w:rsidRPr="00B4636E" w:rsidRDefault="00B4636E" w:rsidP="00B4636E"/>
          <w:p w14:paraId="409952A4" w14:textId="77777777" w:rsidR="00B4636E" w:rsidRPr="00B4636E" w:rsidRDefault="00B4636E" w:rsidP="00B4636E"/>
          <w:p w14:paraId="1D8418E8" w14:textId="77777777" w:rsidR="00B4636E" w:rsidRPr="00B4636E" w:rsidRDefault="00B4636E" w:rsidP="00B4636E"/>
          <w:p w14:paraId="25FEC36C" w14:textId="77777777" w:rsidR="00B4636E" w:rsidRPr="00B4636E" w:rsidRDefault="00B4636E" w:rsidP="00B4636E"/>
          <w:p w14:paraId="2652CB3D" w14:textId="77777777" w:rsidR="00B4636E" w:rsidRPr="00B4636E" w:rsidRDefault="00B4636E" w:rsidP="00B4636E"/>
          <w:p w14:paraId="5FE3CE96" w14:textId="77777777" w:rsidR="00B4636E" w:rsidRPr="00B4636E" w:rsidRDefault="00B4636E" w:rsidP="00B4636E"/>
          <w:p w14:paraId="6367AD5F" w14:textId="77777777" w:rsidR="00B4636E" w:rsidRPr="00B4636E" w:rsidRDefault="00B4636E" w:rsidP="00B4636E"/>
          <w:p w14:paraId="27C1AE6A" w14:textId="77777777" w:rsidR="00B4636E" w:rsidRPr="00B4636E" w:rsidRDefault="00B4636E" w:rsidP="00B4636E"/>
          <w:p w14:paraId="3D0BA840" w14:textId="77777777" w:rsidR="00B4636E" w:rsidRPr="00B4636E" w:rsidRDefault="00B4636E" w:rsidP="00B4636E"/>
          <w:p w14:paraId="25189C77" w14:textId="77777777" w:rsidR="00B4636E" w:rsidRPr="00B4636E" w:rsidRDefault="00B4636E" w:rsidP="00B4636E"/>
          <w:p w14:paraId="2F5AD07F" w14:textId="77777777" w:rsidR="00B4636E" w:rsidRPr="00B4636E" w:rsidRDefault="00B4636E" w:rsidP="00B4636E"/>
          <w:p w14:paraId="1872535F" w14:textId="77777777" w:rsidR="00B4636E" w:rsidRPr="00B4636E" w:rsidRDefault="00B4636E" w:rsidP="00B4636E"/>
          <w:p w14:paraId="785D66A4" w14:textId="77777777" w:rsidR="00B4636E" w:rsidRPr="00B4636E" w:rsidRDefault="00B4636E" w:rsidP="00B4636E"/>
          <w:p w14:paraId="1A5A9203" w14:textId="77777777" w:rsidR="00B4636E" w:rsidRPr="00B4636E" w:rsidRDefault="00B4636E" w:rsidP="00B4636E"/>
          <w:p w14:paraId="5F545DC5" w14:textId="77777777" w:rsidR="00B4636E" w:rsidRPr="00B4636E" w:rsidRDefault="00B4636E" w:rsidP="00B4636E"/>
          <w:p w14:paraId="497B0434" w14:textId="77777777" w:rsidR="00B4636E" w:rsidRPr="00B4636E" w:rsidRDefault="00B4636E" w:rsidP="00B4636E"/>
          <w:p w14:paraId="7F7C8745" w14:textId="77777777" w:rsidR="00B4636E" w:rsidRPr="00B4636E" w:rsidRDefault="00B4636E" w:rsidP="00B4636E"/>
          <w:p w14:paraId="28E47A4C" w14:textId="77777777" w:rsidR="00B4636E" w:rsidRPr="00B4636E" w:rsidRDefault="00B4636E" w:rsidP="00B4636E"/>
          <w:p w14:paraId="5A422E07" w14:textId="77777777" w:rsidR="00B4636E" w:rsidRPr="00B4636E" w:rsidRDefault="00B4636E" w:rsidP="00B4636E"/>
          <w:p w14:paraId="0CC1FB8F" w14:textId="77777777" w:rsidR="00B4636E" w:rsidRPr="00B4636E" w:rsidRDefault="00B4636E" w:rsidP="00B4636E"/>
          <w:p w14:paraId="0895C54C" w14:textId="77777777" w:rsidR="00B4636E" w:rsidRPr="00B4636E" w:rsidRDefault="00B4636E" w:rsidP="00B4636E"/>
          <w:p w14:paraId="519681EA" w14:textId="77777777" w:rsidR="00B4636E" w:rsidRPr="00B4636E" w:rsidRDefault="00B4636E" w:rsidP="00B4636E"/>
          <w:p w14:paraId="0301A9C9" w14:textId="77777777" w:rsidR="00B4636E" w:rsidRPr="00B4636E" w:rsidRDefault="00B4636E" w:rsidP="00B4636E"/>
          <w:p w14:paraId="01239DDE" w14:textId="77777777" w:rsidR="00B4636E" w:rsidRPr="00B4636E" w:rsidRDefault="00B4636E" w:rsidP="00B4636E"/>
          <w:p w14:paraId="2114F30F" w14:textId="77777777" w:rsidR="00B4636E" w:rsidRPr="00B4636E" w:rsidRDefault="00B4636E" w:rsidP="00B4636E"/>
          <w:p w14:paraId="66F398CB" w14:textId="08C9559B" w:rsidR="00B4636E" w:rsidRDefault="00B4636E" w:rsidP="00B4636E">
            <w:pPr>
              <w:rPr>
                <w:rFonts w:cstheme="minorHAnsi"/>
                <w:sz w:val="18"/>
                <w:szCs w:val="18"/>
              </w:rPr>
            </w:pPr>
          </w:p>
          <w:p w14:paraId="2EE5C917" w14:textId="77777777" w:rsidR="00B4636E" w:rsidRPr="00B4636E" w:rsidRDefault="00B4636E" w:rsidP="00B4636E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7DB0F58E" w14:textId="77777777" w:rsidR="00B4636E" w:rsidRPr="00B4636E" w:rsidRDefault="00B4636E" w:rsidP="00B4636E"/>
          <w:p w14:paraId="7AE71169" w14:textId="77777777" w:rsidR="00B4636E" w:rsidRPr="00B4636E" w:rsidRDefault="00B4636E" w:rsidP="00B4636E"/>
          <w:p w14:paraId="679DED76" w14:textId="2A397FC2" w:rsidR="00B4636E" w:rsidRPr="00B4636E" w:rsidRDefault="00B4636E" w:rsidP="00B4636E"/>
        </w:tc>
        <w:tc>
          <w:tcPr>
            <w:tcW w:w="4961" w:type="dxa"/>
          </w:tcPr>
          <w:p w14:paraId="3B0A0EC6" w14:textId="0BE5A510" w:rsidR="00E639E5" w:rsidRDefault="00E639E5" w:rsidP="00E94E70">
            <w:pPr>
              <w:rPr>
                <w:rFonts w:cstheme="minorHAnsi"/>
                <w:sz w:val="18"/>
                <w:szCs w:val="18"/>
              </w:rPr>
            </w:pPr>
          </w:p>
          <w:p w14:paraId="4F74D95A" w14:textId="5144AFBA" w:rsidR="00606301" w:rsidRDefault="008C68C2" w:rsidP="00E94E70">
            <w:pPr>
              <w:rPr>
                <w:rFonts w:cstheme="minorHAnsi"/>
                <w:sz w:val="18"/>
                <w:szCs w:val="18"/>
              </w:rPr>
            </w:pPr>
            <w:r w:rsidRPr="002F342E">
              <w:rPr>
                <w:rFonts w:cstheme="minorHAnsi"/>
                <w:b/>
                <w:bCs/>
                <w:sz w:val="18"/>
                <w:szCs w:val="18"/>
              </w:rPr>
              <w:t>Start</w:t>
            </w:r>
            <w:r>
              <w:rPr>
                <w:rFonts w:cstheme="minorHAnsi"/>
                <w:sz w:val="18"/>
                <w:szCs w:val="18"/>
              </w:rPr>
              <w:t>: p</w:t>
            </w:r>
            <w:r w:rsidR="000D7A62">
              <w:rPr>
                <w:rFonts w:cstheme="minorHAnsi"/>
                <w:sz w:val="18"/>
                <w:szCs w:val="18"/>
              </w:rPr>
              <w:t>roject aankondigen en eerste opdracht</w:t>
            </w:r>
            <w:r w:rsidR="005236E8">
              <w:rPr>
                <w:rFonts w:cstheme="minorHAnsi"/>
                <w:sz w:val="18"/>
                <w:szCs w:val="18"/>
              </w:rPr>
              <w:t xml:space="preserve"> (</w:t>
            </w:r>
            <w:r w:rsidR="002F342E">
              <w:rPr>
                <w:rFonts w:cstheme="minorHAnsi"/>
                <w:sz w:val="18"/>
                <w:szCs w:val="18"/>
              </w:rPr>
              <w:t>1u</w:t>
            </w:r>
            <w:r w:rsidR="00D52380">
              <w:rPr>
                <w:rFonts w:cstheme="minorHAnsi"/>
                <w:sz w:val="18"/>
                <w:szCs w:val="18"/>
              </w:rPr>
              <w:t>.</w:t>
            </w:r>
            <w:r w:rsidR="005236E8">
              <w:rPr>
                <w:rFonts w:cstheme="minorHAnsi"/>
                <w:sz w:val="18"/>
                <w:szCs w:val="18"/>
              </w:rPr>
              <w:t xml:space="preserve"> max).</w:t>
            </w:r>
          </w:p>
          <w:p w14:paraId="3299A6F5" w14:textId="7CC88A93" w:rsidR="005236E8" w:rsidRDefault="005236E8" w:rsidP="00E94E70">
            <w:pPr>
              <w:rPr>
                <w:rFonts w:cstheme="minorHAnsi"/>
                <w:sz w:val="18"/>
                <w:szCs w:val="18"/>
              </w:rPr>
            </w:pPr>
          </w:p>
          <w:p w14:paraId="34791C32" w14:textId="508E5E94" w:rsidR="00270FD8" w:rsidRDefault="00270FD8" w:rsidP="00E94E70">
            <w:pPr>
              <w:rPr>
                <w:rFonts w:cstheme="minorHAnsi"/>
                <w:sz w:val="18"/>
                <w:szCs w:val="18"/>
              </w:rPr>
            </w:pPr>
            <w:r w:rsidRPr="00270FD8">
              <w:rPr>
                <w:rFonts w:cstheme="minorHAnsi"/>
                <w:sz w:val="18"/>
                <w:szCs w:val="18"/>
                <w:highlight w:val="green"/>
              </w:rPr>
              <w:t>Didactische tip:</w:t>
            </w:r>
          </w:p>
          <w:p w14:paraId="57DA6304" w14:textId="1D5EE2FB" w:rsidR="005236E8" w:rsidRDefault="005236E8" w:rsidP="00E94E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Ergens tussen de herfstvakantie en nieuwjaar</w:t>
            </w:r>
            <w:r w:rsidR="00597192">
              <w:rPr>
                <w:rFonts w:cstheme="minorHAnsi"/>
                <w:sz w:val="18"/>
                <w:szCs w:val="18"/>
              </w:rPr>
              <w:t xml:space="preserve"> (en na de lessen projectmanagement en leren programmeren)</w:t>
            </w:r>
            <w:r>
              <w:rPr>
                <w:rFonts w:cstheme="minorHAnsi"/>
                <w:sz w:val="18"/>
                <w:szCs w:val="18"/>
              </w:rPr>
              <w:t xml:space="preserve"> kondig je </w:t>
            </w:r>
            <w:r w:rsidRPr="00421C0D">
              <w:rPr>
                <w:rFonts w:cstheme="minorHAnsi"/>
                <w:b/>
                <w:bCs/>
                <w:sz w:val="18"/>
                <w:szCs w:val="18"/>
              </w:rPr>
              <w:t>bij het begin</w:t>
            </w:r>
            <w:r>
              <w:rPr>
                <w:rFonts w:cstheme="minorHAnsi"/>
                <w:sz w:val="18"/>
                <w:szCs w:val="18"/>
              </w:rPr>
              <w:t xml:space="preserve"> van een normale les dit project aan en zet je een opdracht op de digitale leeromgeving</w:t>
            </w:r>
            <w:r w:rsidR="00421C0D">
              <w:rPr>
                <w:rFonts w:cstheme="minorHAnsi"/>
                <w:sz w:val="18"/>
                <w:szCs w:val="18"/>
              </w:rPr>
              <w:t xml:space="preserve"> die tegen de eerste les van deze module klaar moet zijn</w:t>
            </w:r>
            <w:r w:rsidR="0026325B">
              <w:rPr>
                <w:rFonts w:cstheme="minorHAnsi"/>
                <w:sz w:val="18"/>
                <w:szCs w:val="18"/>
              </w:rPr>
              <w:t xml:space="preserve"> (presentatie op voorhand laten opladen zodat jij als docent al vragen kan voo</w:t>
            </w:r>
            <w:r w:rsidR="002A0936">
              <w:rPr>
                <w:rFonts w:cstheme="minorHAnsi"/>
                <w:sz w:val="18"/>
                <w:szCs w:val="18"/>
              </w:rPr>
              <w:t>r</w:t>
            </w:r>
            <w:r w:rsidR="0026325B">
              <w:rPr>
                <w:rFonts w:cstheme="minorHAnsi"/>
                <w:sz w:val="18"/>
                <w:szCs w:val="18"/>
              </w:rPr>
              <w:t>bereiden</w:t>
            </w:r>
            <w:r w:rsidR="002C1EA5">
              <w:rPr>
                <w:rFonts w:cstheme="minorHAnsi"/>
                <w:sz w:val="18"/>
                <w:szCs w:val="18"/>
              </w:rPr>
              <w:t>).</w:t>
            </w:r>
          </w:p>
          <w:p w14:paraId="60909161" w14:textId="252612B4" w:rsidR="005236E8" w:rsidRDefault="005236E8" w:rsidP="00E94E70">
            <w:pPr>
              <w:rPr>
                <w:rFonts w:cstheme="minorHAnsi"/>
                <w:sz w:val="18"/>
                <w:szCs w:val="18"/>
              </w:rPr>
            </w:pPr>
          </w:p>
          <w:p w14:paraId="40A83C69" w14:textId="16871947" w:rsidR="005236E8" w:rsidRDefault="005236E8" w:rsidP="00E94E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Opdracht is</w:t>
            </w:r>
            <w:r w:rsidR="006F6AEB">
              <w:rPr>
                <w:rFonts w:cstheme="minorHAnsi"/>
                <w:sz w:val="18"/>
                <w:szCs w:val="18"/>
              </w:rPr>
              <w:t>: maak groepjes van 3 en bedenk een probleem wat je zou willen programmeren</w:t>
            </w:r>
            <w:r w:rsidR="001F1D0B">
              <w:rPr>
                <w:rFonts w:cstheme="minorHAnsi"/>
                <w:sz w:val="18"/>
                <w:szCs w:val="18"/>
              </w:rPr>
              <w:t xml:space="preserve">. </w:t>
            </w:r>
            <w:r w:rsidR="002F342E">
              <w:rPr>
                <w:rFonts w:cstheme="minorHAnsi"/>
                <w:sz w:val="18"/>
                <w:szCs w:val="18"/>
              </w:rPr>
              <w:t>Pitch dit idee en doe een eerste voorstel tot oplossing.</w:t>
            </w:r>
          </w:p>
          <w:p w14:paraId="5362790A" w14:textId="03CA646E" w:rsidR="00270FD8" w:rsidRDefault="00270FD8" w:rsidP="00E94E70">
            <w:pPr>
              <w:rPr>
                <w:rFonts w:cstheme="minorHAnsi"/>
                <w:sz w:val="18"/>
                <w:szCs w:val="18"/>
              </w:rPr>
            </w:pPr>
          </w:p>
          <w:p w14:paraId="067B8F34" w14:textId="0416FA1C" w:rsidR="00270FD8" w:rsidRDefault="00270FD8" w:rsidP="00E94E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Zorg ervoor dat je de opdracht heel concreet maakt en duidelijk maakt met voorbeeldjes wat je verlangt van hen.</w:t>
            </w:r>
            <w:r w:rsidR="00E81F1A">
              <w:rPr>
                <w:rFonts w:cstheme="minorHAnsi"/>
                <w:sz w:val="18"/>
                <w:szCs w:val="18"/>
              </w:rPr>
              <w:t xml:space="preserve"> Je zou bv. een voorbeeld presentatie/template kunnen maken waarmee ze aan de slag gaan.</w:t>
            </w:r>
          </w:p>
          <w:p w14:paraId="14065237" w14:textId="518CCCFD" w:rsidR="00213B73" w:rsidRDefault="00213B73" w:rsidP="00E94E70">
            <w:pPr>
              <w:rPr>
                <w:rFonts w:cstheme="minorHAnsi"/>
                <w:sz w:val="18"/>
                <w:szCs w:val="18"/>
              </w:rPr>
            </w:pPr>
          </w:p>
          <w:p w14:paraId="6D631C0B" w14:textId="411DA637" w:rsidR="00213B73" w:rsidRDefault="00213B73" w:rsidP="00E94E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Wat is het idee?</w:t>
            </w:r>
          </w:p>
          <w:p w14:paraId="297E55B6" w14:textId="54F725B0" w:rsidR="00213B73" w:rsidRDefault="008A5686" w:rsidP="00E94E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Hoe</w:t>
            </w:r>
            <w:r w:rsidR="00213B73">
              <w:rPr>
                <w:rFonts w:cstheme="minorHAnsi"/>
                <w:sz w:val="18"/>
                <w:szCs w:val="18"/>
              </w:rPr>
              <w:t xml:space="preserve"> wil je</w:t>
            </w:r>
            <w:r>
              <w:rPr>
                <w:rFonts w:cstheme="minorHAnsi"/>
                <w:sz w:val="18"/>
                <w:szCs w:val="18"/>
              </w:rPr>
              <w:t xml:space="preserve"> dat</w:t>
            </w:r>
            <w:r w:rsidR="00213B73">
              <w:rPr>
                <w:rFonts w:cstheme="minorHAnsi"/>
                <w:sz w:val="18"/>
                <w:szCs w:val="18"/>
              </w:rPr>
              <w:t xml:space="preserve"> programmeren?</w:t>
            </w:r>
          </w:p>
          <w:p w14:paraId="214D5500" w14:textId="12724C60" w:rsidR="00213B73" w:rsidRDefault="00213B73" w:rsidP="00E94E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Hoe zie je de taakverdeling?</w:t>
            </w:r>
          </w:p>
          <w:p w14:paraId="45E8B559" w14:textId="71036DE9" w:rsidR="00213B73" w:rsidRDefault="00597192" w:rsidP="00E94E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Hoe ga je dit project opvolgen?</w:t>
            </w:r>
          </w:p>
          <w:p w14:paraId="2B9C7E74" w14:textId="3D0753D3" w:rsidR="00E80592" w:rsidRDefault="00E80592" w:rsidP="00E94E70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Enz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….</w:t>
            </w:r>
          </w:p>
          <w:p w14:paraId="5D27AABB" w14:textId="55CDA30C" w:rsidR="00E80592" w:rsidRDefault="00E80592" w:rsidP="00E94E70">
            <w:pPr>
              <w:rPr>
                <w:rFonts w:cstheme="minorHAnsi"/>
                <w:sz w:val="18"/>
                <w:szCs w:val="18"/>
              </w:rPr>
            </w:pPr>
          </w:p>
          <w:p w14:paraId="4CF4D867" w14:textId="20DB005F" w:rsidR="00E80592" w:rsidRDefault="00E80592" w:rsidP="00E94E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 gaan ze dan pitchen in de eerste les van deze module</w:t>
            </w:r>
            <w:r w:rsidR="009A4CD6">
              <w:rPr>
                <w:rFonts w:cstheme="minorHAnsi"/>
                <w:sz w:val="18"/>
                <w:szCs w:val="18"/>
              </w:rPr>
              <w:t xml:space="preserve"> die niet lang daarna gepland staat.</w:t>
            </w:r>
          </w:p>
          <w:p w14:paraId="569120F1" w14:textId="18A99598" w:rsidR="001F1D0B" w:rsidRDefault="001F1D0B" w:rsidP="00E94E70">
            <w:pPr>
              <w:rPr>
                <w:rFonts w:cstheme="minorHAnsi"/>
                <w:sz w:val="18"/>
                <w:szCs w:val="18"/>
              </w:rPr>
            </w:pPr>
          </w:p>
          <w:p w14:paraId="3CDCAC1B" w14:textId="639D8F24" w:rsidR="001F1D0B" w:rsidRDefault="00D52380" w:rsidP="00E94E70">
            <w:pPr>
              <w:rPr>
                <w:rFonts w:cstheme="minorHAnsi"/>
                <w:sz w:val="18"/>
                <w:szCs w:val="18"/>
              </w:rPr>
            </w:pPr>
            <w:r w:rsidRPr="002F342E">
              <w:rPr>
                <w:rFonts w:cstheme="minorHAnsi"/>
                <w:b/>
                <w:bCs/>
                <w:sz w:val="18"/>
                <w:szCs w:val="18"/>
              </w:rPr>
              <w:t>Les 1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="00E80592">
              <w:rPr>
                <w:rFonts w:cstheme="minorHAnsi"/>
                <w:sz w:val="18"/>
                <w:szCs w:val="18"/>
              </w:rPr>
              <w:t xml:space="preserve"> pitchen van het idee, afspraken maken, scope bepalen, eerste</w:t>
            </w:r>
            <w:r w:rsidR="008C68C2">
              <w:rPr>
                <w:rFonts w:cstheme="minorHAnsi"/>
                <w:sz w:val="18"/>
                <w:szCs w:val="18"/>
              </w:rPr>
              <w:t xml:space="preserve"> projectplanning</w:t>
            </w:r>
          </w:p>
          <w:p w14:paraId="2E893477" w14:textId="60AE91A5" w:rsidR="00D97B6C" w:rsidRDefault="00D97B6C" w:rsidP="00E94E70">
            <w:pPr>
              <w:rPr>
                <w:rFonts w:cstheme="minorHAnsi"/>
                <w:sz w:val="18"/>
                <w:szCs w:val="18"/>
              </w:rPr>
            </w:pPr>
          </w:p>
          <w:p w14:paraId="24164DAC" w14:textId="3A31B89D" w:rsidR="00D97B6C" w:rsidRDefault="00D97B6C" w:rsidP="00E94E70">
            <w:pPr>
              <w:rPr>
                <w:rFonts w:cstheme="minorHAnsi"/>
                <w:sz w:val="18"/>
                <w:szCs w:val="18"/>
              </w:rPr>
            </w:pPr>
            <w:r w:rsidRPr="00D97B6C">
              <w:rPr>
                <w:rFonts w:cstheme="minorHAnsi"/>
                <w:sz w:val="18"/>
                <w:szCs w:val="18"/>
                <w:highlight w:val="green"/>
              </w:rPr>
              <w:t>Didactische tip:</w:t>
            </w:r>
          </w:p>
          <w:p w14:paraId="6CC2CA38" w14:textId="07D4A73B" w:rsidR="00D52380" w:rsidRDefault="00D52380" w:rsidP="00E94E70">
            <w:pPr>
              <w:rPr>
                <w:rFonts w:cstheme="minorHAnsi"/>
                <w:sz w:val="18"/>
                <w:szCs w:val="18"/>
              </w:rPr>
            </w:pPr>
          </w:p>
          <w:p w14:paraId="042030AB" w14:textId="16F11F63" w:rsidR="00D52380" w:rsidRDefault="00787320" w:rsidP="00E94E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Alle groepen pitchen hun idee</w:t>
            </w:r>
            <w:r w:rsidR="002C1EA5">
              <w:rPr>
                <w:rFonts w:cstheme="minorHAnsi"/>
                <w:sz w:val="18"/>
                <w:szCs w:val="18"/>
              </w:rPr>
              <w:t xml:space="preserve"> voor de docent(en) en de collega cursisten</w:t>
            </w:r>
            <w:r>
              <w:rPr>
                <w:rFonts w:cstheme="minorHAnsi"/>
                <w:sz w:val="18"/>
                <w:szCs w:val="18"/>
              </w:rPr>
              <w:t>. Iedereen geeft feedback. Per groep wordt er een scope afgeklopt.</w:t>
            </w:r>
          </w:p>
          <w:p w14:paraId="147A163E" w14:textId="2AB3F346" w:rsidR="000B0099" w:rsidRDefault="000B0099" w:rsidP="00E94E70">
            <w:pPr>
              <w:rPr>
                <w:rFonts w:cstheme="minorHAnsi"/>
                <w:sz w:val="18"/>
                <w:szCs w:val="18"/>
              </w:rPr>
            </w:pPr>
          </w:p>
          <w:p w14:paraId="54887CBD" w14:textId="4E292919" w:rsidR="000B0099" w:rsidRDefault="000B0099" w:rsidP="00E94E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Groepjes gaan samenzitten en komen tot een </w:t>
            </w:r>
            <w:r w:rsidR="00CB4F20">
              <w:rPr>
                <w:rFonts w:cstheme="minorHAnsi"/>
                <w:sz w:val="18"/>
                <w:szCs w:val="18"/>
              </w:rPr>
              <w:t xml:space="preserve">definitieve </w:t>
            </w:r>
            <w:r>
              <w:rPr>
                <w:rFonts w:cstheme="minorHAnsi"/>
                <w:sz w:val="18"/>
                <w:szCs w:val="18"/>
              </w:rPr>
              <w:t>projectplanning</w:t>
            </w:r>
            <w:r w:rsidR="00736C88">
              <w:rPr>
                <w:rFonts w:cstheme="minorHAnsi"/>
                <w:sz w:val="18"/>
                <w:szCs w:val="18"/>
              </w:rPr>
              <w:t xml:space="preserve"> tijdens een eerste startvergadering.</w:t>
            </w:r>
          </w:p>
          <w:p w14:paraId="6C802923" w14:textId="0BB70713" w:rsidR="000B0099" w:rsidRDefault="000B0099" w:rsidP="00E94E70">
            <w:pPr>
              <w:rPr>
                <w:rFonts w:cstheme="minorHAnsi"/>
                <w:sz w:val="18"/>
                <w:szCs w:val="18"/>
              </w:rPr>
            </w:pPr>
          </w:p>
          <w:p w14:paraId="079711FD" w14:textId="0086CFEA" w:rsidR="000B0099" w:rsidRDefault="000B0099" w:rsidP="00E94E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Taken worden verdeeld, afspraken worden gemaakt.</w:t>
            </w:r>
          </w:p>
          <w:p w14:paraId="4EE2F263" w14:textId="7379AA83" w:rsidR="000B0099" w:rsidRDefault="000B0099" w:rsidP="00E94E70">
            <w:pPr>
              <w:rPr>
                <w:rFonts w:cstheme="minorHAnsi"/>
                <w:sz w:val="18"/>
                <w:szCs w:val="18"/>
              </w:rPr>
            </w:pPr>
          </w:p>
          <w:p w14:paraId="1D8F5422" w14:textId="7A8E332E" w:rsidR="000B0099" w:rsidRDefault="000B0099" w:rsidP="00E94E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Deze belanden in een opvolgingsdocument per groep dat op de leeromgeving beschikbaar moet zijn</w:t>
            </w:r>
            <w:r w:rsidR="00A120BF">
              <w:rPr>
                <w:rFonts w:cstheme="minorHAnsi"/>
                <w:sz w:val="18"/>
                <w:szCs w:val="18"/>
              </w:rPr>
              <w:t xml:space="preserve"> en dat de docent valideert.</w:t>
            </w:r>
          </w:p>
          <w:p w14:paraId="5374CF05" w14:textId="4336E203" w:rsidR="00EA715B" w:rsidRDefault="00EA715B" w:rsidP="00E94E70">
            <w:pPr>
              <w:rPr>
                <w:rFonts w:cstheme="minorHAnsi"/>
                <w:sz w:val="18"/>
                <w:szCs w:val="18"/>
              </w:rPr>
            </w:pPr>
          </w:p>
          <w:p w14:paraId="199F5665" w14:textId="77777777" w:rsidR="00EE2914" w:rsidRDefault="00736C88" w:rsidP="005212B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Bij de scrum meetings schuift de rol van scrum master door.</w:t>
            </w:r>
          </w:p>
          <w:p w14:paraId="7FC35058" w14:textId="77777777" w:rsidR="00EE2914" w:rsidRDefault="00EE2914" w:rsidP="005212BC">
            <w:pPr>
              <w:rPr>
                <w:rFonts w:cstheme="minorHAnsi"/>
                <w:sz w:val="18"/>
                <w:szCs w:val="18"/>
              </w:rPr>
            </w:pPr>
          </w:p>
          <w:p w14:paraId="30C62D9A" w14:textId="23A8C0BC" w:rsidR="00EE2914" w:rsidRDefault="00EE2914" w:rsidP="005212BC">
            <w:pPr>
              <w:rPr>
                <w:rFonts w:cstheme="minorHAnsi"/>
                <w:sz w:val="18"/>
                <w:szCs w:val="18"/>
              </w:rPr>
            </w:pPr>
            <w:r w:rsidRPr="00F1023B">
              <w:rPr>
                <w:rFonts w:cstheme="minorHAnsi"/>
                <w:b/>
                <w:bCs/>
                <w:sz w:val="18"/>
                <w:szCs w:val="18"/>
              </w:rPr>
              <w:t>Les 2:</w:t>
            </w:r>
            <w:r>
              <w:rPr>
                <w:rFonts w:cstheme="minorHAnsi"/>
                <w:sz w:val="18"/>
                <w:szCs w:val="18"/>
              </w:rPr>
              <w:t xml:space="preserve"> tussentijdse opvolging</w:t>
            </w:r>
            <w:r w:rsidR="00EF46E7">
              <w:rPr>
                <w:rFonts w:cstheme="minorHAnsi"/>
                <w:sz w:val="18"/>
                <w:szCs w:val="18"/>
              </w:rPr>
              <w:t xml:space="preserve"> (4 weken voor oplevering is ideaal)</w:t>
            </w:r>
            <w:r w:rsidR="007D65F1">
              <w:rPr>
                <w:rFonts w:cstheme="minorHAnsi"/>
                <w:sz w:val="18"/>
                <w:szCs w:val="18"/>
              </w:rPr>
              <w:br/>
            </w:r>
          </w:p>
          <w:p w14:paraId="1BF6BBA6" w14:textId="7C4402EB" w:rsidR="001A5F42" w:rsidRDefault="001A5F42" w:rsidP="005212BC">
            <w:pPr>
              <w:rPr>
                <w:rFonts w:cstheme="minorHAnsi"/>
                <w:sz w:val="18"/>
                <w:szCs w:val="18"/>
              </w:rPr>
            </w:pPr>
            <w:r w:rsidRPr="001A5F42">
              <w:rPr>
                <w:rFonts w:cstheme="minorHAnsi"/>
                <w:sz w:val="18"/>
                <w:szCs w:val="18"/>
                <w:highlight w:val="green"/>
              </w:rPr>
              <w:t>Didactische tip:</w:t>
            </w:r>
          </w:p>
          <w:p w14:paraId="5830F4DE" w14:textId="77777777" w:rsidR="001A5F42" w:rsidRDefault="001A5F42" w:rsidP="005212BC">
            <w:pPr>
              <w:rPr>
                <w:rFonts w:cstheme="minorHAnsi"/>
                <w:sz w:val="18"/>
                <w:szCs w:val="18"/>
              </w:rPr>
            </w:pPr>
          </w:p>
          <w:p w14:paraId="1EC9751A" w14:textId="69CF1E02" w:rsidR="000E4ED8" w:rsidRDefault="00B92841" w:rsidP="005212B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Deze les heeft als bedoeling dat </w:t>
            </w:r>
            <w:r w:rsidR="00EB6A2E">
              <w:rPr>
                <w:rFonts w:cstheme="minorHAnsi"/>
                <w:sz w:val="18"/>
                <w:szCs w:val="18"/>
              </w:rPr>
              <w:t>alle groepjes</w:t>
            </w:r>
            <w:r>
              <w:rPr>
                <w:rFonts w:cstheme="minorHAnsi"/>
                <w:sz w:val="18"/>
                <w:szCs w:val="18"/>
              </w:rPr>
              <w:t xml:space="preserve"> een tussentijdse review houden volgens de scrum methode en dat ze checken of ze nog op </w:t>
            </w:r>
            <w:r w:rsidR="00FA28F7">
              <w:rPr>
                <w:rFonts w:cstheme="minorHAnsi"/>
                <w:sz w:val="18"/>
                <w:szCs w:val="18"/>
              </w:rPr>
              <w:t>schema zitten. Dat tonen ze aan de docent en die geeft feedback</w:t>
            </w:r>
            <w:r w:rsidR="009C6F6F">
              <w:rPr>
                <w:rFonts w:cstheme="minorHAnsi"/>
                <w:sz w:val="18"/>
                <w:szCs w:val="18"/>
              </w:rPr>
              <w:t xml:space="preserve"> en stuurt bij waar nodig</w:t>
            </w:r>
            <w:r w:rsidR="00FA28F7">
              <w:rPr>
                <w:rFonts w:cstheme="minorHAnsi"/>
                <w:sz w:val="18"/>
                <w:szCs w:val="18"/>
              </w:rPr>
              <w:t>.</w:t>
            </w:r>
          </w:p>
          <w:p w14:paraId="35DD742A" w14:textId="0BBE48E0" w:rsidR="00FA28F7" w:rsidRDefault="00FA28F7" w:rsidP="005212BC">
            <w:pPr>
              <w:rPr>
                <w:rFonts w:cstheme="minorHAnsi"/>
                <w:sz w:val="18"/>
                <w:szCs w:val="18"/>
              </w:rPr>
            </w:pPr>
          </w:p>
          <w:p w14:paraId="5B518875" w14:textId="77777777" w:rsidR="007301E0" w:rsidRDefault="00FA28F7" w:rsidP="005212B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Het tweede deel van de les kan gespendeerd worden aan het </w:t>
            </w:r>
            <w:r w:rsidR="00FD0C1D">
              <w:rPr>
                <w:rFonts w:cstheme="minorHAnsi"/>
                <w:sz w:val="18"/>
                <w:szCs w:val="18"/>
              </w:rPr>
              <w:t xml:space="preserve">verder </w:t>
            </w:r>
            <w:r>
              <w:rPr>
                <w:rFonts w:cstheme="minorHAnsi"/>
                <w:sz w:val="18"/>
                <w:szCs w:val="18"/>
              </w:rPr>
              <w:t xml:space="preserve">samen schrijven van code en </w:t>
            </w:r>
            <w:r w:rsidR="005649F3">
              <w:rPr>
                <w:rFonts w:cstheme="minorHAnsi"/>
                <w:sz w:val="18"/>
                <w:szCs w:val="18"/>
              </w:rPr>
              <w:t>vragen stellen aan docent</w:t>
            </w:r>
            <w:r w:rsidR="00C176BE">
              <w:rPr>
                <w:rFonts w:cstheme="minorHAnsi"/>
                <w:sz w:val="18"/>
                <w:szCs w:val="18"/>
              </w:rPr>
              <w:t xml:space="preserve"> als men vastloopt op bepaalde zaken</w:t>
            </w:r>
            <w:r w:rsidR="005649F3">
              <w:rPr>
                <w:rFonts w:cstheme="minorHAnsi"/>
                <w:sz w:val="18"/>
                <w:szCs w:val="18"/>
              </w:rPr>
              <w:t>.</w:t>
            </w:r>
          </w:p>
          <w:p w14:paraId="56DBA3F4" w14:textId="77777777" w:rsidR="007301E0" w:rsidRDefault="007301E0" w:rsidP="005212BC">
            <w:pPr>
              <w:rPr>
                <w:rFonts w:cstheme="minorHAnsi"/>
                <w:sz w:val="18"/>
                <w:szCs w:val="18"/>
              </w:rPr>
            </w:pPr>
          </w:p>
          <w:p w14:paraId="691724AD" w14:textId="77777777" w:rsidR="009621C4" w:rsidRDefault="009621C4" w:rsidP="005212B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Of men kan al een eerste presentatie maken gezamenlijk.</w:t>
            </w:r>
          </w:p>
          <w:p w14:paraId="341A61A7" w14:textId="77777777" w:rsidR="009621C4" w:rsidRDefault="009621C4" w:rsidP="005212BC">
            <w:pPr>
              <w:rPr>
                <w:rFonts w:cstheme="minorHAnsi"/>
                <w:sz w:val="18"/>
                <w:szCs w:val="18"/>
              </w:rPr>
            </w:pPr>
          </w:p>
          <w:p w14:paraId="1DFE7625" w14:textId="26886248" w:rsidR="00FA28F7" w:rsidRDefault="009621C4" w:rsidP="005212B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Herhaal de inleverdatum en maak duidelijk praktische afspraken. De pitch gebeurd voor de voltallige klas</w:t>
            </w:r>
            <w:r w:rsidR="00DA15C0">
              <w:rPr>
                <w:rFonts w:cstheme="minorHAnsi"/>
                <w:sz w:val="18"/>
                <w:szCs w:val="18"/>
              </w:rPr>
              <w:t>!</w:t>
            </w:r>
            <w:r w:rsidR="00C176BE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46179162" w14:textId="11314342" w:rsidR="009C6F6F" w:rsidRDefault="009C6F6F" w:rsidP="005212BC">
            <w:pPr>
              <w:rPr>
                <w:rFonts w:cstheme="minorHAnsi"/>
                <w:sz w:val="18"/>
                <w:szCs w:val="18"/>
              </w:rPr>
            </w:pPr>
          </w:p>
          <w:p w14:paraId="29EDE89C" w14:textId="3F06B68A" w:rsidR="009C6F6F" w:rsidRDefault="009C6F6F" w:rsidP="005212BC">
            <w:pPr>
              <w:rPr>
                <w:rFonts w:cstheme="minorHAnsi"/>
                <w:sz w:val="18"/>
                <w:szCs w:val="18"/>
              </w:rPr>
            </w:pPr>
            <w:r w:rsidRPr="00601C85">
              <w:rPr>
                <w:rFonts w:cstheme="minorHAnsi"/>
                <w:sz w:val="18"/>
                <w:szCs w:val="18"/>
                <w:highlight w:val="yellow"/>
              </w:rPr>
              <w:t xml:space="preserve">Uiterst belangrijk: deze </w:t>
            </w:r>
            <w:r w:rsidR="00DA15C0" w:rsidRPr="00601C85">
              <w:rPr>
                <w:rFonts w:cstheme="minorHAnsi"/>
                <w:sz w:val="18"/>
                <w:szCs w:val="18"/>
                <w:highlight w:val="yellow"/>
              </w:rPr>
              <w:t xml:space="preserve">tweede </w:t>
            </w:r>
            <w:r w:rsidRPr="00601C85">
              <w:rPr>
                <w:rFonts w:cstheme="minorHAnsi"/>
                <w:sz w:val="18"/>
                <w:szCs w:val="18"/>
                <w:highlight w:val="yellow"/>
              </w:rPr>
              <w:t>les is een wat meer officieel moment, maar zorg er aub voor dat je in de andere modules bv. telkens de laatste 10</w:t>
            </w:r>
            <w:r w:rsidR="00DA15C0" w:rsidRPr="00601C85">
              <w:rPr>
                <w:rFonts w:cstheme="minorHAnsi"/>
                <w:sz w:val="18"/>
                <w:szCs w:val="18"/>
                <w:highlight w:val="yellow"/>
              </w:rPr>
              <w:t>-15</w:t>
            </w:r>
            <w:r w:rsidRPr="00601C85">
              <w:rPr>
                <w:rFonts w:cstheme="minorHAnsi"/>
                <w:sz w:val="18"/>
                <w:szCs w:val="18"/>
                <w:highlight w:val="yellow"/>
              </w:rPr>
              <w:t xml:space="preserve"> minuten</w:t>
            </w:r>
            <w:r w:rsidR="00DA15C0" w:rsidRPr="00601C85">
              <w:rPr>
                <w:rFonts w:cstheme="minorHAnsi"/>
                <w:sz w:val="18"/>
                <w:szCs w:val="18"/>
                <w:highlight w:val="yellow"/>
              </w:rPr>
              <w:t xml:space="preserve"> van de les</w:t>
            </w:r>
            <w:r w:rsidRPr="00601C85">
              <w:rPr>
                <w:rFonts w:cstheme="minorHAnsi"/>
                <w:sz w:val="18"/>
                <w:szCs w:val="18"/>
                <w:highlight w:val="yellow"/>
              </w:rPr>
              <w:t xml:space="preserve"> spendeert aan wekelijkse opvol</w:t>
            </w:r>
            <w:r w:rsidR="00DD6BA7" w:rsidRPr="00601C85">
              <w:rPr>
                <w:rFonts w:cstheme="minorHAnsi"/>
                <w:sz w:val="18"/>
                <w:szCs w:val="18"/>
                <w:highlight w:val="yellow"/>
              </w:rPr>
              <w:t>g</w:t>
            </w:r>
            <w:r w:rsidRPr="00601C85">
              <w:rPr>
                <w:rFonts w:cstheme="minorHAnsi"/>
                <w:sz w:val="18"/>
                <w:szCs w:val="18"/>
                <w:highlight w:val="yellow"/>
              </w:rPr>
              <w:t>ing.</w:t>
            </w:r>
            <w:r w:rsidR="00DD6BA7" w:rsidRPr="00601C85">
              <w:rPr>
                <w:rFonts w:cstheme="minorHAnsi"/>
                <w:sz w:val="18"/>
                <w:szCs w:val="18"/>
                <w:highlight w:val="yellow"/>
              </w:rPr>
              <w:t xml:space="preserve"> Gebruik daarvoor het opvolgingsdocument.</w:t>
            </w:r>
          </w:p>
          <w:p w14:paraId="7F95AD76" w14:textId="2C2C8633" w:rsidR="008C5936" w:rsidRDefault="008C5936" w:rsidP="005212BC">
            <w:pPr>
              <w:rPr>
                <w:rFonts w:cstheme="minorHAnsi"/>
                <w:sz w:val="18"/>
                <w:szCs w:val="18"/>
              </w:rPr>
            </w:pPr>
          </w:p>
          <w:p w14:paraId="43250F98" w14:textId="3BD472D0" w:rsidR="008C5936" w:rsidRDefault="008C5936" w:rsidP="005212BC">
            <w:pPr>
              <w:rPr>
                <w:rFonts w:cstheme="minorHAnsi"/>
                <w:sz w:val="18"/>
                <w:szCs w:val="18"/>
              </w:rPr>
            </w:pPr>
            <w:r w:rsidRPr="008C5936">
              <w:rPr>
                <w:rFonts w:cstheme="minorHAnsi"/>
                <w:b/>
                <w:bCs/>
                <w:sz w:val="18"/>
                <w:szCs w:val="18"/>
              </w:rPr>
              <w:t>Les 3</w:t>
            </w:r>
            <w:r>
              <w:rPr>
                <w:rFonts w:cstheme="minorHAnsi"/>
                <w:sz w:val="18"/>
                <w:szCs w:val="18"/>
              </w:rPr>
              <w:t>: klassikale pitch en demo</w:t>
            </w:r>
          </w:p>
          <w:p w14:paraId="60455D58" w14:textId="601AD341" w:rsidR="00143A7B" w:rsidRDefault="00143A7B" w:rsidP="005212BC">
            <w:pPr>
              <w:rPr>
                <w:rFonts w:cstheme="minorHAnsi"/>
                <w:sz w:val="18"/>
                <w:szCs w:val="18"/>
              </w:rPr>
            </w:pPr>
          </w:p>
          <w:p w14:paraId="00276019" w14:textId="56D51188" w:rsidR="00143A7B" w:rsidRDefault="00143A7B" w:rsidP="005212B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Elk groepje geeft een pitch met daarin hun plan van aanpak en resultaten</w:t>
            </w:r>
            <w:r w:rsidR="00852AD4">
              <w:rPr>
                <w:rFonts w:cstheme="minorHAnsi"/>
                <w:sz w:val="18"/>
                <w:szCs w:val="18"/>
              </w:rPr>
              <w:t xml:space="preserve"> en geeft een demo van de software.</w:t>
            </w:r>
            <w:r w:rsidR="001F31A4">
              <w:rPr>
                <w:rFonts w:cstheme="minorHAnsi"/>
                <w:sz w:val="18"/>
                <w:szCs w:val="18"/>
              </w:rPr>
              <w:t xml:space="preserve"> Docent stelt vragen aan alle leden van de groep. </w:t>
            </w:r>
            <w:r w:rsidR="00FF2349">
              <w:rPr>
                <w:rFonts w:cstheme="minorHAnsi"/>
                <w:sz w:val="18"/>
                <w:szCs w:val="18"/>
              </w:rPr>
              <w:t>Andere groepen mogen ook één vraag stellen en punten geven (zie puntenverdeling).</w:t>
            </w:r>
          </w:p>
          <w:p w14:paraId="04F2D7E0" w14:textId="0F952183" w:rsidR="008C5936" w:rsidRDefault="008C5936" w:rsidP="005212BC">
            <w:pPr>
              <w:rPr>
                <w:rFonts w:cstheme="minorHAnsi"/>
                <w:sz w:val="18"/>
                <w:szCs w:val="18"/>
              </w:rPr>
            </w:pPr>
          </w:p>
          <w:p w14:paraId="673363BF" w14:textId="3B52077A" w:rsidR="008C7E1A" w:rsidRPr="00450B54" w:rsidRDefault="004841F1" w:rsidP="005212BC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Tip: laat alles twee weken voor pitch indienen. Maar hou in je achterhoofd dat 1 week </w:t>
            </w:r>
            <w:r w:rsidR="00AC0FD8">
              <w:rPr>
                <w:rFonts w:cstheme="minorHAnsi"/>
                <w:b/>
                <w:bCs/>
                <w:sz w:val="18"/>
                <w:szCs w:val="18"/>
              </w:rPr>
              <w:t xml:space="preserve">de uiterste inleverdatum is. Door dat niet te zeggen kan je cursisten die tegen de deadline </w:t>
            </w:r>
            <w:proofErr w:type="spellStart"/>
            <w:r w:rsidR="00AC0FD8">
              <w:rPr>
                <w:rFonts w:cstheme="minorHAnsi"/>
                <w:b/>
                <w:bCs/>
                <w:sz w:val="18"/>
                <w:szCs w:val="18"/>
              </w:rPr>
              <w:t>aanschurken</w:t>
            </w:r>
            <w:proofErr w:type="spellEnd"/>
            <w:r w:rsidR="002A5C3A">
              <w:rPr>
                <w:rFonts w:cstheme="minorHAnsi"/>
                <w:b/>
                <w:bCs/>
                <w:sz w:val="18"/>
                <w:szCs w:val="18"/>
              </w:rPr>
              <w:t xml:space="preserve"> alsnog uitstel verlenen indien nodig. Je kan dat zelfs automatiseren in de opdracht module van </w:t>
            </w:r>
            <w:proofErr w:type="spellStart"/>
            <w:r w:rsidR="002A5C3A">
              <w:rPr>
                <w:rFonts w:cstheme="minorHAnsi"/>
                <w:b/>
                <w:bCs/>
                <w:sz w:val="18"/>
                <w:szCs w:val="18"/>
              </w:rPr>
              <w:t>Moodle</w:t>
            </w:r>
            <w:proofErr w:type="spellEnd"/>
            <w:r w:rsidR="002A5C3A">
              <w:rPr>
                <w:rFonts w:cstheme="minorHAnsi"/>
                <w:b/>
                <w:bCs/>
                <w:sz w:val="18"/>
                <w:szCs w:val="18"/>
              </w:rPr>
              <w:t>.</w:t>
            </w:r>
          </w:p>
          <w:p w14:paraId="6DADBD89" w14:textId="77777777" w:rsidR="008C5936" w:rsidRDefault="008C5936" w:rsidP="005212BC">
            <w:pPr>
              <w:rPr>
                <w:rFonts w:cstheme="minorHAnsi"/>
                <w:sz w:val="18"/>
                <w:szCs w:val="18"/>
              </w:rPr>
            </w:pPr>
          </w:p>
          <w:p w14:paraId="2C3F50AB" w14:textId="140677E8" w:rsidR="009F4321" w:rsidRDefault="009F4321" w:rsidP="005212BC">
            <w:pPr>
              <w:rPr>
                <w:rFonts w:cstheme="minorHAnsi"/>
                <w:sz w:val="18"/>
                <w:szCs w:val="18"/>
              </w:rPr>
            </w:pPr>
          </w:p>
          <w:p w14:paraId="3CD94FFB" w14:textId="42725E00" w:rsidR="00606301" w:rsidRPr="00D03604" w:rsidRDefault="00606301" w:rsidP="007301E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hideMark/>
          </w:tcPr>
          <w:p w14:paraId="77DE3496" w14:textId="594AD23B" w:rsidR="00891D88" w:rsidRPr="00D03604" w:rsidRDefault="005842B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12</w:t>
            </w:r>
          </w:p>
        </w:tc>
      </w:tr>
    </w:tbl>
    <w:p w14:paraId="41F08CBB" w14:textId="77777777" w:rsidR="00891D88" w:rsidRPr="00E64D15" w:rsidRDefault="00891D88" w:rsidP="009C28E1">
      <w:pPr>
        <w:rPr>
          <w:rFonts w:cstheme="minorHAnsi"/>
          <w:sz w:val="18"/>
          <w:szCs w:val="18"/>
          <w:lang w:val="nl-NL"/>
        </w:rPr>
      </w:pPr>
    </w:p>
    <w:p w14:paraId="4453B361" w14:textId="77777777" w:rsidR="00891D88" w:rsidRPr="00E64D15" w:rsidRDefault="00891D88" w:rsidP="009C28E1">
      <w:pPr>
        <w:rPr>
          <w:rFonts w:cstheme="minorHAnsi"/>
          <w:sz w:val="18"/>
          <w:szCs w:val="18"/>
          <w:lang w:val="nl-NL"/>
        </w:rPr>
      </w:pPr>
    </w:p>
    <w:p w14:paraId="5A157B16" w14:textId="77777777" w:rsidR="00891D88" w:rsidRPr="00E64D15" w:rsidRDefault="00891D88" w:rsidP="009C28E1">
      <w:pPr>
        <w:rPr>
          <w:rFonts w:cstheme="minorHAnsi"/>
          <w:sz w:val="18"/>
          <w:szCs w:val="18"/>
          <w:lang w:val="nl-NL"/>
        </w:rPr>
      </w:pPr>
    </w:p>
    <w:p w14:paraId="051FD596" w14:textId="77777777" w:rsidR="00891D88" w:rsidRPr="00E64D15" w:rsidRDefault="00891D88" w:rsidP="009C28E1">
      <w:pPr>
        <w:rPr>
          <w:rFonts w:cstheme="minorHAnsi"/>
          <w:sz w:val="18"/>
          <w:szCs w:val="18"/>
          <w:lang w:val="nl-NL"/>
        </w:rPr>
      </w:pPr>
    </w:p>
    <w:p w14:paraId="31517FC2" w14:textId="77777777" w:rsidR="00891D88" w:rsidRPr="00E64D15" w:rsidRDefault="00891D88" w:rsidP="009C28E1">
      <w:pPr>
        <w:rPr>
          <w:lang w:val="nl-NL"/>
        </w:rPr>
      </w:pPr>
    </w:p>
    <w:sectPr w:rsidR="00891D88" w:rsidRPr="00E64D15" w:rsidSect="009C28E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60099" w14:textId="77777777" w:rsidR="00553231" w:rsidRDefault="00553231" w:rsidP="005A74CF">
      <w:r>
        <w:separator/>
      </w:r>
    </w:p>
  </w:endnote>
  <w:endnote w:type="continuationSeparator" w:id="0">
    <w:p w14:paraId="46F013FB" w14:textId="77777777" w:rsidR="00553231" w:rsidRDefault="00553231" w:rsidP="005A7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80"/>
    <w:family w:val="auto"/>
    <w:pitch w:val="variable"/>
  </w:font>
  <w:font w:name="Lohit Hindi"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F29CA" w14:textId="2397FE74" w:rsidR="00AB2A9F" w:rsidRPr="001A1EAC" w:rsidRDefault="00553231" w:rsidP="00AB2A9F">
    <w:pPr>
      <w:pStyle w:val="Voettekst"/>
      <w:rPr>
        <w:sz w:val="18"/>
        <w:szCs w:val="18"/>
      </w:rPr>
    </w:pPr>
    <w:sdt>
      <w:sdtPr>
        <w:rPr>
          <w:sz w:val="18"/>
          <w:szCs w:val="18"/>
        </w:rPr>
        <w:id w:val="1345359022"/>
        <w:lock w:val="sdtContentLocked"/>
        <w:placeholder>
          <w:docPart w:val="FF8724DA0806460AB308B81B23EF2BCF"/>
        </w:placeholder>
      </w:sdtPr>
      <w:sdtEndPr/>
      <w:sdtContent>
        <w:r w:rsidR="00362E44" w:rsidRPr="00362E44">
          <w:rPr>
            <w:sz w:val="18"/>
            <w:szCs w:val="18"/>
          </w:rPr>
          <w:t xml:space="preserve">COOSY Traject: </w:t>
        </w:r>
      </w:sdtContent>
    </w:sdt>
    <w:sdt>
      <w:sdtPr>
        <w:rPr>
          <w:sz w:val="18"/>
          <w:szCs w:val="18"/>
        </w:rPr>
        <w:id w:val="1143553272"/>
        <w:placeholder>
          <w:docPart w:val="FF8724DA0806460AB308B81B23EF2BCF"/>
        </w:placeholder>
      </w:sdtPr>
      <w:sdtEndPr/>
      <w:sdtContent>
        <w:r w:rsidR="00306F0B">
          <w:rPr>
            <w:sz w:val="18"/>
            <w:szCs w:val="18"/>
          </w:rPr>
          <w:t xml:space="preserve">OT </w:t>
        </w:r>
        <w:r w:rsidR="00B4636E">
          <w:rPr>
            <w:sz w:val="18"/>
            <w:szCs w:val="18"/>
          </w:rPr>
          <w:t>Python</w:t>
        </w:r>
        <w:r w:rsidR="00414F86">
          <w:rPr>
            <w:sz w:val="18"/>
            <w:szCs w:val="18"/>
          </w:rPr>
          <w:t xml:space="preserve"> </w:t>
        </w:r>
        <w:proofErr w:type="spellStart"/>
        <w:r w:rsidR="00414F86">
          <w:rPr>
            <w:sz w:val="18"/>
            <w:szCs w:val="18"/>
          </w:rPr>
          <w:t>developer</w:t>
        </w:r>
        <w:proofErr w:type="spellEnd"/>
        <w:r w:rsidR="00CE3A26" w:rsidRPr="00695468">
          <w:rPr>
            <w:sz w:val="18"/>
            <w:szCs w:val="18"/>
          </w:rPr>
          <w:t xml:space="preserve"> </w:t>
        </w:r>
      </w:sdtContent>
    </w:sdt>
    <w:r w:rsidR="00362E44" w:rsidRPr="001A1EAC">
      <w:tab/>
    </w:r>
    <w:sdt>
      <w:sdtPr>
        <w:id w:val="1009253209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AB2A9F" w:rsidRPr="00AB2A9F">
          <w:rPr>
            <w:sz w:val="18"/>
            <w:szCs w:val="18"/>
          </w:rPr>
          <w:fldChar w:fldCharType="begin"/>
        </w:r>
        <w:r w:rsidR="00AB2A9F" w:rsidRPr="001A1EAC">
          <w:rPr>
            <w:sz w:val="18"/>
            <w:szCs w:val="18"/>
          </w:rPr>
          <w:instrText>PAGE   \* MERGEFORMAT</w:instrText>
        </w:r>
        <w:r w:rsidR="00AB2A9F" w:rsidRPr="00AB2A9F">
          <w:rPr>
            <w:sz w:val="18"/>
            <w:szCs w:val="18"/>
          </w:rPr>
          <w:fldChar w:fldCharType="separate"/>
        </w:r>
        <w:r w:rsidR="00E271F0">
          <w:rPr>
            <w:noProof/>
            <w:sz w:val="18"/>
            <w:szCs w:val="18"/>
          </w:rPr>
          <w:t>3</w:t>
        </w:r>
        <w:r w:rsidR="00AB2A9F" w:rsidRPr="00AB2A9F">
          <w:rPr>
            <w:sz w:val="18"/>
            <w:szCs w:val="18"/>
          </w:rPr>
          <w:fldChar w:fldCharType="end"/>
        </w:r>
      </w:sdtContent>
    </w:sdt>
  </w:p>
  <w:p w14:paraId="3FE30319" w14:textId="2E8FBDAF" w:rsidR="00BB4F7B" w:rsidRPr="00362E44" w:rsidRDefault="00903A35" w:rsidP="00AB2A9F">
    <w:pPr>
      <w:pStyle w:val="Voettekst"/>
      <w:tabs>
        <w:tab w:val="left" w:pos="567"/>
      </w:tabs>
      <w:ind w:firstLine="567"/>
      <w:rPr>
        <w:sz w:val="18"/>
        <w:szCs w:val="18"/>
      </w:rPr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FECD1D7" wp14:editId="069CDCE6">
              <wp:simplePos x="0" y="0"/>
              <wp:positionH relativeFrom="column">
                <wp:posOffset>-635</wp:posOffset>
              </wp:positionH>
              <wp:positionV relativeFrom="paragraph">
                <wp:posOffset>-311150</wp:posOffset>
              </wp:positionV>
              <wp:extent cx="8892540" cy="0"/>
              <wp:effectExtent l="0" t="0" r="0" b="0"/>
              <wp:wrapNone/>
              <wp:docPr id="6" name="Rechte verbindingslij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892540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408EF2D" id="Rechte verbindingslijn 6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05pt,-24.5pt" to="700.15pt,-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" strokecolor="#002060"/>
          </w:pict>
        </mc:Fallback>
      </mc:AlternateContent>
    </w:r>
    <w:r w:rsidR="00362E44" w:rsidRPr="00362E44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F7BF0CB" wp14:editId="50D18CD0">
              <wp:simplePos x="0" y="0"/>
              <wp:positionH relativeFrom="margin">
                <wp:posOffset>4556760</wp:posOffset>
              </wp:positionH>
              <wp:positionV relativeFrom="bottomMargin">
                <wp:posOffset>3436620</wp:posOffset>
              </wp:positionV>
              <wp:extent cx="1508760" cy="395605"/>
              <wp:effectExtent l="0" t="0" r="0" b="0"/>
              <wp:wrapNone/>
              <wp:docPr id="7" name="Tekstva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3C4F09" w14:textId="7F815D6A" w:rsidR="00362E44" w:rsidRPr="001607E7" w:rsidRDefault="00362E44" w:rsidP="00362E44">
                          <w:pPr>
                            <w:pStyle w:val="Voettekst"/>
                            <w:jc w:val="right"/>
                            <w:rPr>
                              <w:color w:val="000000" w:themeColor="text1"/>
                              <w:szCs w:val="24"/>
                            </w:rPr>
                          </w:pP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fldChar w:fldCharType="begin"/>
                          </w: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instrText>PAGE  \* Arabic  \* MERGEFORMAT</w:instrText>
                          </w: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fldChar w:fldCharType="separate"/>
                          </w:r>
                          <w:r w:rsidR="00E271F0" w:rsidRPr="00E271F0">
                            <w:rPr>
                              <w:noProof/>
                              <w:color w:val="000000" w:themeColor="text1"/>
                              <w:szCs w:val="24"/>
                              <w:lang w:val="nl-NL"/>
                            </w:rPr>
                            <w:t>3</w:t>
                          </w: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F7BF0CB" id="_x0000_t202" coordsize="21600,21600" o:spt="202" path="m,l,21600r21600,l21600,xe">
              <v:stroke joinstyle="miter"/>
              <v:path gradientshapeok="t" o:connecttype="rect"/>
            </v:shapetype>
            <v:shape id="Tekstvak 7" o:spid="_x0000_s1026" type="#_x0000_t202" style="position:absolute;left:0;text-align:left;margin-left:358.8pt;margin-top:270.6pt;width:118.8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" filled="f" stroked="f" strokeweight=".5pt">
              <v:textbox style="mso-fit-shape-to-text:t">
                <w:txbxContent>
                  <w:p w14:paraId="3B3C4F09" w14:textId="7F815D6A" w:rsidR="00362E44" w:rsidRPr="001607E7" w:rsidRDefault="00362E44" w:rsidP="00362E44">
                    <w:pPr>
                      <w:pStyle w:val="Voettekst"/>
                      <w:jc w:val="right"/>
                      <w:rPr>
                        <w:color w:val="000000" w:themeColor="text1"/>
                        <w:szCs w:val="24"/>
                      </w:rPr>
                    </w:pPr>
                    <w:r w:rsidRPr="001607E7">
                      <w:rPr>
                        <w:color w:val="000000" w:themeColor="text1"/>
                        <w:szCs w:val="24"/>
                      </w:rPr>
                      <w:fldChar w:fldCharType="begin"/>
                    </w:r>
                    <w:r w:rsidRPr="001607E7">
                      <w:rPr>
                        <w:color w:val="000000" w:themeColor="text1"/>
                        <w:szCs w:val="24"/>
                      </w:rPr>
                      <w:instrText>PAGE  \* Arabic  \* MERGEFORMAT</w:instrText>
                    </w:r>
                    <w:r w:rsidRPr="001607E7">
                      <w:rPr>
                        <w:color w:val="000000" w:themeColor="text1"/>
                        <w:szCs w:val="24"/>
                      </w:rPr>
                      <w:fldChar w:fldCharType="separate"/>
                    </w:r>
                    <w:r w:rsidR="00E271F0" w:rsidRPr="00E271F0">
                      <w:rPr>
                        <w:noProof/>
                        <w:color w:val="000000" w:themeColor="text1"/>
                        <w:szCs w:val="24"/>
                        <w:lang w:val="nl-NL"/>
                      </w:rPr>
                      <w:t>3</w:t>
                    </w:r>
                    <w:r w:rsidRPr="001607E7">
                      <w:rPr>
                        <w:color w:val="000000" w:themeColor="text1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362E44" w:rsidRPr="00362E44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13E527" wp14:editId="204AB7A0">
              <wp:simplePos x="0" y="0"/>
              <wp:positionH relativeFrom="margin">
                <wp:posOffset>4404360</wp:posOffset>
              </wp:positionH>
              <wp:positionV relativeFrom="bottomMargin">
                <wp:posOffset>3284220</wp:posOffset>
              </wp:positionV>
              <wp:extent cx="1508760" cy="395605"/>
              <wp:effectExtent l="0" t="0" r="0" b="0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7EA89C" w14:textId="7E7E587C" w:rsidR="00362E44" w:rsidRPr="001607E7" w:rsidRDefault="00362E44" w:rsidP="00362E44">
                          <w:pPr>
                            <w:pStyle w:val="Voettekst"/>
                            <w:jc w:val="right"/>
                            <w:rPr>
                              <w:color w:val="000000" w:themeColor="text1"/>
                              <w:szCs w:val="24"/>
                            </w:rPr>
                          </w:pP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fldChar w:fldCharType="begin"/>
                          </w: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instrText>PAGE  \* Arabic  \* MERGEFORMAT</w:instrText>
                          </w: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fldChar w:fldCharType="separate"/>
                          </w:r>
                          <w:r w:rsidR="00E271F0" w:rsidRPr="00E271F0">
                            <w:rPr>
                              <w:noProof/>
                              <w:color w:val="000000" w:themeColor="text1"/>
                              <w:szCs w:val="24"/>
                              <w:lang w:val="nl-NL"/>
                            </w:rPr>
                            <w:t>3</w:t>
                          </w: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213E527" id="Tekstvak 3" o:spid="_x0000_s1027" type="#_x0000_t202" style="position:absolute;left:0;text-align:left;margin-left:346.8pt;margin-top:258.6pt;width:118.8pt;height:31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" filled="f" stroked="f" strokeweight=".5pt">
              <v:textbox style="mso-fit-shape-to-text:t">
                <w:txbxContent>
                  <w:p w14:paraId="027EA89C" w14:textId="7E7E587C" w:rsidR="00362E44" w:rsidRPr="001607E7" w:rsidRDefault="00362E44" w:rsidP="00362E44">
                    <w:pPr>
                      <w:pStyle w:val="Voettekst"/>
                      <w:jc w:val="right"/>
                      <w:rPr>
                        <w:color w:val="000000" w:themeColor="text1"/>
                        <w:szCs w:val="24"/>
                      </w:rPr>
                    </w:pPr>
                    <w:r w:rsidRPr="001607E7">
                      <w:rPr>
                        <w:color w:val="000000" w:themeColor="text1"/>
                        <w:szCs w:val="24"/>
                      </w:rPr>
                      <w:fldChar w:fldCharType="begin"/>
                    </w:r>
                    <w:r w:rsidRPr="001607E7">
                      <w:rPr>
                        <w:color w:val="000000" w:themeColor="text1"/>
                        <w:szCs w:val="24"/>
                      </w:rPr>
                      <w:instrText>PAGE  \* Arabic  \* MERGEFORMAT</w:instrText>
                    </w:r>
                    <w:r w:rsidRPr="001607E7">
                      <w:rPr>
                        <w:color w:val="000000" w:themeColor="text1"/>
                        <w:szCs w:val="24"/>
                      </w:rPr>
                      <w:fldChar w:fldCharType="separate"/>
                    </w:r>
                    <w:r w:rsidR="00E271F0" w:rsidRPr="00E271F0">
                      <w:rPr>
                        <w:noProof/>
                        <w:color w:val="000000" w:themeColor="text1"/>
                        <w:szCs w:val="24"/>
                        <w:lang w:val="nl-NL"/>
                      </w:rPr>
                      <w:t>3</w:t>
                    </w:r>
                    <w:r w:rsidRPr="001607E7">
                      <w:rPr>
                        <w:color w:val="000000" w:themeColor="text1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sz w:val="18"/>
          <w:szCs w:val="18"/>
        </w:rPr>
        <w:id w:val="-249586851"/>
        <w:lock w:val="sdtContentLocked"/>
        <w:placeholder>
          <w:docPart w:val="FF8724DA0806460AB308B81B23EF2BCF"/>
        </w:placeholder>
      </w:sdtPr>
      <w:sdtEndPr/>
      <w:sdtContent>
        <w:r w:rsidR="00362E44" w:rsidRPr="00362E44">
          <w:rPr>
            <w:sz w:val="18"/>
            <w:szCs w:val="18"/>
          </w:rPr>
          <w:t xml:space="preserve">Module: </w:t>
        </w:r>
      </w:sdtContent>
    </w:sdt>
    <w:r w:rsidR="000B7DD4">
      <w:rPr>
        <w:color w:val="808080" w:themeColor="background1" w:themeShade="80"/>
        <w:sz w:val="18"/>
        <w:szCs w:val="18"/>
      </w:rPr>
      <w:t xml:space="preserve"> </w:t>
    </w:r>
    <w:r w:rsidR="008E4F71">
      <w:rPr>
        <w:color w:val="808080" w:themeColor="background1" w:themeShade="80"/>
        <w:sz w:val="18"/>
        <w:szCs w:val="18"/>
      </w:rPr>
      <w:t xml:space="preserve">Groepswerk 1 </w:t>
    </w:r>
    <w:r w:rsidR="00414F86">
      <w:rPr>
        <w:color w:val="808080" w:themeColor="background1" w:themeShade="80"/>
        <w:sz w:val="18"/>
        <w:szCs w:val="18"/>
      </w:rPr>
      <w:t>–</w:t>
    </w:r>
    <w:r w:rsidR="008E4F71">
      <w:rPr>
        <w:color w:val="808080" w:themeColor="background1" w:themeShade="80"/>
        <w:sz w:val="18"/>
        <w:szCs w:val="18"/>
      </w:rPr>
      <w:t xml:space="preserve"> </w:t>
    </w:r>
    <w:r w:rsidR="00B4636E">
      <w:rPr>
        <w:color w:val="808080" w:themeColor="background1" w:themeShade="80"/>
        <w:sz w:val="18"/>
        <w:szCs w:val="18"/>
      </w:rPr>
      <w:t>Python</w:t>
    </w:r>
    <w:r w:rsidR="00414F86">
      <w:rPr>
        <w:color w:val="808080" w:themeColor="background1" w:themeShade="80"/>
        <w:sz w:val="18"/>
        <w:szCs w:val="18"/>
      </w:rPr>
      <w:t xml:space="preserve"> </w:t>
    </w:r>
  </w:p>
  <w:p w14:paraId="49872BEC" w14:textId="77777777" w:rsidR="000808C9" w:rsidRDefault="000808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128B4" w14:textId="77777777" w:rsidR="00E32DA6" w:rsidRDefault="00553231">
    <w:pPr>
      <w:pStyle w:val="Voettekst"/>
      <w:rPr>
        <w:color w:val="000000" w:themeColor="text1"/>
        <w:szCs w:val="24"/>
      </w:rPr>
    </w:pPr>
    <w:sdt>
      <w:sdtPr>
        <w:rPr>
          <w:color w:val="000000" w:themeColor="text1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0101F">
          <w:rPr>
            <w:color w:val="000000" w:themeColor="text1"/>
            <w:szCs w:val="24"/>
          </w:rPr>
          <w:t>van de Vijver Marita</w:t>
        </w:r>
      </w:sdtContent>
    </w:sdt>
  </w:p>
  <w:p w14:paraId="56D34679" w14:textId="77777777" w:rsidR="007671F7" w:rsidRPr="00E32DA6" w:rsidRDefault="00E32DA6">
    <w:pPr>
      <w:pStyle w:val="Voettekst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09D563" wp14:editId="324C1680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kstvak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1047677" w14:textId="77777777" w:rsidR="00E32DA6" w:rsidRPr="00E32DA6" w:rsidRDefault="00E32DA6">
                          <w:pPr>
                            <w:pStyle w:val="Voettekst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B4F7B" w:rsidRPr="00BB4F7B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0"/>
                              <w:szCs w:val="20"/>
                              <w:lang w:val="nl-NL"/>
                            </w:rPr>
                            <w:t>0</w:t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3609D563" id="_x0000_t202" coordsize="21600,21600" o:spt="202" path="m,l,21600r21600,l21600,xe">
              <v:stroke joinstyle="miter"/>
              <v:path gradientshapeok="t" o:connecttype="rect"/>
            </v:shapetype>
            <v:shape id="Tekstvak 56" o:spid="_x0000_s1028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cL1cDT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14:paraId="21047677" w14:textId="77777777" w:rsidR="00E32DA6" w:rsidRPr="00E32DA6" w:rsidRDefault="00E32DA6">
                    <w:pPr>
                      <w:pStyle w:val="Voettekst"/>
                      <w:jc w:val="right"/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</w:pP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begin"/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instrText>PAGE  \* Arabic  \* MERGEFORMAT</w:instrText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separate"/>
                    </w:r>
                    <w:r w:rsidR="00BB4F7B" w:rsidRPr="00BB4F7B">
                      <w:rPr>
                        <w:rFonts w:asciiTheme="majorHAnsi" w:hAnsiTheme="majorHAnsi"/>
                        <w:noProof/>
                        <w:color w:val="000000" w:themeColor="text1"/>
                        <w:sz w:val="20"/>
                        <w:szCs w:val="20"/>
                        <w:lang w:val="nl-NL"/>
                      </w:rPr>
                      <w:t>0</w:t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AD0101" w:themeColor="accent1"/>
        <w:lang w:eastAsia="nl-BE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C07F6AE" wp14:editId="488F444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hthoek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52419B42" id="Rechthoek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" fillcolor="#ad0101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A38B3" w14:textId="77777777" w:rsidR="00553231" w:rsidRDefault="00553231" w:rsidP="005A74CF">
      <w:r>
        <w:separator/>
      </w:r>
    </w:p>
  </w:footnote>
  <w:footnote w:type="continuationSeparator" w:id="0">
    <w:p w14:paraId="2F901F79" w14:textId="77777777" w:rsidR="00553231" w:rsidRDefault="00553231" w:rsidP="005A7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13F43" w14:textId="3912BF9F" w:rsidR="00BB4F7B" w:rsidRDefault="00D03604" w:rsidP="00362E44">
    <w:pPr>
      <w:pStyle w:val="Kop7"/>
      <w:tabs>
        <w:tab w:val="left" w:pos="9072"/>
        <w:tab w:val="left" w:pos="13308"/>
        <w:tab w:val="right" w:pos="14004"/>
      </w:tabs>
    </w:pPr>
    <w:r>
      <w:rPr>
        <w:noProof/>
        <w:lang w:eastAsia="nl-BE"/>
      </w:rPr>
      <w:drawing>
        <wp:inline distT="0" distB="0" distL="0" distR="0" wp14:anchorId="6552D973" wp14:editId="366D0105">
          <wp:extent cx="2567940" cy="455809"/>
          <wp:effectExtent l="0" t="0" r="3810" b="1905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ombilogo_Syntra_Vlaanderen_kle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5583" cy="474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7BE44" w14:textId="77777777" w:rsidR="007671F7" w:rsidRDefault="007671F7">
    <w:pPr>
      <w:pStyle w:val="Koptekst"/>
    </w:pPr>
    <w:r>
      <w:rPr>
        <w:noProof/>
        <w:lang w:eastAsia="nl-BE"/>
      </w:rPr>
      <w:drawing>
        <wp:inline distT="0" distB="0" distL="0" distR="0" wp14:anchorId="6D734047" wp14:editId="7975C4BF">
          <wp:extent cx="3307080" cy="454152"/>
          <wp:effectExtent l="0" t="0" r="7620" b="317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V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7080" cy="454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37BFB"/>
    <w:multiLevelType w:val="multilevel"/>
    <w:tmpl w:val="616CF458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5E0F0C"/>
    <w:multiLevelType w:val="multilevel"/>
    <w:tmpl w:val="E6A4A910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55581D"/>
    <w:multiLevelType w:val="hybridMultilevel"/>
    <w:tmpl w:val="2FC02C78"/>
    <w:lvl w:ilvl="0" w:tplc="0813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13416AB0"/>
    <w:multiLevelType w:val="hybridMultilevel"/>
    <w:tmpl w:val="F176C382"/>
    <w:lvl w:ilvl="0" w:tplc="499E81F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A3950"/>
    <w:multiLevelType w:val="hybridMultilevel"/>
    <w:tmpl w:val="13A87F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01760"/>
    <w:multiLevelType w:val="hybridMultilevel"/>
    <w:tmpl w:val="FA669D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C128D"/>
    <w:multiLevelType w:val="hybridMultilevel"/>
    <w:tmpl w:val="97F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56A53"/>
    <w:multiLevelType w:val="multilevel"/>
    <w:tmpl w:val="830853C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BD47F6E"/>
    <w:multiLevelType w:val="hybridMultilevel"/>
    <w:tmpl w:val="DB4A31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03831"/>
    <w:multiLevelType w:val="hybridMultilevel"/>
    <w:tmpl w:val="F878D8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D30B6"/>
    <w:multiLevelType w:val="hybridMultilevel"/>
    <w:tmpl w:val="C1EAB3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64EDF"/>
    <w:multiLevelType w:val="hybridMultilevel"/>
    <w:tmpl w:val="205007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4785F"/>
    <w:multiLevelType w:val="hybridMultilevel"/>
    <w:tmpl w:val="67FC8ADC"/>
    <w:lvl w:ilvl="0" w:tplc="499E81F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47501"/>
    <w:multiLevelType w:val="hybridMultilevel"/>
    <w:tmpl w:val="7668E6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77A90"/>
    <w:multiLevelType w:val="hybridMultilevel"/>
    <w:tmpl w:val="6924DF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5"/>
  </w:num>
  <w:num w:numId="5">
    <w:abstractNumId w:val="14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2"/>
  </w:num>
  <w:num w:numId="11">
    <w:abstractNumId w:val="8"/>
  </w:num>
  <w:num w:numId="12">
    <w:abstractNumId w:val="6"/>
  </w:num>
  <w:num w:numId="13">
    <w:abstractNumId w:val="10"/>
  </w:num>
  <w:num w:numId="14">
    <w:abstractNumId w:val="9"/>
  </w:num>
  <w:num w:numId="15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B07"/>
    <w:rsid w:val="00000494"/>
    <w:rsid w:val="0000101F"/>
    <w:rsid w:val="000041C7"/>
    <w:rsid w:val="00006EB8"/>
    <w:rsid w:val="00007204"/>
    <w:rsid w:val="0001328C"/>
    <w:rsid w:val="00016F4A"/>
    <w:rsid w:val="000240B6"/>
    <w:rsid w:val="000377DF"/>
    <w:rsid w:val="000426BF"/>
    <w:rsid w:val="00052825"/>
    <w:rsid w:val="00052FAD"/>
    <w:rsid w:val="00056343"/>
    <w:rsid w:val="000566CF"/>
    <w:rsid w:val="000808C9"/>
    <w:rsid w:val="00083064"/>
    <w:rsid w:val="00090CDB"/>
    <w:rsid w:val="000A0A2E"/>
    <w:rsid w:val="000A2AAC"/>
    <w:rsid w:val="000B0099"/>
    <w:rsid w:val="000B06AD"/>
    <w:rsid w:val="000B48BA"/>
    <w:rsid w:val="000B7DD4"/>
    <w:rsid w:val="000C55E3"/>
    <w:rsid w:val="000C7488"/>
    <w:rsid w:val="000D6235"/>
    <w:rsid w:val="000D6D36"/>
    <w:rsid w:val="000D7490"/>
    <w:rsid w:val="000D7A62"/>
    <w:rsid w:val="000E0108"/>
    <w:rsid w:val="000E2D6E"/>
    <w:rsid w:val="000E4ED8"/>
    <w:rsid w:val="000F7277"/>
    <w:rsid w:val="0011082B"/>
    <w:rsid w:val="00116997"/>
    <w:rsid w:val="00120CF7"/>
    <w:rsid w:val="0012604D"/>
    <w:rsid w:val="00135286"/>
    <w:rsid w:val="001411F4"/>
    <w:rsid w:val="00142946"/>
    <w:rsid w:val="00143A7B"/>
    <w:rsid w:val="001450FB"/>
    <w:rsid w:val="00160605"/>
    <w:rsid w:val="00161DA4"/>
    <w:rsid w:val="00166BFF"/>
    <w:rsid w:val="001806CA"/>
    <w:rsid w:val="00181417"/>
    <w:rsid w:val="00192211"/>
    <w:rsid w:val="001932C0"/>
    <w:rsid w:val="001975DC"/>
    <w:rsid w:val="001A1EAC"/>
    <w:rsid w:val="001A4549"/>
    <w:rsid w:val="001A5F42"/>
    <w:rsid w:val="001B3921"/>
    <w:rsid w:val="001B4668"/>
    <w:rsid w:val="001B6FB7"/>
    <w:rsid w:val="001C30D3"/>
    <w:rsid w:val="001D00E7"/>
    <w:rsid w:val="001D2CD3"/>
    <w:rsid w:val="001D7140"/>
    <w:rsid w:val="001E6AC2"/>
    <w:rsid w:val="001F063B"/>
    <w:rsid w:val="001F0DBC"/>
    <w:rsid w:val="001F1D0B"/>
    <w:rsid w:val="001F2EFE"/>
    <w:rsid w:val="001F31A4"/>
    <w:rsid w:val="001F45B9"/>
    <w:rsid w:val="001F608C"/>
    <w:rsid w:val="002051BC"/>
    <w:rsid w:val="00206A8E"/>
    <w:rsid w:val="0021210B"/>
    <w:rsid w:val="00213B73"/>
    <w:rsid w:val="00215922"/>
    <w:rsid w:val="00221B85"/>
    <w:rsid w:val="002313FD"/>
    <w:rsid w:val="00231BB6"/>
    <w:rsid w:val="00234BAF"/>
    <w:rsid w:val="00245B02"/>
    <w:rsid w:val="00245B47"/>
    <w:rsid w:val="00250EC9"/>
    <w:rsid w:val="00252C5E"/>
    <w:rsid w:val="0025305C"/>
    <w:rsid w:val="00255107"/>
    <w:rsid w:val="00257596"/>
    <w:rsid w:val="0026325B"/>
    <w:rsid w:val="00270FD8"/>
    <w:rsid w:val="00291C22"/>
    <w:rsid w:val="002939A7"/>
    <w:rsid w:val="002A0936"/>
    <w:rsid w:val="002A5C3A"/>
    <w:rsid w:val="002B6683"/>
    <w:rsid w:val="002C0678"/>
    <w:rsid w:val="002C0BE7"/>
    <w:rsid w:val="002C1EA5"/>
    <w:rsid w:val="002C3B2D"/>
    <w:rsid w:val="002C43DA"/>
    <w:rsid w:val="002C4531"/>
    <w:rsid w:val="002E1437"/>
    <w:rsid w:val="002E1B55"/>
    <w:rsid w:val="002E79AD"/>
    <w:rsid w:val="002F0FEE"/>
    <w:rsid w:val="002F177B"/>
    <w:rsid w:val="002F342E"/>
    <w:rsid w:val="002F3B8A"/>
    <w:rsid w:val="002F431E"/>
    <w:rsid w:val="002F4ECD"/>
    <w:rsid w:val="002F570A"/>
    <w:rsid w:val="00300B1A"/>
    <w:rsid w:val="00306F0B"/>
    <w:rsid w:val="00310EDE"/>
    <w:rsid w:val="00311AFB"/>
    <w:rsid w:val="00312238"/>
    <w:rsid w:val="0032032C"/>
    <w:rsid w:val="00326249"/>
    <w:rsid w:val="00336A1A"/>
    <w:rsid w:val="0034556B"/>
    <w:rsid w:val="00352521"/>
    <w:rsid w:val="00354F79"/>
    <w:rsid w:val="00362E44"/>
    <w:rsid w:val="0036433A"/>
    <w:rsid w:val="003668AC"/>
    <w:rsid w:val="003710C1"/>
    <w:rsid w:val="00371A7A"/>
    <w:rsid w:val="003804AA"/>
    <w:rsid w:val="00380BD7"/>
    <w:rsid w:val="00381785"/>
    <w:rsid w:val="00395356"/>
    <w:rsid w:val="003958A1"/>
    <w:rsid w:val="00396AE4"/>
    <w:rsid w:val="003A2FC2"/>
    <w:rsid w:val="003A4C24"/>
    <w:rsid w:val="003A5FFD"/>
    <w:rsid w:val="003A62C7"/>
    <w:rsid w:val="003A6968"/>
    <w:rsid w:val="003B403B"/>
    <w:rsid w:val="003C22C2"/>
    <w:rsid w:val="003E4693"/>
    <w:rsid w:val="0041005C"/>
    <w:rsid w:val="00414F86"/>
    <w:rsid w:val="004159BB"/>
    <w:rsid w:val="0041657E"/>
    <w:rsid w:val="00420F8A"/>
    <w:rsid w:val="00421C0D"/>
    <w:rsid w:val="00425719"/>
    <w:rsid w:val="00430CC1"/>
    <w:rsid w:val="00432AFA"/>
    <w:rsid w:val="0043402F"/>
    <w:rsid w:val="00445ABE"/>
    <w:rsid w:val="00447437"/>
    <w:rsid w:val="00450B54"/>
    <w:rsid w:val="004526A1"/>
    <w:rsid w:val="00452A43"/>
    <w:rsid w:val="00455FDF"/>
    <w:rsid w:val="00464FA0"/>
    <w:rsid w:val="00465BB6"/>
    <w:rsid w:val="00467B0E"/>
    <w:rsid w:val="004774D0"/>
    <w:rsid w:val="004841F1"/>
    <w:rsid w:val="0048494B"/>
    <w:rsid w:val="004972C7"/>
    <w:rsid w:val="004C49AD"/>
    <w:rsid w:val="004C758A"/>
    <w:rsid w:val="004C7725"/>
    <w:rsid w:val="004D1F1D"/>
    <w:rsid w:val="004D6C48"/>
    <w:rsid w:val="004E1CDC"/>
    <w:rsid w:val="004E257F"/>
    <w:rsid w:val="004F6376"/>
    <w:rsid w:val="00512BD9"/>
    <w:rsid w:val="00517776"/>
    <w:rsid w:val="00520D93"/>
    <w:rsid w:val="005212BC"/>
    <w:rsid w:val="00521539"/>
    <w:rsid w:val="00522D79"/>
    <w:rsid w:val="005236E8"/>
    <w:rsid w:val="00523C9B"/>
    <w:rsid w:val="00524240"/>
    <w:rsid w:val="005301BD"/>
    <w:rsid w:val="00531345"/>
    <w:rsid w:val="00533705"/>
    <w:rsid w:val="0053455E"/>
    <w:rsid w:val="005400AE"/>
    <w:rsid w:val="0054480D"/>
    <w:rsid w:val="0054517F"/>
    <w:rsid w:val="00551B20"/>
    <w:rsid w:val="00553231"/>
    <w:rsid w:val="005554A3"/>
    <w:rsid w:val="00556C4E"/>
    <w:rsid w:val="005649F3"/>
    <w:rsid w:val="005651B5"/>
    <w:rsid w:val="00567282"/>
    <w:rsid w:val="00576275"/>
    <w:rsid w:val="005841AF"/>
    <w:rsid w:val="005842B5"/>
    <w:rsid w:val="00584FD4"/>
    <w:rsid w:val="00594944"/>
    <w:rsid w:val="00595860"/>
    <w:rsid w:val="005958FA"/>
    <w:rsid w:val="00597192"/>
    <w:rsid w:val="005A1C68"/>
    <w:rsid w:val="005A3F9A"/>
    <w:rsid w:val="005A74CF"/>
    <w:rsid w:val="005B031A"/>
    <w:rsid w:val="005C53AF"/>
    <w:rsid w:val="005D13CC"/>
    <w:rsid w:val="005D3EA8"/>
    <w:rsid w:val="005D6F6A"/>
    <w:rsid w:val="005D73EC"/>
    <w:rsid w:val="005E1417"/>
    <w:rsid w:val="005F411C"/>
    <w:rsid w:val="005F68CB"/>
    <w:rsid w:val="005F6CB2"/>
    <w:rsid w:val="00601C85"/>
    <w:rsid w:val="00606301"/>
    <w:rsid w:val="00606E16"/>
    <w:rsid w:val="00612380"/>
    <w:rsid w:val="0061258F"/>
    <w:rsid w:val="006171DA"/>
    <w:rsid w:val="0061738E"/>
    <w:rsid w:val="00617FD8"/>
    <w:rsid w:val="006205DF"/>
    <w:rsid w:val="00620CD9"/>
    <w:rsid w:val="00621074"/>
    <w:rsid w:val="0062639B"/>
    <w:rsid w:val="0063058D"/>
    <w:rsid w:val="00636091"/>
    <w:rsid w:val="006502D9"/>
    <w:rsid w:val="00651134"/>
    <w:rsid w:val="0065586B"/>
    <w:rsid w:val="006750EA"/>
    <w:rsid w:val="00676CDA"/>
    <w:rsid w:val="00687FEA"/>
    <w:rsid w:val="0069339D"/>
    <w:rsid w:val="00693441"/>
    <w:rsid w:val="00695468"/>
    <w:rsid w:val="00697009"/>
    <w:rsid w:val="006A18A6"/>
    <w:rsid w:val="006A5ED6"/>
    <w:rsid w:val="006B0031"/>
    <w:rsid w:val="006B1680"/>
    <w:rsid w:val="006B3999"/>
    <w:rsid w:val="006B6A9D"/>
    <w:rsid w:val="006D378D"/>
    <w:rsid w:val="006D4F89"/>
    <w:rsid w:val="006E5B36"/>
    <w:rsid w:val="006E68AC"/>
    <w:rsid w:val="006F6AEB"/>
    <w:rsid w:val="00702270"/>
    <w:rsid w:val="00702EA3"/>
    <w:rsid w:val="00717828"/>
    <w:rsid w:val="00720558"/>
    <w:rsid w:val="007301E0"/>
    <w:rsid w:val="00736C88"/>
    <w:rsid w:val="00736D38"/>
    <w:rsid w:val="00740B8F"/>
    <w:rsid w:val="007428CB"/>
    <w:rsid w:val="0074469B"/>
    <w:rsid w:val="007461B1"/>
    <w:rsid w:val="00752795"/>
    <w:rsid w:val="00754CD5"/>
    <w:rsid w:val="007668C7"/>
    <w:rsid w:val="007671F7"/>
    <w:rsid w:val="0077008B"/>
    <w:rsid w:val="0077594C"/>
    <w:rsid w:val="007816A0"/>
    <w:rsid w:val="00785719"/>
    <w:rsid w:val="007872CC"/>
    <w:rsid w:val="00787320"/>
    <w:rsid w:val="00791A00"/>
    <w:rsid w:val="007921E9"/>
    <w:rsid w:val="007968A3"/>
    <w:rsid w:val="007A08A2"/>
    <w:rsid w:val="007A0C31"/>
    <w:rsid w:val="007A4504"/>
    <w:rsid w:val="007B4BF6"/>
    <w:rsid w:val="007C1A03"/>
    <w:rsid w:val="007C47FC"/>
    <w:rsid w:val="007D05E5"/>
    <w:rsid w:val="007D5A67"/>
    <w:rsid w:val="007D65F1"/>
    <w:rsid w:val="008000DE"/>
    <w:rsid w:val="008126B8"/>
    <w:rsid w:val="00814D6A"/>
    <w:rsid w:val="00826FB9"/>
    <w:rsid w:val="008304A6"/>
    <w:rsid w:val="00834BD3"/>
    <w:rsid w:val="00845A9F"/>
    <w:rsid w:val="00852AD4"/>
    <w:rsid w:val="008530D1"/>
    <w:rsid w:val="008653BB"/>
    <w:rsid w:val="00871FF3"/>
    <w:rsid w:val="0087458F"/>
    <w:rsid w:val="00891D88"/>
    <w:rsid w:val="00894473"/>
    <w:rsid w:val="008A5686"/>
    <w:rsid w:val="008A661A"/>
    <w:rsid w:val="008B2FBE"/>
    <w:rsid w:val="008C152D"/>
    <w:rsid w:val="008C2798"/>
    <w:rsid w:val="008C5936"/>
    <w:rsid w:val="008C5CDD"/>
    <w:rsid w:val="008C68C2"/>
    <w:rsid w:val="008C7215"/>
    <w:rsid w:val="008C7E1A"/>
    <w:rsid w:val="008D0476"/>
    <w:rsid w:val="008D647A"/>
    <w:rsid w:val="008D7370"/>
    <w:rsid w:val="008D7A0F"/>
    <w:rsid w:val="008E21F7"/>
    <w:rsid w:val="008E4F71"/>
    <w:rsid w:val="008F023E"/>
    <w:rsid w:val="009010C0"/>
    <w:rsid w:val="00903A35"/>
    <w:rsid w:val="00905ECA"/>
    <w:rsid w:val="009073BD"/>
    <w:rsid w:val="00907434"/>
    <w:rsid w:val="00914FD0"/>
    <w:rsid w:val="00920CF3"/>
    <w:rsid w:val="00935FA1"/>
    <w:rsid w:val="0094394B"/>
    <w:rsid w:val="00945187"/>
    <w:rsid w:val="00946855"/>
    <w:rsid w:val="0095450A"/>
    <w:rsid w:val="00955FCA"/>
    <w:rsid w:val="009621C4"/>
    <w:rsid w:val="00977553"/>
    <w:rsid w:val="009820BA"/>
    <w:rsid w:val="00982146"/>
    <w:rsid w:val="009858EC"/>
    <w:rsid w:val="0099794E"/>
    <w:rsid w:val="009A4CD6"/>
    <w:rsid w:val="009A5D09"/>
    <w:rsid w:val="009A6A6D"/>
    <w:rsid w:val="009B16A9"/>
    <w:rsid w:val="009B3B07"/>
    <w:rsid w:val="009B60EB"/>
    <w:rsid w:val="009C28E1"/>
    <w:rsid w:val="009C6F6F"/>
    <w:rsid w:val="009C724C"/>
    <w:rsid w:val="009C7876"/>
    <w:rsid w:val="009D3512"/>
    <w:rsid w:val="009D5F59"/>
    <w:rsid w:val="009E0BBF"/>
    <w:rsid w:val="009F4321"/>
    <w:rsid w:val="009F7E07"/>
    <w:rsid w:val="00A05CAC"/>
    <w:rsid w:val="00A05DDC"/>
    <w:rsid w:val="00A06147"/>
    <w:rsid w:val="00A120BF"/>
    <w:rsid w:val="00A33D23"/>
    <w:rsid w:val="00A3532D"/>
    <w:rsid w:val="00A35C16"/>
    <w:rsid w:val="00A423E8"/>
    <w:rsid w:val="00A463DD"/>
    <w:rsid w:val="00A4674C"/>
    <w:rsid w:val="00A47FFE"/>
    <w:rsid w:val="00A518EC"/>
    <w:rsid w:val="00A51DDF"/>
    <w:rsid w:val="00A52F6A"/>
    <w:rsid w:val="00A64039"/>
    <w:rsid w:val="00A66C93"/>
    <w:rsid w:val="00A719E3"/>
    <w:rsid w:val="00A74A3C"/>
    <w:rsid w:val="00A82954"/>
    <w:rsid w:val="00A83FBE"/>
    <w:rsid w:val="00A865FF"/>
    <w:rsid w:val="00A86A70"/>
    <w:rsid w:val="00A86D47"/>
    <w:rsid w:val="00A93018"/>
    <w:rsid w:val="00A9325C"/>
    <w:rsid w:val="00A9441C"/>
    <w:rsid w:val="00A969F4"/>
    <w:rsid w:val="00AA2B33"/>
    <w:rsid w:val="00AA59B3"/>
    <w:rsid w:val="00AB2A9F"/>
    <w:rsid w:val="00AB714E"/>
    <w:rsid w:val="00AC02FC"/>
    <w:rsid w:val="00AC0FD8"/>
    <w:rsid w:val="00AC39E0"/>
    <w:rsid w:val="00AD2B74"/>
    <w:rsid w:val="00AD79C6"/>
    <w:rsid w:val="00AE29E3"/>
    <w:rsid w:val="00AE33CA"/>
    <w:rsid w:val="00AF29A3"/>
    <w:rsid w:val="00AF39E9"/>
    <w:rsid w:val="00AF63CB"/>
    <w:rsid w:val="00B0656E"/>
    <w:rsid w:val="00B20D68"/>
    <w:rsid w:val="00B35562"/>
    <w:rsid w:val="00B42E32"/>
    <w:rsid w:val="00B4636E"/>
    <w:rsid w:val="00B52D84"/>
    <w:rsid w:val="00B70972"/>
    <w:rsid w:val="00B7144E"/>
    <w:rsid w:val="00B7756C"/>
    <w:rsid w:val="00B77E6B"/>
    <w:rsid w:val="00B80D6E"/>
    <w:rsid w:val="00B920C3"/>
    <w:rsid w:val="00B92841"/>
    <w:rsid w:val="00B943F3"/>
    <w:rsid w:val="00B96B65"/>
    <w:rsid w:val="00BA249F"/>
    <w:rsid w:val="00BA24AE"/>
    <w:rsid w:val="00BA521E"/>
    <w:rsid w:val="00BB2BE5"/>
    <w:rsid w:val="00BB4F7B"/>
    <w:rsid w:val="00BB6B31"/>
    <w:rsid w:val="00BB6F3B"/>
    <w:rsid w:val="00BC3E56"/>
    <w:rsid w:val="00BC6148"/>
    <w:rsid w:val="00BE0668"/>
    <w:rsid w:val="00BE3A44"/>
    <w:rsid w:val="00BF1E8E"/>
    <w:rsid w:val="00BF25CB"/>
    <w:rsid w:val="00BF3343"/>
    <w:rsid w:val="00BF3D74"/>
    <w:rsid w:val="00BF67ED"/>
    <w:rsid w:val="00C04E5F"/>
    <w:rsid w:val="00C10684"/>
    <w:rsid w:val="00C11278"/>
    <w:rsid w:val="00C11B50"/>
    <w:rsid w:val="00C15272"/>
    <w:rsid w:val="00C16526"/>
    <w:rsid w:val="00C16DB3"/>
    <w:rsid w:val="00C176BE"/>
    <w:rsid w:val="00C22E57"/>
    <w:rsid w:val="00C4640E"/>
    <w:rsid w:val="00C55F1E"/>
    <w:rsid w:val="00C6741D"/>
    <w:rsid w:val="00C831E1"/>
    <w:rsid w:val="00C84705"/>
    <w:rsid w:val="00C93750"/>
    <w:rsid w:val="00CB0FA4"/>
    <w:rsid w:val="00CB4F20"/>
    <w:rsid w:val="00CB70E9"/>
    <w:rsid w:val="00CC20D6"/>
    <w:rsid w:val="00CC29FF"/>
    <w:rsid w:val="00CC3C9F"/>
    <w:rsid w:val="00CD11D4"/>
    <w:rsid w:val="00CD4402"/>
    <w:rsid w:val="00CD468A"/>
    <w:rsid w:val="00CD4AE6"/>
    <w:rsid w:val="00CD52CC"/>
    <w:rsid w:val="00CD7DF2"/>
    <w:rsid w:val="00CD7FFC"/>
    <w:rsid w:val="00CE3A26"/>
    <w:rsid w:val="00CE4826"/>
    <w:rsid w:val="00CE51B2"/>
    <w:rsid w:val="00CF2FC0"/>
    <w:rsid w:val="00D025CC"/>
    <w:rsid w:val="00D03464"/>
    <w:rsid w:val="00D03604"/>
    <w:rsid w:val="00D15050"/>
    <w:rsid w:val="00D167A5"/>
    <w:rsid w:val="00D2016B"/>
    <w:rsid w:val="00D21205"/>
    <w:rsid w:val="00D2160F"/>
    <w:rsid w:val="00D274C3"/>
    <w:rsid w:val="00D34AFA"/>
    <w:rsid w:val="00D405FB"/>
    <w:rsid w:val="00D442FA"/>
    <w:rsid w:val="00D52380"/>
    <w:rsid w:val="00D55370"/>
    <w:rsid w:val="00D56AC5"/>
    <w:rsid w:val="00D63A94"/>
    <w:rsid w:val="00D728AD"/>
    <w:rsid w:val="00D75E84"/>
    <w:rsid w:val="00D80CE4"/>
    <w:rsid w:val="00D83300"/>
    <w:rsid w:val="00D92BEE"/>
    <w:rsid w:val="00D9591C"/>
    <w:rsid w:val="00D9737A"/>
    <w:rsid w:val="00D9784F"/>
    <w:rsid w:val="00D97B6C"/>
    <w:rsid w:val="00DA00F3"/>
    <w:rsid w:val="00DA15C0"/>
    <w:rsid w:val="00DA4D02"/>
    <w:rsid w:val="00DA6395"/>
    <w:rsid w:val="00DB7F8F"/>
    <w:rsid w:val="00DC2232"/>
    <w:rsid w:val="00DC5B21"/>
    <w:rsid w:val="00DD131D"/>
    <w:rsid w:val="00DD4B43"/>
    <w:rsid w:val="00DD6BA7"/>
    <w:rsid w:val="00DF2106"/>
    <w:rsid w:val="00DF21CE"/>
    <w:rsid w:val="00DF35A4"/>
    <w:rsid w:val="00DF55A9"/>
    <w:rsid w:val="00E04DFE"/>
    <w:rsid w:val="00E05D51"/>
    <w:rsid w:val="00E14279"/>
    <w:rsid w:val="00E1644A"/>
    <w:rsid w:val="00E16BB1"/>
    <w:rsid w:val="00E2026C"/>
    <w:rsid w:val="00E271F0"/>
    <w:rsid w:val="00E32DA6"/>
    <w:rsid w:val="00E34B59"/>
    <w:rsid w:val="00E43CE2"/>
    <w:rsid w:val="00E43D2B"/>
    <w:rsid w:val="00E449CD"/>
    <w:rsid w:val="00E50049"/>
    <w:rsid w:val="00E639E5"/>
    <w:rsid w:val="00E63CC6"/>
    <w:rsid w:val="00E64B21"/>
    <w:rsid w:val="00E64D15"/>
    <w:rsid w:val="00E777CB"/>
    <w:rsid w:val="00E802FF"/>
    <w:rsid w:val="00E80400"/>
    <w:rsid w:val="00E80592"/>
    <w:rsid w:val="00E81F1A"/>
    <w:rsid w:val="00E94E70"/>
    <w:rsid w:val="00E9568B"/>
    <w:rsid w:val="00EA1809"/>
    <w:rsid w:val="00EA4667"/>
    <w:rsid w:val="00EA4C8D"/>
    <w:rsid w:val="00EA54FF"/>
    <w:rsid w:val="00EA715B"/>
    <w:rsid w:val="00EB1937"/>
    <w:rsid w:val="00EB395E"/>
    <w:rsid w:val="00EB6A2E"/>
    <w:rsid w:val="00EC58DF"/>
    <w:rsid w:val="00EC61DB"/>
    <w:rsid w:val="00EC7F78"/>
    <w:rsid w:val="00ED6939"/>
    <w:rsid w:val="00EE1ACA"/>
    <w:rsid w:val="00EE2914"/>
    <w:rsid w:val="00EE6C8B"/>
    <w:rsid w:val="00EF0577"/>
    <w:rsid w:val="00EF2A29"/>
    <w:rsid w:val="00EF46E7"/>
    <w:rsid w:val="00EF6443"/>
    <w:rsid w:val="00F00E3A"/>
    <w:rsid w:val="00F1023B"/>
    <w:rsid w:val="00F102D9"/>
    <w:rsid w:val="00F12894"/>
    <w:rsid w:val="00F15E1E"/>
    <w:rsid w:val="00F212FC"/>
    <w:rsid w:val="00F30D06"/>
    <w:rsid w:val="00F3165B"/>
    <w:rsid w:val="00F328FC"/>
    <w:rsid w:val="00F4413B"/>
    <w:rsid w:val="00F50446"/>
    <w:rsid w:val="00F5050D"/>
    <w:rsid w:val="00F518EF"/>
    <w:rsid w:val="00F57854"/>
    <w:rsid w:val="00F6066D"/>
    <w:rsid w:val="00F65638"/>
    <w:rsid w:val="00F6776E"/>
    <w:rsid w:val="00F8731A"/>
    <w:rsid w:val="00FA2431"/>
    <w:rsid w:val="00FA28F7"/>
    <w:rsid w:val="00FC0C5B"/>
    <w:rsid w:val="00FC1C4B"/>
    <w:rsid w:val="00FC7FCA"/>
    <w:rsid w:val="00FD0C1D"/>
    <w:rsid w:val="00FD7F47"/>
    <w:rsid w:val="00FE12F4"/>
    <w:rsid w:val="00FE1F20"/>
    <w:rsid w:val="00FE3438"/>
    <w:rsid w:val="00FE3EAF"/>
    <w:rsid w:val="00FE61BD"/>
    <w:rsid w:val="00FF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2FD7C"/>
  <w15:docId w15:val="{42AF8CE5-1924-4AFF-A4D5-AE5F4BB4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450FB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702E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7F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7F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C58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paragraph" w:styleId="Kop6">
    <w:name w:val="heading 6"/>
    <w:basedOn w:val="Standaard"/>
    <w:next w:val="Standaard"/>
    <w:link w:val="Kop6Char"/>
    <w:unhideWhenUsed/>
    <w:qFormat/>
    <w:rsid w:val="00432A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E64B2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16526"/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16526"/>
    <w:rPr>
      <w:rFonts w:eastAsiaTheme="minorEastAsia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1652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6526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20CF7"/>
    <w:pPr>
      <w:pBdr>
        <w:bottom w:val="single" w:sz="8" w:space="4" w:color="AD0101" w:themeColor="accent1"/>
      </w:pBdr>
      <w:spacing w:after="300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40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20CF7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40"/>
      <w:szCs w:val="52"/>
    </w:rPr>
  </w:style>
  <w:style w:type="paragraph" w:styleId="Lijstalinea">
    <w:name w:val="List Paragraph"/>
    <w:basedOn w:val="Standaard"/>
    <w:uiPriority w:val="34"/>
    <w:qFormat/>
    <w:rsid w:val="003B403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02EA3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A74CF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A74CF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A74CF"/>
    <w:rPr>
      <w:vertAlign w:val="superscript"/>
    </w:rPr>
  </w:style>
  <w:style w:type="table" w:styleId="Tabelraster">
    <w:name w:val="Table Grid"/>
    <w:basedOn w:val="Standaardtabel"/>
    <w:uiPriority w:val="59"/>
    <w:rsid w:val="008D7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8D7370"/>
    <w:rPr>
      <w:b/>
      <w:bCs/>
    </w:rPr>
  </w:style>
  <w:style w:type="paragraph" w:styleId="Normaalweb">
    <w:name w:val="Normal (Web)"/>
    <w:basedOn w:val="Standaard"/>
    <w:unhideWhenUsed/>
    <w:rsid w:val="00FE3438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A47FFE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47FFE"/>
    <w:rPr>
      <w:rFonts w:asciiTheme="majorHAnsi" w:eastAsiaTheme="majorEastAsia" w:hAnsiTheme="majorHAnsi" w:cstheme="majorBidi"/>
      <w:b/>
      <w:bCs/>
      <w:color w:val="AD0101" w:themeColor="accent1"/>
    </w:rPr>
  </w:style>
  <w:style w:type="paragraph" w:customStyle="1" w:styleId="CharChar">
    <w:name w:val="Char Char"/>
    <w:basedOn w:val="Standaard"/>
    <w:rsid w:val="005E1417"/>
    <w:pPr>
      <w:spacing w:after="160" w:line="240" w:lineRule="exact"/>
    </w:pPr>
    <w:rPr>
      <w:rFonts w:ascii="Verdana" w:eastAsia="Times New Roman" w:hAnsi="Verdana" w:cs="Times New Roman"/>
      <w:szCs w:val="24"/>
    </w:rPr>
  </w:style>
  <w:style w:type="character" w:styleId="Intensievebenadrukking">
    <w:name w:val="Intense Emphasis"/>
    <w:basedOn w:val="Standaardalinea-lettertype"/>
    <w:uiPriority w:val="21"/>
    <w:qFormat/>
    <w:rsid w:val="004E1CDC"/>
    <w:rPr>
      <w:b/>
      <w:bCs/>
      <w:i/>
      <w:iCs/>
      <w:color w:val="AD0101" w:themeColor="accent1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6CDA"/>
    <w:pPr>
      <w:numPr>
        <w:ilvl w:val="1"/>
      </w:numPr>
    </w:pPr>
    <w:rPr>
      <w:rFonts w:asciiTheme="majorHAnsi" w:eastAsiaTheme="majorEastAsia" w:hAnsiTheme="majorHAnsi" w:cstheme="majorBidi"/>
      <w:i/>
      <w:iCs/>
      <w:color w:val="AD0101" w:themeColor="accent1"/>
      <w:spacing w:val="15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6CDA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styleId="Nadruk">
    <w:name w:val="Emphasis"/>
    <w:basedOn w:val="Standaardalinea-lettertype"/>
    <w:uiPriority w:val="20"/>
    <w:qFormat/>
    <w:rsid w:val="00DF35A4"/>
    <w:rPr>
      <w:i/>
      <w:iCs/>
    </w:rPr>
  </w:style>
  <w:style w:type="table" w:styleId="Lichtearcering-accent2">
    <w:name w:val="Light Shading Accent 2"/>
    <w:basedOn w:val="Standaardtabel"/>
    <w:uiPriority w:val="60"/>
    <w:rsid w:val="001B4668"/>
    <w:rPr>
      <w:color w:val="554740" w:themeColor="accent2" w:themeShade="BF"/>
    </w:rPr>
    <w:tblPr>
      <w:tblStyleRowBandSize w:val="1"/>
      <w:tblStyleColBandSize w:val="1"/>
      <w:tblBorders>
        <w:top w:val="single" w:sz="8" w:space="0" w:color="726056" w:themeColor="accent2"/>
        <w:bottom w:val="single" w:sz="8" w:space="0" w:color="7260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</w:style>
  <w:style w:type="table" w:styleId="Lichtelijst-accent3">
    <w:name w:val="Light List Accent 3"/>
    <w:basedOn w:val="Standaardtabel"/>
    <w:uiPriority w:val="61"/>
    <w:rsid w:val="001B4668"/>
    <w:tblPr>
      <w:tblStyleRowBandSize w:val="1"/>
      <w:tblStyleColBandSize w:val="1"/>
      <w:tblBorders>
        <w:top w:val="single" w:sz="8" w:space="0" w:color="AC956E" w:themeColor="accent3"/>
        <w:left w:val="single" w:sz="8" w:space="0" w:color="AC956E" w:themeColor="accent3"/>
        <w:bottom w:val="single" w:sz="8" w:space="0" w:color="AC956E" w:themeColor="accent3"/>
        <w:right w:val="single" w:sz="8" w:space="0" w:color="AC956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956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band1Horz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</w:style>
  <w:style w:type="paragraph" w:styleId="Citaat">
    <w:name w:val="Quote"/>
    <w:basedOn w:val="Standaard"/>
    <w:next w:val="Standaard"/>
    <w:link w:val="CitaatChar"/>
    <w:uiPriority w:val="29"/>
    <w:qFormat/>
    <w:rsid w:val="008D7A0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8D7A0F"/>
    <w:rPr>
      <w:i/>
      <w:iCs/>
      <w:color w:val="000000" w:themeColor="text1"/>
    </w:rPr>
  </w:style>
  <w:style w:type="character" w:styleId="Hyperlink">
    <w:name w:val="Hyperlink"/>
    <w:basedOn w:val="Standaardalinea-lettertype"/>
    <w:uiPriority w:val="99"/>
    <w:unhideWhenUsed/>
    <w:rsid w:val="006A5ED6"/>
    <w:rPr>
      <w:color w:val="D26900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5586B"/>
    <w:pPr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65586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65586B"/>
    <w:pPr>
      <w:spacing w:after="100"/>
      <w:ind w:left="220"/>
    </w:pPr>
    <w:rPr>
      <w:rFonts w:eastAsiaTheme="minorEastAsia"/>
      <w:lang w:eastAsia="nl-BE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65586B"/>
    <w:pPr>
      <w:spacing w:after="100"/>
      <w:ind w:left="440"/>
    </w:pPr>
    <w:rPr>
      <w:rFonts w:eastAsiaTheme="minorEastAsia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63609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36091"/>
  </w:style>
  <w:style w:type="paragraph" w:styleId="Voettekst">
    <w:name w:val="footer"/>
    <w:basedOn w:val="Standaard"/>
    <w:link w:val="VoettekstChar"/>
    <w:uiPriority w:val="99"/>
    <w:unhideWhenUsed/>
    <w:rsid w:val="0063609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36091"/>
  </w:style>
  <w:style w:type="character" w:customStyle="1" w:styleId="Kop4Char">
    <w:name w:val="Kop 4 Char"/>
    <w:basedOn w:val="Standaardalinea-lettertype"/>
    <w:link w:val="Kop4"/>
    <w:uiPriority w:val="9"/>
    <w:rsid w:val="00EC58DF"/>
    <w:rPr>
      <w:rFonts w:asciiTheme="majorHAnsi" w:eastAsiaTheme="majorEastAsia" w:hAnsiTheme="majorHAnsi" w:cstheme="majorBidi"/>
      <w:b/>
      <w:bCs/>
      <w:i/>
      <w:iCs/>
      <w:color w:val="AD0101" w:themeColor="accent1"/>
      <w:sz w:val="24"/>
    </w:rPr>
  </w:style>
  <w:style w:type="character" w:styleId="Tekstvantijdelijkeaanduiding">
    <w:name w:val="Placeholder Text"/>
    <w:basedOn w:val="Standaardalinea-lettertype"/>
    <w:uiPriority w:val="99"/>
    <w:semiHidden/>
    <w:rsid w:val="007671F7"/>
    <w:rPr>
      <w:color w:val="808080"/>
    </w:rPr>
  </w:style>
  <w:style w:type="paragraph" w:customStyle="1" w:styleId="Kubussen">
    <w:name w:val="Kubussen"/>
    <w:rsid w:val="00E32DA6"/>
    <w:pPr>
      <w:spacing w:after="200" w:line="276" w:lineRule="auto"/>
    </w:pPr>
    <w:rPr>
      <w:rFonts w:eastAsiaTheme="minorEastAsia"/>
      <w:lang w:eastAsia="nl-BE"/>
    </w:rPr>
  </w:style>
  <w:style w:type="character" w:customStyle="1" w:styleId="Kop6Char">
    <w:name w:val="Kop 6 Char"/>
    <w:basedOn w:val="Standaardalinea-lettertype"/>
    <w:link w:val="Kop6"/>
    <w:rsid w:val="00432AFA"/>
    <w:rPr>
      <w:rFonts w:asciiTheme="majorHAnsi" w:eastAsiaTheme="majorEastAsia" w:hAnsiTheme="majorHAnsi" w:cstheme="majorBidi"/>
      <w:i/>
      <w:iCs/>
      <w:color w:val="550000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rsid w:val="00E64B2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customStyle="1" w:styleId="Inhoudtabel">
    <w:name w:val="Inhoud tabel"/>
    <w:basedOn w:val="Standaard"/>
    <w:rsid w:val="009C28E1"/>
    <w:pPr>
      <w:widowControl w:val="0"/>
      <w:suppressLineNumbers/>
      <w:suppressAutoHyphens/>
    </w:pPr>
    <w:rPr>
      <w:rFonts w:ascii="Liberation Serif" w:eastAsia="WenQuanYi Micro Hei" w:hAnsi="Liberation Serif" w:cs="Lohit Hindi"/>
      <w:kern w:val="1"/>
      <w:szCs w:val="24"/>
      <w:lang w:eastAsia="zh-CN" w:bidi="hi-IN"/>
    </w:rPr>
  </w:style>
  <w:style w:type="paragraph" w:customStyle="1" w:styleId="Standard">
    <w:name w:val="Standard"/>
    <w:qFormat/>
    <w:rsid w:val="000808C9"/>
    <w:pPr>
      <w:suppressAutoHyphens/>
      <w:textAlignment w:val="baseline"/>
    </w:pPr>
    <w:rPr>
      <w:rFonts w:eastAsia="Arial Unicode MS" w:cs="Calibri"/>
      <w:kern w:val="2"/>
      <w:sz w:val="24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D6F6A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502D9"/>
    <w:rPr>
      <w:color w:val="D8924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ureaublad\Documenten%20Coosy\Sjablonen\format%20Module%20-%20Leerdoelen%20en%20leerinhoud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8724DA0806460AB308B81B23EF2B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1A6D793-B848-40C5-A6E7-9396769C2F19}"/>
      </w:docPartPr>
      <w:docPartBody>
        <w:p w:rsidR="00F06C62" w:rsidRDefault="006D3C03">
          <w:pPr>
            <w:pStyle w:val="FF8724DA0806460AB308B81B23EF2BCF"/>
          </w:pPr>
          <w:r w:rsidRPr="007D0F37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80"/>
    <w:family w:val="auto"/>
    <w:pitch w:val="variable"/>
  </w:font>
  <w:font w:name="Lohit Hindi"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C03"/>
    <w:rsid w:val="00041973"/>
    <w:rsid w:val="0005004A"/>
    <w:rsid w:val="002C57E7"/>
    <w:rsid w:val="003014F0"/>
    <w:rsid w:val="00343EDC"/>
    <w:rsid w:val="003C6601"/>
    <w:rsid w:val="004C3D90"/>
    <w:rsid w:val="00675898"/>
    <w:rsid w:val="006D3C03"/>
    <w:rsid w:val="007514D8"/>
    <w:rsid w:val="007722F8"/>
    <w:rsid w:val="009C6FDC"/>
    <w:rsid w:val="00B6175B"/>
    <w:rsid w:val="00C823AB"/>
    <w:rsid w:val="00CD0203"/>
    <w:rsid w:val="00D532A0"/>
    <w:rsid w:val="00E450E6"/>
    <w:rsid w:val="00E61ECB"/>
    <w:rsid w:val="00F06C62"/>
    <w:rsid w:val="00F2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450E6"/>
    <w:rPr>
      <w:color w:val="808080"/>
    </w:rPr>
  </w:style>
  <w:style w:type="paragraph" w:customStyle="1" w:styleId="FF8724DA0806460AB308B81B23EF2BCF">
    <w:name w:val="FF8724DA0806460AB308B81B23EF2B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2014-06-24T00:00:00</PublishDate>
  <Abstract>Curriculum naam – luik Beroepsgerichte vorming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DA0E00-A0B0-427A-8131-583E2CE35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 Module - Leerdoelen en leerinhouden.dotx</Template>
  <TotalTime>1</TotalTime>
  <Pages>3</Pages>
  <Words>888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Leerdoelen en leerinhouden</vt:lpstr>
    </vt:vector>
  </TitlesOfParts>
  <Company>SYNTRA Vlaanderen</Company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Leerdoelen en leerinhouden</dc:title>
  <dc:subject>Cluster : ‘Keuken’</dc:subject>
  <dc:creator>van de Vijver Marita</dc:creator>
  <cp:lastModifiedBy>van de Vijver Marita</cp:lastModifiedBy>
  <cp:revision>2</cp:revision>
  <dcterms:created xsi:type="dcterms:W3CDTF">2021-05-25T18:19:00Z</dcterms:created>
  <dcterms:modified xsi:type="dcterms:W3CDTF">2021-05-25T18:19:00Z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-559897814</vt:i4>
  </property>
</Properties>
</file>
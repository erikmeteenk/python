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084187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65857425" w14:textId="28D2197B" w:rsidR="00941D69" w:rsidRDefault="00941D69" w:rsidP="007D1DE6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77C2A9A1" w14:textId="40B10AC7" w:rsidR="00F3029C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Van leren programmeren gaan we naar </w:t>
      </w:r>
      <w:r w:rsidR="0008400D">
        <w:rPr>
          <w:rFonts w:eastAsia="WenQuanYi Micro Hei" w:cs="Arial"/>
          <w:kern w:val="2"/>
          <w:sz w:val="20"/>
          <w:szCs w:val="20"/>
          <w:lang w:eastAsia="zh-CN" w:bidi="hi-IN"/>
        </w:rPr>
        <w:t>functioneel programmeren</w:t>
      </w:r>
      <w:r w:rsidR="00806D6A">
        <w:rPr>
          <w:rFonts w:eastAsia="WenQuanYi Micro Hei" w:cs="Arial"/>
          <w:kern w:val="2"/>
          <w:sz w:val="20"/>
          <w:szCs w:val="20"/>
          <w:lang w:eastAsia="zh-CN" w:bidi="hi-IN"/>
        </w:rPr>
        <w:t>.</w:t>
      </w:r>
    </w:p>
    <w:p w14:paraId="2B01BA17" w14:textId="7C4CD2BA" w:rsid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2A3D29A0" w14:textId="79ED3B57" w:rsid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Belangrijk is om consequent te zijn vanaf nu. Git, scrum, werken aan groepswerk 1, soft skills, verzorgde code, ….</w:t>
      </w:r>
    </w:p>
    <w:p w14:paraId="1D0A7F7B" w14:textId="36C9435D" w:rsid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622A0AAB" w14:textId="12BF277D" w:rsid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En rustig blijven opbouwen van het enkelvoudige naar het complexe.</w:t>
      </w:r>
    </w:p>
    <w:p w14:paraId="4A5AB216" w14:textId="146EE15E" w:rsidR="0001342D" w:rsidRDefault="0001342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7CC891C9" w14:textId="1BBCEF43" w:rsidR="0001342D" w:rsidRDefault="0001342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Veel oefenen en je mag direct aan de slag in de IDE, dat moet in leren programmeren gezien zijn.</w:t>
      </w:r>
    </w:p>
    <w:p w14:paraId="3A339384" w14:textId="67AEEEF1" w:rsidR="00C319CE" w:rsidRDefault="00C319CE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3D117209" w14:textId="2EF68E11" w:rsidR="00C319CE" w:rsidRDefault="00C319CE" w:rsidP="002A767D">
      <w:pPr>
        <w:suppressAutoHyphens/>
        <w:overflowPunct w:val="0"/>
        <w:jc w:val="both"/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Bronnen: </w:t>
      </w:r>
      <w:hyperlink r:id="rId9" w:history="1">
        <w:r w:rsidR="00A77A5D" w:rsidRPr="00AC5AAF">
          <w:rPr>
            <w:rStyle w:val="Hyperlink"/>
          </w:rPr>
          <w:t>https://www.w3schools.com/python/</w:t>
        </w:r>
      </w:hyperlink>
    </w:p>
    <w:p w14:paraId="6478ADB0" w14:textId="77777777" w:rsidR="00A77A5D" w:rsidRDefault="00A77A5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3AF2BF09" w14:textId="77777777" w:rsidR="00315C98" w:rsidRDefault="00315C98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28A7BC85" w14:textId="45F7FB81" w:rsid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55785EC0" w14:textId="77777777" w:rsidR="002A767D" w:rsidRP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1C6CF241" w14:textId="77777777" w:rsidR="007E1B67" w:rsidRDefault="007E1B67" w:rsidP="007D1DE6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1FD79876" w14:textId="77777777" w:rsidR="007D1DE6" w:rsidRDefault="007D1DE6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</w:p>
    <w:p w14:paraId="28FF9229" w14:textId="77777777" w:rsidR="001A71E0" w:rsidRDefault="001A71E0">
      <w:pPr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br w:type="page"/>
      </w:r>
    </w:p>
    <w:p w14:paraId="1861BC3B" w14:textId="516C18CB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lastRenderedPageBreak/>
        <w:t xml:space="preserve">Module : </w:t>
      </w:r>
      <w:r w:rsidR="0008400D">
        <w:rPr>
          <w:rFonts w:cstheme="minorHAnsi"/>
          <w:b/>
          <w:smallCaps/>
          <w:sz w:val="36"/>
          <w:szCs w:val="36"/>
        </w:rPr>
        <w:t xml:space="preserve">functioneel programmeren - </w:t>
      </w:r>
      <w:r w:rsidR="005F6268">
        <w:rPr>
          <w:rFonts w:cstheme="minorHAnsi"/>
          <w:b/>
          <w:smallCaps/>
          <w:sz w:val="36"/>
          <w:szCs w:val="36"/>
        </w:rPr>
        <w:t>Python</w:t>
      </w:r>
      <w:r w:rsidR="00763CD8">
        <w:rPr>
          <w:rFonts w:cstheme="minorHAnsi"/>
          <w:b/>
          <w:smallCaps/>
          <w:sz w:val="36"/>
          <w:szCs w:val="36"/>
        </w:rPr>
        <w:t xml:space="preserve"> (</w:t>
      </w:r>
      <w:r w:rsidR="00BF3797">
        <w:rPr>
          <w:rFonts w:cstheme="minorHAnsi"/>
          <w:b/>
          <w:smallCaps/>
          <w:sz w:val="36"/>
          <w:szCs w:val="36"/>
        </w:rPr>
        <w:t>40</w:t>
      </w:r>
      <w:r w:rsidR="00D23ADB">
        <w:rPr>
          <w:rFonts w:cstheme="minorHAnsi"/>
          <w:b/>
          <w:smallCaps/>
          <w:sz w:val="36"/>
          <w:szCs w:val="36"/>
        </w:rPr>
        <w:t>u</w:t>
      </w:r>
      <w:r w:rsidR="00763CD8">
        <w:rPr>
          <w:rFonts w:cstheme="minorHAnsi"/>
          <w:b/>
          <w:smallCaps/>
          <w:sz w:val="36"/>
          <w:szCs w:val="36"/>
        </w:rPr>
        <w:t>)</w:t>
      </w: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363905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363905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C48A309" w14:textId="037BDD8C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41EF04F9" w14:textId="099E9861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04403996" w14:textId="04D08C64" w:rsidR="00090C9C" w:rsidRPr="00363905" w:rsidRDefault="00917896" w:rsidP="008C31B7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diverse technieken</w:t>
            </w:r>
            <w:r w:rsidR="001C62D1">
              <w:rPr>
                <w:rFonts w:cs="Arial"/>
                <w:sz w:val="18"/>
                <w:szCs w:val="18"/>
              </w:rPr>
              <w:t xml:space="preserve"> correct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F72547">
              <w:rPr>
                <w:rFonts w:cs="Arial"/>
                <w:sz w:val="18"/>
                <w:szCs w:val="18"/>
              </w:rPr>
              <w:t>toepassen in zijn code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4C66B8C8" w14:textId="6D37413C" w:rsidR="001B7E3E" w:rsidRDefault="001B7E3E" w:rsidP="00806D6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928"/>
        <w:gridCol w:w="4534"/>
        <w:gridCol w:w="853"/>
        <w:gridCol w:w="7"/>
      </w:tblGrid>
      <w:tr w:rsidR="00F72547" w:rsidRPr="001303B6" w14:paraId="3B26089C" w14:textId="77777777" w:rsidTr="00F72547">
        <w:tc>
          <w:tcPr>
            <w:tcW w:w="3928" w:type="dxa"/>
            <w:shd w:val="clear" w:color="auto" w:fill="A6A6A6" w:themeFill="background1" w:themeFillShade="A6"/>
          </w:tcPr>
          <w:p w14:paraId="5E31C05A" w14:textId="77777777" w:rsidR="00EB3D42" w:rsidRPr="001303B6" w:rsidRDefault="00EB3D42" w:rsidP="00444BC5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bookmarkStart w:id="0" w:name="_Hlk503985790"/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4534" w:type="dxa"/>
            <w:shd w:val="clear" w:color="auto" w:fill="A6A6A6" w:themeFill="background1" w:themeFillShade="A6"/>
          </w:tcPr>
          <w:p w14:paraId="35AD2BAA" w14:textId="77777777" w:rsidR="00EB3D42" w:rsidRPr="001303B6" w:rsidRDefault="00EB3D42" w:rsidP="00444BC5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860" w:type="dxa"/>
            <w:gridSpan w:val="2"/>
            <w:shd w:val="clear" w:color="auto" w:fill="A6A6A6" w:themeFill="background1" w:themeFillShade="A6"/>
          </w:tcPr>
          <w:p w14:paraId="4F70F2F9" w14:textId="77777777" w:rsidR="00EB3D42" w:rsidRPr="001303B6" w:rsidRDefault="00EB3D42" w:rsidP="00444BC5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21290" w14:paraId="32AF66A1" w14:textId="77777777" w:rsidTr="004F67EA">
        <w:trPr>
          <w:gridAfter w:val="1"/>
          <w:wAfter w:w="7" w:type="dxa"/>
          <w:trHeight w:val="1221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AC91" w14:textId="69658CDB" w:rsidR="00E07DFE" w:rsidRPr="00F72547" w:rsidRDefault="00E07DFE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1" w:name="_Hlk503170743"/>
            <w:bookmarkEnd w:id="0"/>
            <w:r w:rsidRPr="00F725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Thema: </w:t>
            </w:r>
            <w:r w:rsidR="005F6268">
              <w:rPr>
                <w:rFonts w:ascii="Calibri" w:hAnsi="Calibri" w:cs="Calibri"/>
                <w:b/>
                <w:bCs/>
                <w:sz w:val="18"/>
                <w:szCs w:val="18"/>
              </w:rPr>
              <w:t>Python basis</w:t>
            </w:r>
          </w:p>
          <w:p w14:paraId="63BF1E0A" w14:textId="77777777" w:rsidR="00E07DFE" w:rsidRDefault="00E07DFE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9543BE4" w14:textId="0508FB7A" w:rsidR="00321290" w:rsidRDefault="00F72547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 cursist kan de technieken hiernaast opgesomd gebruiken in zijn code.</w:t>
            </w:r>
            <w:r w:rsidR="00321290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64C9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Syntax</w:t>
            </w:r>
          </w:p>
          <w:p w14:paraId="3511582C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Comments</w:t>
            </w:r>
            <w:proofErr w:type="spellEnd"/>
          </w:p>
          <w:p w14:paraId="75707236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Variables</w:t>
            </w:r>
          </w:p>
          <w:p w14:paraId="75DA86D6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Data Types</w:t>
            </w:r>
          </w:p>
          <w:p w14:paraId="5B73BE72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Numbers</w:t>
            </w:r>
            <w:proofErr w:type="spellEnd"/>
          </w:p>
          <w:p w14:paraId="025DFB40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Casting</w:t>
            </w:r>
          </w:p>
          <w:p w14:paraId="6A7C85F0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Strings</w:t>
            </w:r>
          </w:p>
          <w:p w14:paraId="462B312A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Booleans</w:t>
            </w:r>
            <w:proofErr w:type="spellEnd"/>
          </w:p>
          <w:p w14:paraId="0209F519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Operators</w:t>
            </w:r>
          </w:p>
          <w:p w14:paraId="530C7594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Lists</w:t>
            </w:r>
            <w:proofErr w:type="spellEnd"/>
          </w:p>
          <w:p w14:paraId="2007A322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Tuples</w:t>
            </w:r>
            <w:proofErr w:type="spellEnd"/>
          </w:p>
          <w:p w14:paraId="600A1D33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Sets</w:t>
            </w:r>
          </w:p>
          <w:p w14:paraId="7F0F2329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Dictionaries</w:t>
            </w:r>
            <w:proofErr w:type="spellEnd"/>
          </w:p>
          <w:p w14:paraId="02C4E2D8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 w:rsidRPr="004F67EA">
              <w:rPr>
                <w:rFonts w:ascii="Calibri" w:hAnsi="Calibri" w:cs="Calibri"/>
                <w:sz w:val="18"/>
                <w:szCs w:val="18"/>
              </w:rPr>
              <w:t>...Else</w:t>
            </w:r>
          </w:p>
          <w:p w14:paraId="563F3130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While</w:t>
            </w:r>
            <w:proofErr w:type="spellEnd"/>
            <w:r w:rsidRPr="004F67EA">
              <w:rPr>
                <w:rFonts w:ascii="Calibri" w:hAnsi="Calibri" w:cs="Calibri"/>
                <w:sz w:val="18"/>
                <w:szCs w:val="18"/>
              </w:rPr>
              <w:t xml:space="preserve"> Loops</w:t>
            </w:r>
          </w:p>
          <w:p w14:paraId="514EEB89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For Loops</w:t>
            </w:r>
          </w:p>
          <w:p w14:paraId="5BAEC33B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Functions</w:t>
            </w:r>
            <w:proofErr w:type="spellEnd"/>
          </w:p>
          <w:p w14:paraId="5A848DD1" w14:textId="77777777" w:rsidR="004F67EA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4F67EA">
              <w:rPr>
                <w:rFonts w:ascii="Calibri" w:hAnsi="Calibri" w:cs="Calibri"/>
                <w:sz w:val="18"/>
                <w:szCs w:val="18"/>
              </w:rPr>
              <w:t>Lambda</w:t>
            </w:r>
            <w:proofErr w:type="spellEnd"/>
          </w:p>
          <w:p w14:paraId="7D3BBF28" w14:textId="2A416D88" w:rsidR="0081173E" w:rsidRPr="004F67EA" w:rsidRDefault="004F67EA" w:rsidP="004F67EA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4F67EA">
              <w:rPr>
                <w:rFonts w:ascii="Calibri" w:hAnsi="Calibri" w:cs="Calibri"/>
                <w:sz w:val="18"/>
                <w:szCs w:val="18"/>
              </w:rPr>
              <w:t>Python Arrays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B10" w14:textId="3E62A9D5" w:rsidR="00321290" w:rsidRDefault="00946CE5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</w:t>
            </w:r>
          </w:p>
        </w:tc>
      </w:tr>
      <w:bookmarkEnd w:id="1"/>
    </w:tbl>
    <w:p w14:paraId="0E05111F" w14:textId="73B6E230" w:rsidR="00946CE5" w:rsidRDefault="00946CE5"/>
    <w:p w14:paraId="4A104F3C" w14:textId="77777777" w:rsidR="00946CE5" w:rsidRDefault="00946CE5"/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928"/>
        <w:gridCol w:w="4534"/>
        <w:gridCol w:w="853"/>
        <w:gridCol w:w="7"/>
      </w:tblGrid>
      <w:tr w:rsidR="00F72547" w14:paraId="041F0B37" w14:textId="77777777" w:rsidTr="00BE034A">
        <w:trPr>
          <w:trHeight w:val="977"/>
        </w:trPr>
        <w:tc>
          <w:tcPr>
            <w:tcW w:w="39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CCF3" w14:textId="70732FFE" w:rsidR="00F72547" w:rsidRDefault="00F72547" w:rsidP="00444BC5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257D" w14:textId="77777777" w:rsidR="00F72547" w:rsidRDefault="00F72547" w:rsidP="00444BC5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Herhalingsles</w:t>
            </w:r>
          </w:p>
          <w:p w14:paraId="260E6F16" w14:textId="77777777" w:rsidR="00F72547" w:rsidRDefault="00F72547" w:rsidP="00444BC5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 werken in klas aan groepswerk 1</w:t>
            </w:r>
          </w:p>
          <w:p w14:paraId="7F3034F1" w14:textId="3E72F4FC" w:rsidR="00F72547" w:rsidRDefault="00F72547" w:rsidP="00444BC5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 coachen en feedback geven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F83C" w14:textId="4D250AFC" w:rsidR="00F72547" w:rsidRDefault="00F72547" w:rsidP="00444BC5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  <w:tr w:rsidR="00EB3D42" w:rsidRPr="001303B6" w14:paraId="043331D0" w14:textId="77777777" w:rsidTr="00F72547">
        <w:tc>
          <w:tcPr>
            <w:tcW w:w="3928" w:type="dxa"/>
            <w:shd w:val="clear" w:color="auto" w:fill="A6A6A6" w:themeFill="background1" w:themeFillShade="A6"/>
          </w:tcPr>
          <w:p w14:paraId="06EC9613" w14:textId="77777777" w:rsidR="00EB3D42" w:rsidRPr="001303B6" w:rsidRDefault="00EB3D42" w:rsidP="00444BC5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4534" w:type="dxa"/>
            <w:shd w:val="clear" w:color="auto" w:fill="A6A6A6" w:themeFill="background1" w:themeFillShade="A6"/>
          </w:tcPr>
          <w:p w14:paraId="3D4600F0" w14:textId="77777777" w:rsidR="00EB3D42" w:rsidRPr="001303B6" w:rsidRDefault="00EB3D42" w:rsidP="00444BC5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860" w:type="dxa"/>
            <w:gridSpan w:val="2"/>
            <w:shd w:val="clear" w:color="auto" w:fill="A6A6A6" w:themeFill="background1" w:themeFillShade="A6"/>
          </w:tcPr>
          <w:p w14:paraId="419ECD35" w14:textId="77777777" w:rsidR="00EB3D42" w:rsidRPr="001303B6" w:rsidRDefault="00EB3D42" w:rsidP="00444BC5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21290" w14:paraId="611A8EEF" w14:textId="77777777" w:rsidTr="00F72547">
        <w:trPr>
          <w:gridAfter w:val="1"/>
          <w:wAfter w:w="7" w:type="dxa"/>
          <w:trHeight w:val="977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8121" w14:textId="77777777" w:rsidR="00321290" w:rsidRDefault="0032129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C73F" w14:textId="66610440" w:rsidR="00321290" w:rsidRDefault="00930076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Praktijkexamen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AA2E" w14:textId="49638C06" w:rsidR="00321290" w:rsidRDefault="0093007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</w:tbl>
    <w:p w14:paraId="7BCE953A" w14:textId="77777777" w:rsidR="00806D6A" w:rsidRPr="00B2496D" w:rsidRDefault="00806D6A" w:rsidP="00806D6A">
      <w:pPr>
        <w:spacing w:line="276" w:lineRule="auto"/>
      </w:pPr>
    </w:p>
    <w:sectPr w:rsidR="00806D6A" w:rsidRPr="00B2496D" w:rsidSect="00BA66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DF425" w14:textId="77777777" w:rsidR="00084187" w:rsidRDefault="00084187" w:rsidP="005A74CF">
      <w:r>
        <w:separator/>
      </w:r>
    </w:p>
  </w:endnote>
  <w:endnote w:type="continuationSeparator" w:id="0">
    <w:p w14:paraId="582FABE4" w14:textId="77777777" w:rsidR="00084187" w:rsidRDefault="00084187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83D30" w14:textId="77777777" w:rsidR="008D38C0" w:rsidRDefault="008D38C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20455054" w:rsidR="00301F6C" w:rsidRPr="008022F3" w:rsidRDefault="00084187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4F67EA">
          <w:rPr>
            <w:color w:val="808080" w:themeColor="background1" w:themeShade="80"/>
            <w:sz w:val="18"/>
            <w:szCs w:val="18"/>
          </w:rPr>
          <w:t>Python</w:t>
        </w:r>
        <w:r w:rsidR="00321290">
          <w:rPr>
            <w:color w:val="808080" w:themeColor="background1" w:themeShade="80"/>
            <w:sz w:val="18"/>
            <w:szCs w:val="18"/>
          </w:rPr>
          <w:t xml:space="preserve"> Developer</w:t>
        </w:r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50119F91" w:rsidR="00301F6C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22B0292A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sdt>
      <w:sdtPr>
        <w:rPr>
          <w:sz w:val="18"/>
          <w:szCs w:val="18"/>
        </w:rPr>
        <w:id w:val="610169179"/>
      </w:sdtPr>
      <w:sdtEndPr/>
      <w:sdtContent>
        <w:r w:rsidR="004F67EA">
          <w:rPr>
            <w:color w:val="808080" w:themeColor="background1" w:themeShade="80"/>
            <w:sz w:val="18"/>
            <w:szCs w:val="18"/>
          </w:rPr>
          <w:t>functioneel programmeren – python</w:t>
        </w:r>
      </w:sdtContent>
    </w:sdt>
  </w:p>
  <w:p w14:paraId="78E278B5" w14:textId="77777777" w:rsidR="004F67EA" w:rsidRPr="008022F3" w:rsidRDefault="004F67EA" w:rsidP="008022F3">
    <w:pPr>
      <w:pStyle w:val="Voettekst"/>
      <w:tabs>
        <w:tab w:val="left" w:pos="567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084187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4B51D42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CC75A" w14:textId="77777777" w:rsidR="00084187" w:rsidRDefault="00084187" w:rsidP="005A74CF">
      <w:r>
        <w:separator/>
      </w:r>
    </w:p>
  </w:footnote>
  <w:footnote w:type="continuationSeparator" w:id="0">
    <w:p w14:paraId="2A2F0F67" w14:textId="77777777" w:rsidR="00084187" w:rsidRDefault="00084187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E0AD2" w14:textId="77777777" w:rsidR="008D38C0" w:rsidRDefault="008D38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6B7"/>
    <w:multiLevelType w:val="hybridMultilevel"/>
    <w:tmpl w:val="86B8AB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44D1"/>
    <w:multiLevelType w:val="hybridMultilevel"/>
    <w:tmpl w:val="A2681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49B0"/>
    <w:multiLevelType w:val="hybridMultilevel"/>
    <w:tmpl w:val="5C44FE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22B4F"/>
    <w:multiLevelType w:val="hybridMultilevel"/>
    <w:tmpl w:val="8166AB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A0A38"/>
    <w:multiLevelType w:val="hybridMultilevel"/>
    <w:tmpl w:val="71D43D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BBA"/>
    <w:multiLevelType w:val="hybridMultilevel"/>
    <w:tmpl w:val="A7B41F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D587F"/>
    <w:multiLevelType w:val="multilevel"/>
    <w:tmpl w:val="79F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207F9"/>
    <w:multiLevelType w:val="hybridMultilevel"/>
    <w:tmpl w:val="C99A8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6291C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83392"/>
    <w:multiLevelType w:val="hybridMultilevel"/>
    <w:tmpl w:val="466899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152E7"/>
    <w:multiLevelType w:val="hybridMultilevel"/>
    <w:tmpl w:val="609492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B69A3"/>
    <w:multiLevelType w:val="hybridMultilevel"/>
    <w:tmpl w:val="E34EA2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4BDA"/>
    <w:multiLevelType w:val="hybridMultilevel"/>
    <w:tmpl w:val="6CCC5E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23A3D"/>
    <w:multiLevelType w:val="hybridMultilevel"/>
    <w:tmpl w:val="C7E2D9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B09DE"/>
    <w:multiLevelType w:val="hybridMultilevel"/>
    <w:tmpl w:val="60087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60730"/>
    <w:multiLevelType w:val="multilevel"/>
    <w:tmpl w:val="BBB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908D2"/>
    <w:multiLevelType w:val="hybridMultilevel"/>
    <w:tmpl w:val="1AA48B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5"/>
  </w:num>
  <w:num w:numId="4">
    <w:abstractNumId w:val="12"/>
  </w:num>
  <w:num w:numId="5">
    <w:abstractNumId w:val="16"/>
  </w:num>
  <w:num w:numId="6">
    <w:abstractNumId w:val="3"/>
  </w:num>
  <w:num w:numId="7">
    <w:abstractNumId w:val="0"/>
  </w:num>
  <w:num w:numId="8">
    <w:abstractNumId w:val="9"/>
  </w:num>
  <w:num w:numId="9">
    <w:abstractNumId w:val="18"/>
  </w:num>
  <w:num w:numId="10">
    <w:abstractNumId w:val="8"/>
  </w:num>
  <w:num w:numId="11">
    <w:abstractNumId w:val="14"/>
  </w:num>
  <w:num w:numId="12">
    <w:abstractNumId w:val="1"/>
  </w:num>
  <w:num w:numId="13">
    <w:abstractNumId w:val="7"/>
  </w:num>
  <w:num w:numId="14">
    <w:abstractNumId w:val="10"/>
  </w:num>
  <w:num w:numId="15">
    <w:abstractNumId w:val="17"/>
  </w:num>
  <w:num w:numId="16">
    <w:abstractNumId w:val="6"/>
  </w:num>
  <w:num w:numId="17">
    <w:abstractNumId w:val="11"/>
  </w:num>
  <w:num w:numId="18">
    <w:abstractNumId w:val="13"/>
  </w:num>
  <w:num w:numId="19">
    <w:abstractNumId w:val="15"/>
  </w:num>
  <w:num w:numId="20">
    <w:abstractNumId w:val="4"/>
  </w:num>
  <w:num w:numId="21">
    <w:abstractNumId w:val="19"/>
  </w:num>
  <w:num w:numId="2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6EB8"/>
    <w:rsid w:val="00007204"/>
    <w:rsid w:val="00007C86"/>
    <w:rsid w:val="0001342D"/>
    <w:rsid w:val="00016C31"/>
    <w:rsid w:val="00020EE2"/>
    <w:rsid w:val="0003276E"/>
    <w:rsid w:val="00033449"/>
    <w:rsid w:val="000377DF"/>
    <w:rsid w:val="000448C9"/>
    <w:rsid w:val="00052306"/>
    <w:rsid w:val="00056343"/>
    <w:rsid w:val="00071DC2"/>
    <w:rsid w:val="00073429"/>
    <w:rsid w:val="00076B0E"/>
    <w:rsid w:val="0007712A"/>
    <w:rsid w:val="00083064"/>
    <w:rsid w:val="0008400D"/>
    <w:rsid w:val="00084187"/>
    <w:rsid w:val="00085F80"/>
    <w:rsid w:val="00087542"/>
    <w:rsid w:val="00090C9C"/>
    <w:rsid w:val="000A0A2E"/>
    <w:rsid w:val="000A2AAC"/>
    <w:rsid w:val="000A6A29"/>
    <w:rsid w:val="000B0AF5"/>
    <w:rsid w:val="000B21F9"/>
    <w:rsid w:val="000B6543"/>
    <w:rsid w:val="000B77AB"/>
    <w:rsid w:val="000C55E3"/>
    <w:rsid w:val="000D23D4"/>
    <w:rsid w:val="000D6235"/>
    <w:rsid w:val="000D7490"/>
    <w:rsid w:val="00103030"/>
    <w:rsid w:val="0011082B"/>
    <w:rsid w:val="00116997"/>
    <w:rsid w:val="00120CF7"/>
    <w:rsid w:val="00135133"/>
    <w:rsid w:val="00135286"/>
    <w:rsid w:val="001411F4"/>
    <w:rsid w:val="00150128"/>
    <w:rsid w:val="00153551"/>
    <w:rsid w:val="00161DA4"/>
    <w:rsid w:val="00177BC7"/>
    <w:rsid w:val="00182B33"/>
    <w:rsid w:val="00187C91"/>
    <w:rsid w:val="00192211"/>
    <w:rsid w:val="001A4549"/>
    <w:rsid w:val="001A71E0"/>
    <w:rsid w:val="001B4668"/>
    <w:rsid w:val="001B7E3E"/>
    <w:rsid w:val="001C4510"/>
    <w:rsid w:val="001C62D1"/>
    <w:rsid w:val="001D7140"/>
    <w:rsid w:val="001F2EFE"/>
    <w:rsid w:val="001F533A"/>
    <w:rsid w:val="00206A8E"/>
    <w:rsid w:val="002263FE"/>
    <w:rsid w:val="00234BAF"/>
    <w:rsid w:val="00243FAF"/>
    <w:rsid w:val="002450BA"/>
    <w:rsid w:val="00245B02"/>
    <w:rsid w:val="00250EC9"/>
    <w:rsid w:val="00255107"/>
    <w:rsid w:val="00282EB5"/>
    <w:rsid w:val="00287674"/>
    <w:rsid w:val="002939A7"/>
    <w:rsid w:val="002A2721"/>
    <w:rsid w:val="002A617A"/>
    <w:rsid w:val="002A767D"/>
    <w:rsid w:val="002B6683"/>
    <w:rsid w:val="002C0BE7"/>
    <w:rsid w:val="002C4531"/>
    <w:rsid w:val="002D3F46"/>
    <w:rsid w:val="002E1437"/>
    <w:rsid w:val="002F020B"/>
    <w:rsid w:val="002F570A"/>
    <w:rsid w:val="00300B1A"/>
    <w:rsid w:val="00301F6C"/>
    <w:rsid w:val="00307449"/>
    <w:rsid w:val="003079C4"/>
    <w:rsid w:val="00315C98"/>
    <w:rsid w:val="00321290"/>
    <w:rsid w:val="00326249"/>
    <w:rsid w:val="00327FB8"/>
    <w:rsid w:val="00347DF4"/>
    <w:rsid w:val="00347F94"/>
    <w:rsid w:val="00351374"/>
    <w:rsid w:val="003611CA"/>
    <w:rsid w:val="0036316D"/>
    <w:rsid w:val="00363905"/>
    <w:rsid w:val="003668AC"/>
    <w:rsid w:val="00370C66"/>
    <w:rsid w:val="003719E2"/>
    <w:rsid w:val="00371F75"/>
    <w:rsid w:val="003804AA"/>
    <w:rsid w:val="00380BD7"/>
    <w:rsid w:val="003A0D19"/>
    <w:rsid w:val="003A2FC2"/>
    <w:rsid w:val="003B403B"/>
    <w:rsid w:val="003B5F29"/>
    <w:rsid w:val="003C0273"/>
    <w:rsid w:val="003D20CF"/>
    <w:rsid w:val="003D4D3D"/>
    <w:rsid w:val="003E4693"/>
    <w:rsid w:val="003F2D39"/>
    <w:rsid w:val="003F4C50"/>
    <w:rsid w:val="004061D7"/>
    <w:rsid w:val="00425719"/>
    <w:rsid w:val="00452A43"/>
    <w:rsid w:val="00455FDF"/>
    <w:rsid w:val="00464FA0"/>
    <w:rsid w:val="00465BB6"/>
    <w:rsid w:val="004774D0"/>
    <w:rsid w:val="00487E2D"/>
    <w:rsid w:val="004B12EC"/>
    <w:rsid w:val="004B2574"/>
    <w:rsid w:val="004C3877"/>
    <w:rsid w:val="004C758A"/>
    <w:rsid w:val="004E1CDC"/>
    <w:rsid w:val="004F6376"/>
    <w:rsid w:val="004F67EA"/>
    <w:rsid w:val="004F6BB5"/>
    <w:rsid w:val="005013BB"/>
    <w:rsid w:val="0050449A"/>
    <w:rsid w:val="00510081"/>
    <w:rsid w:val="005101AD"/>
    <w:rsid w:val="00517776"/>
    <w:rsid w:val="00520D93"/>
    <w:rsid w:val="00521539"/>
    <w:rsid w:val="005220D7"/>
    <w:rsid w:val="005231BC"/>
    <w:rsid w:val="00523C9B"/>
    <w:rsid w:val="005301BD"/>
    <w:rsid w:val="00544554"/>
    <w:rsid w:val="0054517F"/>
    <w:rsid w:val="00551B20"/>
    <w:rsid w:val="00584FD4"/>
    <w:rsid w:val="0058505C"/>
    <w:rsid w:val="00594944"/>
    <w:rsid w:val="005958FA"/>
    <w:rsid w:val="005A1C68"/>
    <w:rsid w:val="005A74CF"/>
    <w:rsid w:val="005B67FD"/>
    <w:rsid w:val="005E1417"/>
    <w:rsid w:val="005E29BA"/>
    <w:rsid w:val="005E7F74"/>
    <w:rsid w:val="005F6268"/>
    <w:rsid w:val="005F68CB"/>
    <w:rsid w:val="00606E16"/>
    <w:rsid w:val="00617FD8"/>
    <w:rsid w:val="00620CD9"/>
    <w:rsid w:val="00625922"/>
    <w:rsid w:val="0062639B"/>
    <w:rsid w:val="0063058D"/>
    <w:rsid w:val="00636091"/>
    <w:rsid w:val="00636DA0"/>
    <w:rsid w:val="00637777"/>
    <w:rsid w:val="0065586B"/>
    <w:rsid w:val="00663957"/>
    <w:rsid w:val="006708A9"/>
    <w:rsid w:val="00674377"/>
    <w:rsid w:val="00676CDA"/>
    <w:rsid w:val="006934F9"/>
    <w:rsid w:val="006A18A6"/>
    <w:rsid w:val="006A5ED6"/>
    <w:rsid w:val="006B68B3"/>
    <w:rsid w:val="006C4DD7"/>
    <w:rsid w:val="006D0551"/>
    <w:rsid w:val="006D4F89"/>
    <w:rsid w:val="00702EA3"/>
    <w:rsid w:val="00706A6E"/>
    <w:rsid w:val="0070743E"/>
    <w:rsid w:val="00720558"/>
    <w:rsid w:val="007259A0"/>
    <w:rsid w:val="00727C04"/>
    <w:rsid w:val="007342A9"/>
    <w:rsid w:val="007358FE"/>
    <w:rsid w:val="0074469B"/>
    <w:rsid w:val="00744F11"/>
    <w:rsid w:val="00753AC9"/>
    <w:rsid w:val="00754CD5"/>
    <w:rsid w:val="00763CD8"/>
    <w:rsid w:val="007671F7"/>
    <w:rsid w:val="0077512A"/>
    <w:rsid w:val="0077594C"/>
    <w:rsid w:val="00776D1B"/>
    <w:rsid w:val="00780525"/>
    <w:rsid w:val="007816A0"/>
    <w:rsid w:val="00781962"/>
    <w:rsid w:val="00783556"/>
    <w:rsid w:val="00785719"/>
    <w:rsid w:val="00787CDA"/>
    <w:rsid w:val="00791A00"/>
    <w:rsid w:val="007921E9"/>
    <w:rsid w:val="007A0870"/>
    <w:rsid w:val="007A0C31"/>
    <w:rsid w:val="007A1EDC"/>
    <w:rsid w:val="007B4BF6"/>
    <w:rsid w:val="007B5C7F"/>
    <w:rsid w:val="007C2910"/>
    <w:rsid w:val="007C47FC"/>
    <w:rsid w:val="007C5843"/>
    <w:rsid w:val="007D05E5"/>
    <w:rsid w:val="007D1DE6"/>
    <w:rsid w:val="007D43DD"/>
    <w:rsid w:val="007D6A74"/>
    <w:rsid w:val="007E1B67"/>
    <w:rsid w:val="008022F3"/>
    <w:rsid w:val="00805530"/>
    <w:rsid w:val="00806D6A"/>
    <w:rsid w:val="0081173E"/>
    <w:rsid w:val="008126B8"/>
    <w:rsid w:val="00814D6A"/>
    <w:rsid w:val="00826FB9"/>
    <w:rsid w:val="008432D1"/>
    <w:rsid w:val="00844BF3"/>
    <w:rsid w:val="008530D1"/>
    <w:rsid w:val="00861666"/>
    <w:rsid w:val="00863D1B"/>
    <w:rsid w:val="008653BB"/>
    <w:rsid w:val="0087137D"/>
    <w:rsid w:val="00871FF3"/>
    <w:rsid w:val="00872DD6"/>
    <w:rsid w:val="00873E3E"/>
    <w:rsid w:val="008B1683"/>
    <w:rsid w:val="008B221B"/>
    <w:rsid w:val="008B2FBE"/>
    <w:rsid w:val="008B751E"/>
    <w:rsid w:val="008C2798"/>
    <w:rsid w:val="008C5CDD"/>
    <w:rsid w:val="008D38C0"/>
    <w:rsid w:val="008D7370"/>
    <w:rsid w:val="008D7A0F"/>
    <w:rsid w:val="008D7BD6"/>
    <w:rsid w:val="008E21F7"/>
    <w:rsid w:val="008F023E"/>
    <w:rsid w:val="0090234B"/>
    <w:rsid w:val="009073BD"/>
    <w:rsid w:val="009075B4"/>
    <w:rsid w:val="00917896"/>
    <w:rsid w:val="00930076"/>
    <w:rsid w:val="00931EAD"/>
    <w:rsid w:val="009346A4"/>
    <w:rsid w:val="00937DE6"/>
    <w:rsid w:val="00940081"/>
    <w:rsid w:val="00941D69"/>
    <w:rsid w:val="00946CE5"/>
    <w:rsid w:val="00951449"/>
    <w:rsid w:val="0095450A"/>
    <w:rsid w:val="00955FCA"/>
    <w:rsid w:val="00956B7A"/>
    <w:rsid w:val="0096368F"/>
    <w:rsid w:val="00971B34"/>
    <w:rsid w:val="00982146"/>
    <w:rsid w:val="00982FAB"/>
    <w:rsid w:val="009A40ED"/>
    <w:rsid w:val="009A6A6D"/>
    <w:rsid w:val="009B05BD"/>
    <w:rsid w:val="009B16A9"/>
    <w:rsid w:val="009B60EB"/>
    <w:rsid w:val="009C03BA"/>
    <w:rsid w:val="009C724C"/>
    <w:rsid w:val="009D0D5D"/>
    <w:rsid w:val="009D3512"/>
    <w:rsid w:val="009D5F59"/>
    <w:rsid w:val="009E4D0D"/>
    <w:rsid w:val="009F7E07"/>
    <w:rsid w:val="00A05CAC"/>
    <w:rsid w:val="00A05DDC"/>
    <w:rsid w:val="00A06147"/>
    <w:rsid w:val="00A07E52"/>
    <w:rsid w:val="00A219A1"/>
    <w:rsid w:val="00A361A4"/>
    <w:rsid w:val="00A36EC8"/>
    <w:rsid w:val="00A423E8"/>
    <w:rsid w:val="00A442F7"/>
    <w:rsid w:val="00A4593B"/>
    <w:rsid w:val="00A47FFE"/>
    <w:rsid w:val="00A50938"/>
    <w:rsid w:val="00A518EC"/>
    <w:rsid w:val="00A51CFA"/>
    <w:rsid w:val="00A51DDF"/>
    <w:rsid w:val="00A64039"/>
    <w:rsid w:val="00A719E3"/>
    <w:rsid w:val="00A7236B"/>
    <w:rsid w:val="00A74A3C"/>
    <w:rsid w:val="00A77A5D"/>
    <w:rsid w:val="00A82954"/>
    <w:rsid w:val="00A83835"/>
    <w:rsid w:val="00A86A70"/>
    <w:rsid w:val="00AB64AF"/>
    <w:rsid w:val="00AB6B4C"/>
    <w:rsid w:val="00AC02FC"/>
    <w:rsid w:val="00AC39E0"/>
    <w:rsid w:val="00AD1281"/>
    <w:rsid w:val="00AD2B74"/>
    <w:rsid w:val="00AD3123"/>
    <w:rsid w:val="00AD79C6"/>
    <w:rsid w:val="00AE16DA"/>
    <w:rsid w:val="00AE251A"/>
    <w:rsid w:val="00AE29E3"/>
    <w:rsid w:val="00AE4451"/>
    <w:rsid w:val="00AE5AEA"/>
    <w:rsid w:val="00AE5BB1"/>
    <w:rsid w:val="00AF29A3"/>
    <w:rsid w:val="00AF63CB"/>
    <w:rsid w:val="00AF78EC"/>
    <w:rsid w:val="00B0656E"/>
    <w:rsid w:val="00B23FC7"/>
    <w:rsid w:val="00B258F9"/>
    <w:rsid w:val="00B35562"/>
    <w:rsid w:val="00B3558E"/>
    <w:rsid w:val="00B35D0D"/>
    <w:rsid w:val="00B36974"/>
    <w:rsid w:val="00B45615"/>
    <w:rsid w:val="00B50C2E"/>
    <w:rsid w:val="00B51C43"/>
    <w:rsid w:val="00B52D84"/>
    <w:rsid w:val="00B56849"/>
    <w:rsid w:val="00B65F27"/>
    <w:rsid w:val="00B7144E"/>
    <w:rsid w:val="00B75A0A"/>
    <w:rsid w:val="00B775FE"/>
    <w:rsid w:val="00B80ABA"/>
    <w:rsid w:val="00B920C3"/>
    <w:rsid w:val="00B943F3"/>
    <w:rsid w:val="00B96B65"/>
    <w:rsid w:val="00BA6678"/>
    <w:rsid w:val="00BB0171"/>
    <w:rsid w:val="00BC3E56"/>
    <w:rsid w:val="00BC6148"/>
    <w:rsid w:val="00BD1259"/>
    <w:rsid w:val="00BD77DA"/>
    <w:rsid w:val="00BE02B0"/>
    <w:rsid w:val="00BE3A44"/>
    <w:rsid w:val="00BF3797"/>
    <w:rsid w:val="00BF67ED"/>
    <w:rsid w:val="00C10684"/>
    <w:rsid w:val="00C16526"/>
    <w:rsid w:val="00C16DB3"/>
    <w:rsid w:val="00C24F59"/>
    <w:rsid w:val="00C25242"/>
    <w:rsid w:val="00C319CE"/>
    <w:rsid w:val="00C33DEB"/>
    <w:rsid w:val="00C4640E"/>
    <w:rsid w:val="00C56EB4"/>
    <w:rsid w:val="00C6741D"/>
    <w:rsid w:val="00C8077B"/>
    <w:rsid w:val="00C814CB"/>
    <w:rsid w:val="00C941AE"/>
    <w:rsid w:val="00CB0FA4"/>
    <w:rsid w:val="00CB661E"/>
    <w:rsid w:val="00CC29FF"/>
    <w:rsid w:val="00CC36F9"/>
    <w:rsid w:val="00CD11D4"/>
    <w:rsid w:val="00CD4402"/>
    <w:rsid w:val="00CE0E95"/>
    <w:rsid w:val="00CE1014"/>
    <w:rsid w:val="00CE4958"/>
    <w:rsid w:val="00CE4FBC"/>
    <w:rsid w:val="00CE51B2"/>
    <w:rsid w:val="00CF2408"/>
    <w:rsid w:val="00D01915"/>
    <w:rsid w:val="00D025CC"/>
    <w:rsid w:val="00D03464"/>
    <w:rsid w:val="00D064E3"/>
    <w:rsid w:val="00D167A5"/>
    <w:rsid w:val="00D21205"/>
    <w:rsid w:val="00D2277B"/>
    <w:rsid w:val="00D23619"/>
    <w:rsid w:val="00D23ADB"/>
    <w:rsid w:val="00D274C3"/>
    <w:rsid w:val="00D44A16"/>
    <w:rsid w:val="00D63A94"/>
    <w:rsid w:val="00D85A0C"/>
    <w:rsid w:val="00D97E26"/>
    <w:rsid w:val="00DA00F3"/>
    <w:rsid w:val="00DA110A"/>
    <w:rsid w:val="00DB054E"/>
    <w:rsid w:val="00DB14BC"/>
    <w:rsid w:val="00DB2186"/>
    <w:rsid w:val="00DC2232"/>
    <w:rsid w:val="00DC44F0"/>
    <w:rsid w:val="00DC5B21"/>
    <w:rsid w:val="00DD28AA"/>
    <w:rsid w:val="00DE4DDC"/>
    <w:rsid w:val="00DF2106"/>
    <w:rsid w:val="00DF21CE"/>
    <w:rsid w:val="00DF35A4"/>
    <w:rsid w:val="00DF5CE3"/>
    <w:rsid w:val="00E04B28"/>
    <w:rsid w:val="00E05D51"/>
    <w:rsid w:val="00E07DFE"/>
    <w:rsid w:val="00E112D3"/>
    <w:rsid w:val="00E1644A"/>
    <w:rsid w:val="00E16BB1"/>
    <w:rsid w:val="00E2026C"/>
    <w:rsid w:val="00E220B7"/>
    <w:rsid w:val="00E32DA6"/>
    <w:rsid w:val="00E34B59"/>
    <w:rsid w:val="00E80001"/>
    <w:rsid w:val="00E802FF"/>
    <w:rsid w:val="00E9568B"/>
    <w:rsid w:val="00EA1809"/>
    <w:rsid w:val="00EA4C8D"/>
    <w:rsid w:val="00EB3D42"/>
    <w:rsid w:val="00EC58DF"/>
    <w:rsid w:val="00EC61DB"/>
    <w:rsid w:val="00ED5740"/>
    <w:rsid w:val="00EF3451"/>
    <w:rsid w:val="00EF38FC"/>
    <w:rsid w:val="00EF7C05"/>
    <w:rsid w:val="00F031E7"/>
    <w:rsid w:val="00F2423B"/>
    <w:rsid w:val="00F3029C"/>
    <w:rsid w:val="00F30D06"/>
    <w:rsid w:val="00F328FC"/>
    <w:rsid w:val="00F32F11"/>
    <w:rsid w:val="00F50446"/>
    <w:rsid w:val="00F5050D"/>
    <w:rsid w:val="00F57854"/>
    <w:rsid w:val="00F65638"/>
    <w:rsid w:val="00F657B8"/>
    <w:rsid w:val="00F6776E"/>
    <w:rsid w:val="00F7019F"/>
    <w:rsid w:val="00F71346"/>
    <w:rsid w:val="00F72547"/>
    <w:rsid w:val="00F95325"/>
    <w:rsid w:val="00FA2431"/>
    <w:rsid w:val="00FB62BA"/>
    <w:rsid w:val="00FC1C4B"/>
    <w:rsid w:val="00FC349C"/>
    <w:rsid w:val="00FD0333"/>
    <w:rsid w:val="00FD7F47"/>
    <w:rsid w:val="00FE12F4"/>
    <w:rsid w:val="00FE3438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7DFE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C50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2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2866E9"/>
    <w:rsid w:val="003153EF"/>
    <w:rsid w:val="00324694"/>
    <w:rsid w:val="0034692A"/>
    <w:rsid w:val="007E0CC8"/>
    <w:rsid w:val="00875015"/>
    <w:rsid w:val="00B71DF3"/>
    <w:rsid w:val="00C47C3D"/>
    <w:rsid w:val="00CA37E9"/>
    <w:rsid w:val="00D3155C"/>
    <w:rsid w:val="00DC2F4B"/>
    <w:rsid w:val="00E22FF1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2021-06-01T15:38:00Z</dcterms:created>
  <dcterms:modified xsi:type="dcterms:W3CDTF">2021-06-01T15:38:00Z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
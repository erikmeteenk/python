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72E38" w14:textId="77777777" w:rsidR="00432AFA" w:rsidRDefault="00C93A41" w:rsidP="00E64B21">
      <w:pPr>
        <w:pStyle w:val="Titel"/>
      </w:pPr>
      <w:sdt>
        <w:sdtPr>
          <w:id w:val="-887724380"/>
          <w:lock w:val="sdtContentLocked"/>
          <w:placeholder>
            <w:docPart w:val="FF8724DA0806460AB308B81B23EF2BCF"/>
          </w:placeholder>
        </w:sdtPr>
        <w:sdtEndPr/>
        <w:sdtContent>
          <w:r w:rsidR="00362E44">
            <w:t>Leerdoelen en -inhouden</w:t>
          </w:r>
        </w:sdtContent>
      </w:sdt>
    </w:p>
    <w:p w14:paraId="582F7A85" w14:textId="5B5746E0" w:rsidR="00ED6939" w:rsidRPr="00310EDE" w:rsidRDefault="00ED6939" w:rsidP="00432AFA">
      <w:pPr>
        <w:rPr>
          <w:rFonts w:ascii="Calibri" w:hAnsi="Calibri" w:cs="Calibri"/>
          <w:sz w:val="20"/>
          <w:szCs w:val="20"/>
        </w:rPr>
      </w:pPr>
    </w:p>
    <w:p w14:paraId="3E46F935" w14:textId="7E770368" w:rsidR="00ED6939" w:rsidRPr="00310EDE" w:rsidRDefault="00ED6939" w:rsidP="00432AFA">
      <w:pPr>
        <w:rPr>
          <w:rFonts w:ascii="Calibri" w:hAnsi="Calibri" w:cs="Calibri"/>
          <w:sz w:val="20"/>
          <w:szCs w:val="20"/>
        </w:rPr>
      </w:pPr>
      <w:r w:rsidRPr="00310EDE">
        <w:rPr>
          <w:rFonts w:ascii="Calibri" w:hAnsi="Calibri" w:cs="Calibri"/>
          <w:sz w:val="20"/>
          <w:szCs w:val="20"/>
          <w:highlight w:val="green"/>
        </w:rPr>
        <w:t>Praktische tips</w:t>
      </w:r>
    </w:p>
    <w:p w14:paraId="263F8582" w14:textId="0EAED4F7" w:rsidR="00EB1937" w:rsidRDefault="00EB1937" w:rsidP="00432AFA">
      <w:pPr>
        <w:rPr>
          <w:rFonts w:ascii="Calibri" w:hAnsi="Calibri" w:cs="Calibri"/>
          <w:sz w:val="20"/>
          <w:szCs w:val="20"/>
        </w:rPr>
      </w:pPr>
    </w:p>
    <w:p w14:paraId="05DE7432" w14:textId="029ACC12" w:rsidR="00AA59B3" w:rsidRDefault="00BC4F5E" w:rsidP="00432AFA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Deze module is erg belangrijk. Samen met de eindproef </w:t>
      </w:r>
      <w:r w:rsidR="001B6D2B">
        <w:rPr>
          <w:rFonts w:ascii="Calibri" w:hAnsi="Calibri" w:cs="Calibri"/>
          <w:sz w:val="20"/>
          <w:szCs w:val="20"/>
        </w:rPr>
        <w:t>is dit het hart van het 2</w:t>
      </w:r>
      <w:r w:rsidR="001B6D2B" w:rsidRPr="001B6D2B">
        <w:rPr>
          <w:rFonts w:ascii="Calibri" w:hAnsi="Calibri" w:cs="Calibri"/>
          <w:sz w:val="20"/>
          <w:szCs w:val="20"/>
          <w:vertAlign w:val="superscript"/>
        </w:rPr>
        <w:t>de</w:t>
      </w:r>
      <w:r w:rsidR="001B6D2B">
        <w:rPr>
          <w:rFonts w:ascii="Calibri" w:hAnsi="Calibri" w:cs="Calibri"/>
          <w:sz w:val="20"/>
          <w:szCs w:val="20"/>
        </w:rPr>
        <w:t xml:space="preserve"> jaar. Dat maakt dat cursisten hard moeten werke</w:t>
      </w:r>
      <w:r w:rsidR="00C51AB7">
        <w:rPr>
          <w:rFonts w:ascii="Calibri" w:hAnsi="Calibri" w:cs="Calibri"/>
          <w:sz w:val="20"/>
          <w:szCs w:val="20"/>
        </w:rPr>
        <w:t>n en twee deadlines moeten halen.</w:t>
      </w:r>
      <w:r w:rsidR="00143D45">
        <w:rPr>
          <w:rFonts w:ascii="Calibri" w:hAnsi="Calibri" w:cs="Calibri"/>
          <w:sz w:val="20"/>
          <w:szCs w:val="20"/>
        </w:rPr>
        <w:t xml:space="preserve"> In ruil moeten ze minder moduleproeven afleggen. Denk hier goed over na en geef cursisten een duidelijke en haalbare planning.</w:t>
      </w:r>
    </w:p>
    <w:p w14:paraId="5D1D283A" w14:textId="429D2797" w:rsidR="00C51AB7" w:rsidRDefault="00C51AB7" w:rsidP="00432AFA">
      <w:pPr>
        <w:rPr>
          <w:rFonts w:ascii="Calibri" w:hAnsi="Calibri" w:cs="Calibri"/>
          <w:sz w:val="20"/>
          <w:szCs w:val="20"/>
        </w:rPr>
      </w:pPr>
    </w:p>
    <w:p w14:paraId="2204A2A0" w14:textId="148E0A33" w:rsidR="00C51AB7" w:rsidRDefault="00C51AB7" w:rsidP="00432AFA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Dit groepswerk wordt in groep afgelegd. De eindproef is individueel.</w:t>
      </w:r>
    </w:p>
    <w:p w14:paraId="282A0C83" w14:textId="702ECA17" w:rsidR="00DB36AF" w:rsidRDefault="00DB36AF" w:rsidP="00432AFA">
      <w:pPr>
        <w:rPr>
          <w:rFonts w:ascii="Calibri" w:hAnsi="Calibri" w:cs="Calibri"/>
          <w:sz w:val="20"/>
          <w:szCs w:val="20"/>
        </w:rPr>
      </w:pPr>
    </w:p>
    <w:p w14:paraId="4E0BBFA7" w14:textId="116040D4" w:rsidR="00DB36AF" w:rsidRDefault="00DB36AF" w:rsidP="00432AFA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Als docent heb je twee grote taken. Coachen/opvolgen en motiveren. En de scope bewaken. Deze keer gaan we ook </w:t>
      </w:r>
      <w:proofErr w:type="spellStart"/>
      <w:r>
        <w:rPr>
          <w:rFonts w:ascii="Calibri" w:hAnsi="Calibri" w:cs="Calibri"/>
          <w:sz w:val="20"/>
          <w:szCs w:val="20"/>
        </w:rPr>
        <w:t>frameworks</w:t>
      </w:r>
      <w:proofErr w:type="spellEnd"/>
      <w:r>
        <w:rPr>
          <w:rFonts w:ascii="Calibri" w:hAnsi="Calibri" w:cs="Calibri"/>
          <w:sz w:val="20"/>
          <w:szCs w:val="20"/>
        </w:rPr>
        <w:t xml:space="preserve"> gebruiken en security</w:t>
      </w:r>
      <w:r w:rsidR="007B4BB1">
        <w:rPr>
          <w:rFonts w:ascii="Calibri" w:hAnsi="Calibri" w:cs="Calibri"/>
          <w:sz w:val="20"/>
          <w:szCs w:val="20"/>
        </w:rPr>
        <w:t xml:space="preserve"> is belangrijk. Het groepswerk moet ook minimum één </w:t>
      </w:r>
      <w:r w:rsidR="002A6FC7">
        <w:rPr>
          <w:rFonts w:ascii="Calibri" w:hAnsi="Calibri" w:cs="Calibri"/>
          <w:sz w:val="20"/>
          <w:szCs w:val="20"/>
        </w:rPr>
        <w:t xml:space="preserve">eigen geschreven </w:t>
      </w:r>
      <w:r w:rsidR="007B4BB1">
        <w:rPr>
          <w:rFonts w:ascii="Calibri" w:hAnsi="Calibri" w:cs="Calibri"/>
          <w:sz w:val="20"/>
          <w:szCs w:val="20"/>
        </w:rPr>
        <w:t xml:space="preserve">rest </w:t>
      </w:r>
      <w:proofErr w:type="spellStart"/>
      <w:r w:rsidR="007B4BB1">
        <w:rPr>
          <w:rFonts w:ascii="Calibri" w:hAnsi="Calibri" w:cs="Calibri"/>
          <w:sz w:val="20"/>
          <w:szCs w:val="20"/>
        </w:rPr>
        <w:t>api</w:t>
      </w:r>
      <w:proofErr w:type="spellEnd"/>
      <w:r w:rsidR="007B4BB1">
        <w:rPr>
          <w:rFonts w:ascii="Calibri" w:hAnsi="Calibri" w:cs="Calibri"/>
          <w:sz w:val="20"/>
          <w:szCs w:val="20"/>
        </w:rPr>
        <w:t xml:space="preserve"> bevatten.</w:t>
      </w:r>
      <w:r w:rsidR="00D65115">
        <w:rPr>
          <w:rFonts w:ascii="Calibri" w:hAnsi="Calibri" w:cs="Calibri"/>
          <w:sz w:val="20"/>
          <w:szCs w:val="20"/>
        </w:rPr>
        <w:t xml:space="preserve"> We gaan weer projectmatig werken via scrum. En we</w:t>
      </w:r>
      <w:r w:rsidR="00070CFE">
        <w:rPr>
          <w:rFonts w:ascii="Calibri" w:hAnsi="Calibri" w:cs="Calibri"/>
          <w:sz w:val="20"/>
          <w:szCs w:val="20"/>
        </w:rPr>
        <w:t xml:space="preserve"> denken wederom aan de soft skills en het samenwerken aan code via GIT.</w:t>
      </w:r>
    </w:p>
    <w:p w14:paraId="16347BEC" w14:textId="7682BB56" w:rsidR="000644D3" w:rsidRDefault="000644D3" w:rsidP="00432AFA">
      <w:pPr>
        <w:rPr>
          <w:rFonts w:ascii="Calibri" w:hAnsi="Calibri" w:cs="Calibri"/>
          <w:sz w:val="20"/>
          <w:szCs w:val="20"/>
        </w:rPr>
      </w:pPr>
    </w:p>
    <w:p w14:paraId="1059D1B3" w14:textId="6E63A689" w:rsidR="000644D3" w:rsidRDefault="000644D3" w:rsidP="00432AFA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Wederom halen we de cursisten uit hun comfortzone en laten we ze pitchen en werken zoals ze nadien moeten doen in de IT bedrijven.</w:t>
      </w:r>
    </w:p>
    <w:p w14:paraId="5106DBD8" w14:textId="0F2CD480" w:rsidR="00BC4F5E" w:rsidRDefault="00BC4F5E" w:rsidP="00432AFA">
      <w:pPr>
        <w:rPr>
          <w:rFonts w:ascii="Calibri" w:hAnsi="Calibri" w:cs="Calibri"/>
          <w:sz w:val="20"/>
          <w:szCs w:val="20"/>
        </w:rPr>
      </w:pPr>
    </w:p>
    <w:p w14:paraId="45E0DC9C" w14:textId="77777777" w:rsidR="00BC4F5E" w:rsidRDefault="00BC4F5E" w:rsidP="00432AFA">
      <w:pPr>
        <w:rPr>
          <w:rFonts w:ascii="Calibri" w:hAnsi="Calibri" w:cs="Calibri"/>
          <w:sz w:val="20"/>
          <w:szCs w:val="20"/>
        </w:rPr>
      </w:pPr>
    </w:p>
    <w:p w14:paraId="52E353B3" w14:textId="6E943397" w:rsidR="00AA59B3" w:rsidRDefault="00AA59B3" w:rsidP="00432AFA">
      <w:pPr>
        <w:rPr>
          <w:rFonts w:ascii="Calibri" w:hAnsi="Calibri" w:cs="Calibri"/>
          <w:sz w:val="20"/>
          <w:szCs w:val="20"/>
        </w:rPr>
      </w:pPr>
      <w:r w:rsidRPr="0036433A">
        <w:rPr>
          <w:rFonts w:ascii="Calibri" w:hAnsi="Calibri" w:cs="Calibri"/>
          <w:sz w:val="20"/>
          <w:szCs w:val="20"/>
          <w:highlight w:val="yellow"/>
        </w:rPr>
        <w:t>Soft skills zijn een belangrijke competentie</w:t>
      </w:r>
      <w:r w:rsidR="00AB714E" w:rsidRPr="0036433A">
        <w:rPr>
          <w:rFonts w:ascii="Calibri" w:hAnsi="Calibri" w:cs="Calibri"/>
          <w:sz w:val="20"/>
          <w:szCs w:val="20"/>
          <w:highlight w:val="yellow"/>
        </w:rPr>
        <w:t>.</w:t>
      </w:r>
      <w:r w:rsidR="0036433A" w:rsidRPr="0036433A">
        <w:rPr>
          <w:rFonts w:ascii="Calibri" w:hAnsi="Calibri" w:cs="Calibri"/>
          <w:sz w:val="20"/>
          <w:szCs w:val="20"/>
          <w:highlight w:val="yellow"/>
        </w:rPr>
        <w:t xml:space="preserve"> In deze module kan je daar volop aan werken. Doe dat door te coachen en feedback te geven. Veelvuldig.</w:t>
      </w:r>
    </w:p>
    <w:p w14:paraId="7A86446E" w14:textId="0BFC3C74" w:rsidR="00905ECA" w:rsidRDefault="00905ECA" w:rsidP="00432AFA">
      <w:pPr>
        <w:rPr>
          <w:rFonts w:ascii="Calibri" w:hAnsi="Calibri" w:cs="Calibri"/>
          <w:sz w:val="20"/>
          <w:szCs w:val="20"/>
        </w:rPr>
      </w:pPr>
    </w:p>
    <w:p w14:paraId="66A7F7CB" w14:textId="6F73A465" w:rsidR="00905ECA" w:rsidRDefault="0036433A" w:rsidP="00432AFA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  <w:highlight w:val="yellow"/>
        </w:rPr>
        <w:t>V</w:t>
      </w:r>
      <w:r w:rsidR="00905ECA" w:rsidRPr="00905ECA">
        <w:rPr>
          <w:rFonts w:ascii="Calibri" w:hAnsi="Calibri" w:cs="Calibri"/>
          <w:sz w:val="20"/>
          <w:szCs w:val="20"/>
          <w:highlight w:val="yellow"/>
        </w:rPr>
        <w:t>raag naar resultaten,</w:t>
      </w:r>
      <w:r w:rsidR="0061738E">
        <w:rPr>
          <w:rFonts w:ascii="Calibri" w:hAnsi="Calibri" w:cs="Calibri"/>
          <w:sz w:val="20"/>
          <w:szCs w:val="20"/>
          <w:highlight w:val="yellow"/>
        </w:rPr>
        <w:t xml:space="preserve"> spreek inleverdata af,</w:t>
      </w:r>
      <w:r w:rsidR="00905ECA" w:rsidRPr="00905ECA">
        <w:rPr>
          <w:rFonts w:ascii="Calibri" w:hAnsi="Calibri" w:cs="Calibri"/>
          <w:sz w:val="20"/>
          <w:szCs w:val="20"/>
          <w:highlight w:val="yellow"/>
        </w:rPr>
        <w:t xml:space="preserve"> motiveer en grijp in als het dreigt te ontsporen.</w:t>
      </w:r>
    </w:p>
    <w:p w14:paraId="62E1A62F" w14:textId="77777777" w:rsidR="00310EDE" w:rsidRDefault="007968A3">
      <w:pPr>
        <w:rPr>
          <w:rFonts w:ascii="Calibri" w:hAnsi="Calibri" w:cs="Calibri"/>
          <w:sz w:val="20"/>
          <w:szCs w:val="20"/>
        </w:rPr>
      </w:pPr>
      <w:r w:rsidRPr="00310EDE">
        <w:rPr>
          <w:rFonts w:ascii="Calibri" w:hAnsi="Calibri" w:cs="Calibri"/>
          <w:sz w:val="20"/>
          <w:szCs w:val="20"/>
        </w:rPr>
        <w:br/>
      </w:r>
      <w:r w:rsidRPr="00310EDE">
        <w:rPr>
          <w:rFonts w:ascii="Calibri" w:hAnsi="Calibri" w:cs="Calibri"/>
          <w:sz w:val="20"/>
          <w:szCs w:val="20"/>
          <w:highlight w:val="yellow"/>
        </w:rPr>
        <w:t>Wij moedigen samenwerken en delen van lesvoorbereidingen, oefeningen en opdrachten aan.</w:t>
      </w:r>
      <w:r w:rsidR="00310EDE" w:rsidRPr="00310EDE">
        <w:rPr>
          <w:rFonts w:ascii="Calibri" w:hAnsi="Calibri" w:cs="Calibri"/>
          <w:sz w:val="20"/>
          <w:szCs w:val="20"/>
          <w:highlight w:val="yellow"/>
        </w:rPr>
        <w:t xml:space="preserve"> Durf zelf de eerste stap te zetten.</w:t>
      </w:r>
    </w:p>
    <w:p w14:paraId="478A84B1" w14:textId="77777777" w:rsidR="00310EDE" w:rsidRDefault="00310EDE">
      <w:pPr>
        <w:rPr>
          <w:rFonts w:ascii="Calibri" w:hAnsi="Calibri" w:cs="Calibri"/>
          <w:sz w:val="20"/>
          <w:szCs w:val="20"/>
        </w:rPr>
      </w:pPr>
    </w:p>
    <w:p w14:paraId="06B523E5" w14:textId="74FDF463" w:rsidR="001450FB" w:rsidRDefault="001450FB">
      <w:r>
        <w:br w:type="page"/>
      </w:r>
    </w:p>
    <w:p w14:paraId="285D3FDA" w14:textId="77777777" w:rsidR="00BA24AE" w:rsidRDefault="00BA24AE" w:rsidP="00432AFA"/>
    <w:p w14:paraId="2D111C1C" w14:textId="6C180407" w:rsidR="009C28E1" w:rsidRDefault="009C28E1" w:rsidP="009C28E1">
      <w:pPr>
        <w:rPr>
          <w:rFonts w:ascii="Arial" w:hAnsi="Arial" w:cs="Arial"/>
          <w:b/>
          <w:smallCaps/>
          <w:szCs w:val="24"/>
          <w:lang w:val="nl-NL"/>
        </w:rPr>
      </w:pPr>
      <w:r w:rsidRPr="00D03604">
        <w:rPr>
          <w:rFonts w:ascii="Arial" w:hAnsi="Arial" w:cs="Arial"/>
          <w:b/>
          <w:smallCaps/>
          <w:szCs w:val="24"/>
          <w:lang w:val="nl-NL"/>
        </w:rPr>
        <w:t xml:space="preserve">Module: </w:t>
      </w:r>
      <w:r w:rsidR="008E4F71">
        <w:rPr>
          <w:rFonts w:ascii="Arial" w:hAnsi="Arial" w:cs="Arial"/>
          <w:b/>
          <w:smallCaps/>
          <w:szCs w:val="24"/>
          <w:lang w:val="nl-NL"/>
        </w:rPr>
        <w:t xml:space="preserve">Groepswerk </w:t>
      </w:r>
      <w:r w:rsidR="00504893">
        <w:rPr>
          <w:rFonts w:ascii="Arial" w:hAnsi="Arial" w:cs="Arial"/>
          <w:b/>
          <w:smallCaps/>
          <w:szCs w:val="24"/>
          <w:lang w:val="nl-NL"/>
        </w:rPr>
        <w:t>2</w:t>
      </w:r>
      <w:r w:rsidR="008E4F71">
        <w:rPr>
          <w:rFonts w:ascii="Arial" w:hAnsi="Arial" w:cs="Arial"/>
          <w:b/>
          <w:smallCaps/>
          <w:szCs w:val="24"/>
          <w:lang w:val="nl-NL"/>
        </w:rPr>
        <w:t xml:space="preserve"> </w:t>
      </w:r>
      <w:r w:rsidR="0004557C">
        <w:rPr>
          <w:rFonts w:ascii="Arial" w:hAnsi="Arial" w:cs="Arial"/>
          <w:b/>
          <w:smallCaps/>
          <w:szCs w:val="24"/>
          <w:lang w:val="nl-NL"/>
        </w:rPr>
        <w:t xml:space="preserve">– </w:t>
      </w:r>
      <w:r w:rsidR="00CD7AB8">
        <w:rPr>
          <w:rFonts w:ascii="Arial" w:hAnsi="Arial" w:cs="Arial"/>
          <w:b/>
          <w:smallCaps/>
          <w:szCs w:val="24"/>
          <w:lang w:val="nl-NL"/>
        </w:rPr>
        <w:t xml:space="preserve">Python </w:t>
      </w:r>
      <w:r w:rsidR="001A1EAC" w:rsidRPr="00D03604">
        <w:rPr>
          <w:rFonts w:ascii="Arial" w:hAnsi="Arial" w:cs="Arial"/>
          <w:b/>
          <w:smallCaps/>
          <w:szCs w:val="24"/>
          <w:lang w:val="nl-NL"/>
        </w:rPr>
        <w:t xml:space="preserve">– </w:t>
      </w:r>
      <w:r w:rsidR="008E4F71">
        <w:rPr>
          <w:rFonts w:ascii="Arial" w:hAnsi="Arial" w:cs="Arial"/>
          <w:b/>
          <w:smallCaps/>
          <w:szCs w:val="24"/>
          <w:lang w:val="nl-NL"/>
        </w:rPr>
        <w:t>12</w:t>
      </w:r>
      <w:r w:rsidRPr="00D03604">
        <w:rPr>
          <w:rFonts w:ascii="Arial" w:hAnsi="Arial" w:cs="Arial"/>
          <w:b/>
          <w:smallCaps/>
          <w:szCs w:val="24"/>
          <w:lang w:val="nl-NL"/>
        </w:rPr>
        <w:t xml:space="preserve"> u</w:t>
      </w:r>
    </w:p>
    <w:p w14:paraId="17B26CF7" w14:textId="77777777" w:rsidR="00252C5E" w:rsidRPr="00D03604" w:rsidRDefault="00252C5E" w:rsidP="009C28E1">
      <w:pPr>
        <w:rPr>
          <w:rFonts w:ascii="Arial" w:hAnsi="Arial" w:cs="Arial"/>
          <w:b/>
          <w:smallCaps/>
          <w:szCs w:val="24"/>
          <w:lang w:val="nl-NL"/>
        </w:rPr>
      </w:pPr>
    </w:p>
    <w:tbl>
      <w:tblPr>
        <w:tblStyle w:val="Tabelraster"/>
        <w:tblW w:w="93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119"/>
        <w:gridCol w:w="4961"/>
        <w:gridCol w:w="1276"/>
      </w:tblGrid>
      <w:tr w:rsidR="009C28E1" w:rsidRPr="000B7DD4" w14:paraId="5E2C614F" w14:textId="77777777" w:rsidTr="00891D88">
        <w:tc>
          <w:tcPr>
            <w:tcW w:w="3119" w:type="dxa"/>
            <w:shd w:val="clear" w:color="auto" w:fill="D9D9D9" w:themeFill="background1" w:themeFillShade="D9"/>
          </w:tcPr>
          <w:p w14:paraId="5C16CB51" w14:textId="77777777" w:rsidR="009C28E1" w:rsidRPr="001A5F42" w:rsidRDefault="009C28E1" w:rsidP="00E1139A">
            <w:pPr>
              <w:rPr>
                <w:rFonts w:ascii="Arial" w:hAnsi="Arial" w:cs="Arial"/>
                <w:smallCaps/>
                <w:color w:val="0070C0"/>
                <w:sz w:val="18"/>
                <w:szCs w:val="18"/>
              </w:rPr>
            </w:pPr>
            <w:r w:rsidRPr="001A5F42">
              <w:rPr>
                <w:rFonts w:ascii="Arial" w:hAnsi="Arial" w:cs="Arial"/>
                <w:b/>
                <w:smallCaps/>
                <w:sz w:val="18"/>
                <w:szCs w:val="18"/>
              </w:rPr>
              <w:t>leerdoelen</w:t>
            </w:r>
            <w:r w:rsidRPr="001A5F42">
              <w:rPr>
                <w:rFonts w:ascii="Arial" w:hAnsi="Arial" w:cs="Arial"/>
                <w:color w:val="0070C0"/>
                <w:sz w:val="18"/>
                <w:szCs w:val="18"/>
              </w:rPr>
              <w:t xml:space="preserve"> 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7182D596" w14:textId="77777777" w:rsidR="009C28E1" w:rsidRPr="000B7DD4" w:rsidRDefault="009C28E1" w:rsidP="00E1139A">
            <w:pPr>
              <w:pStyle w:val="Geenafstand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0B7DD4">
              <w:rPr>
                <w:rFonts w:ascii="Arial" w:hAnsi="Arial" w:cs="Arial"/>
                <w:b/>
                <w:smallCaps/>
                <w:sz w:val="20"/>
                <w:szCs w:val="20"/>
              </w:rPr>
              <w:t>leerinhouden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348E2AA" w14:textId="77777777" w:rsidR="009C28E1" w:rsidRPr="000B7DD4" w:rsidRDefault="009C28E1" w:rsidP="00891D88">
            <w:pPr>
              <w:jc w:val="center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0B7DD4">
              <w:rPr>
                <w:rFonts w:ascii="Arial" w:hAnsi="Arial" w:cs="Arial"/>
                <w:b/>
                <w:smallCaps/>
                <w:sz w:val="20"/>
                <w:szCs w:val="20"/>
              </w:rPr>
              <w:t>uren</w:t>
            </w:r>
          </w:p>
        </w:tc>
      </w:tr>
      <w:tr w:rsidR="00891D88" w:rsidRPr="00D03604" w14:paraId="2294479E" w14:textId="77777777" w:rsidTr="00891D88">
        <w:tc>
          <w:tcPr>
            <w:tcW w:w="3119" w:type="dxa"/>
            <w:hideMark/>
          </w:tcPr>
          <w:p w14:paraId="3FB87D39" w14:textId="77777777" w:rsidR="001A5F42" w:rsidRDefault="001A5F42" w:rsidP="00252C5E">
            <w:pPr>
              <w:widowControl w:val="0"/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18"/>
                <w:szCs w:val="18"/>
              </w:rPr>
            </w:pPr>
          </w:p>
          <w:p w14:paraId="3EC31FE2" w14:textId="1F489CEA" w:rsidR="00252C5E" w:rsidRPr="001A5F42" w:rsidRDefault="00252C5E" w:rsidP="00252C5E">
            <w:pPr>
              <w:widowControl w:val="0"/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18"/>
                <w:szCs w:val="18"/>
              </w:rPr>
            </w:pPr>
            <w:r w:rsidRPr="001A5F42">
              <w:rPr>
                <w:sz w:val="18"/>
                <w:szCs w:val="18"/>
              </w:rPr>
              <w:t>De cursist kan:</w:t>
            </w:r>
          </w:p>
          <w:p w14:paraId="5EAAFDC9" w14:textId="17C0F96D" w:rsidR="00252C5E" w:rsidRPr="001A5F42" w:rsidRDefault="00D97B6C" w:rsidP="00252C5E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18"/>
                <w:szCs w:val="18"/>
              </w:rPr>
            </w:pPr>
            <w:r w:rsidRPr="001A5F42">
              <w:rPr>
                <w:sz w:val="18"/>
                <w:szCs w:val="18"/>
              </w:rPr>
              <w:t>collegiaal samenwerken in team</w:t>
            </w:r>
          </w:p>
          <w:p w14:paraId="60D6FC4E" w14:textId="77777777" w:rsidR="00252C5E" w:rsidRPr="001A5F42" w:rsidRDefault="00252C5E" w:rsidP="00252C5E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18"/>
                <w:szCs w:val="18"/>
              </w:rPr>
            </w:pPr>
            <w:r w:rsidRPr="001A5F42">
              <w:rPr>
                <w:sz w:val="18"/>
                <w:szCs w:val="18"/>
              </w:rPr>
              <w:t>een deadline respecteren</w:t>
            </w:r>
          </w:p>
          <w:p w14:paraId="329A38F1" w14:textId="77777777" w:rsidR="00252C5E" w:rsidRPr="001A5F42" w:rsidRDefault="00252C5E" w:rsidP="00252C5E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18"/>
                <w:szCs w:val="18"/>
              </w:rPr>
            </w:pPr>
            <w:r w:rsidRPr="001A5F42">
              <w:rPr>
                <w:sz w:val="18"/>
                <w:szCs w:val="18"/>
              </w:rPr>
              <w:t>projectmatig werken</w:t>
            </w:r>
          </w:p>
          <w:p w14:paraId="61875203" w14:textId="77777777" w:rsidR="00252C5E" w:rsidRPr="001A5F42" w:rsidRDefault="00252C5E" w:rsidP="00252C5E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18"/>
                <w:szCs w:val="18"/>
              </w:rPr>
            </w:pPr>
            <w:r w:rsidRPr="001A5F42">
              <w:rPr>
                <w:sz w:val="18"/>
                <w:szCs w:val="18"/>
              </w:rPr>
              <w:t>deelnemen aan Scrum meetings en Scrum meetings leiden</w:t>
            </w:r>
          </w:p>
          <w:p w14:paraId="1F621C7A" w14:textId="77777777" w:rsidR="00252C5E" w:rsidRPr="001A5F42" w:rsidRDefault="00252C5E" w:rsidP="00252C5E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18"/>
                <w:szCs w:val="18"/>
              </w:rPr>
            </w:pPr>
            <w:r w:rsidRPr="001A5F42">
              <w:rPr>
                <w:sz w:val="18"/>
                <w:szCs w:val="18"/>
              </w:rPr>
              <w:t>een idee pitchen en verdedigen</w:t>
            </w:r>
          </w:p>
          <w:p w14:paraId="11EB3091" w14:textId="77777777" w:rsidR="00252C5E" w:rsidRPr="001A5F42" w:rsidRDefault="00252C5E" w:rsidP="00252C5E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18"/>
                <w:szCs w:val="18"/>
              </w:rPr>
            </w:pPr>
            <w:r w:rsidRPr="001A5F42">
              <w:rPr>
                <w:sz w:val="18"/>
                <w:szCs w:val="18"/>
              </w:rPr>
              <w:t>een scope afbakenen</w:t>
            </w:r>
          </w:p>
          <w:p w14:paraId="06B2DFA7" w14:textId="77777777" w:rsidR="00252C5E" w:rsidRPr="001A5F42" w:rsidRDefault="00252C5E" w:rsidP="00252C5E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18"/>
                <w:szCs w:val="18"/>
              </w:rPr>
            </w:pPr>
            <w:r w:rsidRPr="001A5F42">
              <w:rPr>
                <w:sz w:val="18"/>
                <w:szCs w:val="18"/>
              </w:rPr>
              <w:t>een deftige, aantrekkelijke presentatie maken</w:t>
            </w:r>
          </w:p>
          <w:p w14:paraId="173ACD42" w14:textId="77777777" w:rsidR="00252C5E" w:rsidRPr="001A5F42" w:rsidRDefault="00252C5E" w:rsidP="00252C5E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18"/>
                <w:szCs w:val="18"/>
              </w:rPr>
            </w:pPr>
            <w:r w:rsidRPr="001A5F42">
              <w:rPr>
                <w:sz w:val="18"/>
                <w:szCs w:val="18"/>
              </w:rPr>
              <w:t>professioneel presenteren</w:t>
            </w:r>
          </w:p>
          <w:p w14:paraId="45E10A4F" w14:textId="77777777" w:rsidR="00252C5E" w:rsidRPr="001A5F42" w:rsidRDefault="00252C5E" w:rsidP="00252C5E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18"/>
                <w:szCs w:val="18"/>
              </w:rPr>
            </w:pPr>
            <w:r w:rsidRPr="001A5F42">
              <w:rPr>
                <w:sz w:val="18"/>
                <w:szCs w:val="18"/>
              </w:rPr>
              <w:t>een probleem logisch benaderen en er een programma voor schrijven</w:t>
            </w:r>
          </w:p>
          <w:p w14:paraId="65554E6A" w14:textId="29000CDD" w:rsidR="00252C5E" w:rsidRPr="001A5F42" w:rsidRDefault="00252C5E" w:rsidP="00252C5E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18"/>
                <w:szCs w:val="18"/>
              </w:rPr>
            </w:pPr>
            <w:r w:rsidRPr="001A5F42">
              <w:rPr>
                <w:sz w:val="18"/>
                <w:szCs w:val="18"/>
              </w:rPr>
              <w:t>nette, verzorgde code schrijven</w:t>
            </w:r>
          </w:p>
          <w:p w14:paraId="01FA4DFC" w14:textId="612D7A2D" w:rsidR="007A08A2" w:rsidRPr="001A5F42" w:rsidRDefault="007A08A2" w:rsidP="00252C5E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18"/>
                <w:szCs w:val="18"/>
              </w:rPr>
            </w:pPr>
            <w:r w:rsidRPr="001A5F42">
              <w:rPr>
                <w:sz w:val="18"/>
                <w:szCs w:val="18"/>
              </w:rPr>
              <w:t>code delen op GIT</w:t>
            </w:r>
          </w:p>
          <w:p w14:paraId="28B4F74D" w14:textId="42A91E83" w:rsidR="00D97B6C" w:rsidRDefault="00D97B6C" w:rsidP="00252C5E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18"/>
                <w:szCs w:val="18"/>
              </w:rPr>
            </w:pPr>
            <w:r w:rsidRPr="001A5F42">
              <w:rPr>
                <w:sz w:val="18"/>
                <w:szCs w:val="18"/>
              </w:rPr>
              <w:t>een demo geven</w:t>
            </w:r>
          </w:p>
          <w:p w14:paraId="6D04700A" w14:textId="56809C6C" w:rsidR="00504893" w:rsidRDefault="00504893" w:rsidP="00252C5E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security principes praktisch toepassen</w:t>
            </w:r>
          </w:p>
          <w:p w14:paraId="1EFDD05A" w14:textId="0B9BC2D3" w:rsidR="00504893" w:rsidRDefault="00504893" w:rsidP="00252C5E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een </w:t>
            </w:r>
            <w:proofErr w:type="spellStart"/>
            <w:r>
              <w:rPr>
                <w:sz w:val="18"/>
                <w:szCs w:val="18"/>
              </w:rPr>
              <w:t>rest.api</w:t>
            </w:r>
            <w:proofErr w:type="spellEnd"/>
            <w:r>
              <w:rPr>
                <w:sz w:val="18"/>
                <w:szCs w:val="18"/>
              </w:rPr>
              <w:t xml:space="preserve"> schrijven</w:t>
            </w:r>
          </w:p>
          <w:p w14:paraId="718DDC29" w14:textId="2CBF66D5" w:rsidR="00504893" w:rsidRDefault="00504893" w:rsidP="00252C5E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object-georiënteerde </w:t>
            </w:r>
            <w:r w:rsidR="00F53661">
              <w:rPr>
                <w:sz w:val="18"/>
                <w:szCs w:val="18"/>
              </w:rPr>
              <w:t>code schrijven</w:t>
            </w:r>
          </w:p>
          <w:p w14:paraId="45D8C6C8" w14:textId="1853B895" w:rsidR="00F53661" w:rsidRDefault="00F53661" w:rsidP="00252C5E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een </w:t>
            </w:r>
            <w:proofErr w:type="spellStart"/>
            <w:r>
              <w:rPr>
                <w:sz w:val="18"/>
                <w:szCs w:val="18"/>
              </w:rPr>
              <w:t>framework</w:t>
            </w:r>
            <w:proofErr w:type="spellEnd"/>
            <w:r>
              <w:rPr>
                <w:sz w:val="18"/>
                <w:szCs w:val="18"/>
              </w:rPr>
              <w:t xml:space="preserve"> opzetten en gebruiken</w:t>
            </w:r>
          </w:p>
          <w:p w14:paraId="5EDCE73F" w14:textId="69E9E858" w:rsidR="003A76A0" w:rsidRPr="001A5F42" w:rsidRDefault="003A76A0" w:rsidP="00252C5E">
            <w:pPr>
              <w:pStyle w:val="Lijstalinea"/>
              <w:widowControl w:val="0"/>
              <w:numPr>
                <w:ilvl w:val="0"/>
                <w:numId w:val="7"/>
              </w:numPr>
              <w:tabs>
                <w:tab w:val="left" w:pos="6264"/>
              </w:tabs>
              <w:suppressAutoHyphens/>
              <w:spacing w:line="276" w:lineRule="auto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architectuur toepassen</w:t>
            </w:r>
          </w:p>
          <w:p w14:paraId="1A3158B1" w14:textId="77777777" w:rsidR="00F15E1E" w:rsidRDefault="00F15E1E" w:rsidP="00252C5E">
            <w:pPr>
              <w:pStyle w:val="Lijstalinea"/>
              <w:ind w:left="360"/>
              <w:rPr>
                <w:rFonts w:cstheme="minorHAnsi"/>
                <w:sz w:val="18"/>
                <w:szCs w:val="18"/>
              </w:rPr>
            </w:pPr>
          </w:p>
          <w:p w14:paraId="73795B3C" w14:textId="77777777" w:rsidR="00CD7AB8" w:rsidRPr="00CD7AB8" w:rsidRDefault="00CD7AB8" w:rsidP="00CD7AB8"/>
          <w:p w14:paraId="5CE50E5E" w14:textId="77777777" w:rsidR="00CD7AB8" w:rsidRPr="00CD7AB8" w:rsidRDefault="00CD7AB8" w:rsidP="00CD7AB8"/>
          <w:p w14:paraId="71A920D0" w14:textId="77777777" w:rsidR="00CD7AB8" w:rsidRPr="00CD7AB8" w:rsidRDefault="00CD7AB8" w:rsidP="00CD7AB8"/>
          <w:p w14:paraId="7E7B83FD" w14:textId="77777777" w:rsidR="00CD7AB8" w:rsidRPr="00CD7AB8" w:rsidRDefault="00CD7AB8" w:rsidP="00CD7AB8"/>
          <w:p w14:paraId="48982319" w14:textId="77777777" w:rsidR="00CD7AB8" w:rsidRPr="00CD7AB8" w:rsidRDefault="00CD7AB8" w:rsidP="00CD7AB8"/>
          <w:p w14:paraId="57F4A12B" w14:textId="77777777" w:rsidR="00CD7AB8" w:rsidRPr="00CD7AB8" w:rsidRDefault="00CD7AB8" w:rsidP="00CD7AB8"/>
          <w:p w14:paraId="1962AF53" w14:textId="77777777" w:rsidR="00CD7AB8" w:rsidRPr="00CD7AB8" w:rsidRDefault="00CD7AB8" w:rsidP="00CD7AB8"/>
          <w:p w14:paraId="09636D73" w14:textId="77777777" w:rsidR="00CD7AB8" w:rsidRPr="00CD7AB8" w:rsidRDefault="00CD7AB8" w:rsidP="00CD7AB8"/>
          <w:p w14:paraId="7E7308DF" w14:textId="77777777" w:rsidR="00CD7AB8" w:rsidRPr="00CD7AB8" w:rsidRDefault="00CD7AB8" w:rsidP="00CD7AB8"/>
          <w:p w14:paraId="09BD115F" w14:textId="77777777" w:rsidR="00CD7AB8" w:rsidRPr="00CD7AB8" w:rsidRDefault="00CD7AB8" w:rsidP="00CD7AB8"/>
          <w:p w14:paraId="5F2CB3CB" w14:textId="77777777" w:rsidR="00CD7AB8" w:rsidRPr="00CD7AB8" w:rsidRDefault="00CD7AB8" w:rsidP="00CD7AB8"/>
          <w:p w14:paraId="30866391" w14:textId="77777777" w:rsidR="00CD7AB8" w:rsidRPr="00CD7AB8" w:rsidRDefault="00CD7AB8" w:rsidP="00CD7AB8"/>
          <w:p w14:paraId="43E493EA" w14:textId="77777777" w:rsidR="00CD7AB8" w:rsidRPr="00CD7AB8" w:rsidRDefault="00CD7AB8" w:rsidP="00CD7AB8"/>
          <w:p w14:paraId="5252FA65" w14:textId="77777777" w:rsidR="00CD7AB8" w:rsidRPr="00CD7AB8" w:rsidRDefault="00CD7AB8" w:rsidP="00CD7AB8"/>
          <w:p w14:paraId="076EE8F4" w14:textId="77777777" w:rsidR="00CD7AB8" w:rsidRPr="00CD7AB8" w:rsidRDefault="00CD7AB8" w:rsidP="00CD7AB8"/>
          <w:p w14:paraId="1ABBD476" w14:textId="77777777" w:rsidR="00CD7AB8" w:rsidRPr="00CD7AB8" w:rsidRDefault="00CD7AB8" w:rsidP="00CD7AB8"/>
          <w:p w14:paraId="4FC94BD1" w14:textId="77777777" w:rsidR="00CD7AB8" w:rsidRPr="00CD7AB8" w:rsidRDefault="00CD7AB8" w:rsidP="00CD7AB8"/>
          <w:p w14:paraId="4058C37C" w14:textId="77777777" w:rsidR="00CD7AB8" w:rsidRPr="00CD7AB8" w:rsidRDefault="00CD7AB8" w:rsidP="00CD7AB8"/>
          <w:p w14:paraId="2BC6996E" w14:textId="77777777" w:rsidR="00CD7AB8" w:rsidRPr="00CD7AB8" w:rsidRDefault="00CD7AB8" w:rsidP="00CD7AB8"/>
          <w:p w14:paraId="679DED76" w14:textId="28504DD4" w:rsidR="00CD7AB8" w:rsidRPr="00CD7AB8" w:rsidRDefault="00CD7AB8" w:rsidP="00CD7AB8">
            <w:pPr>
              <w:jc w:val="center"/>
            </w:pPr>
          </w:p>
        </w:tc>
        <w:tc>
          <w:tcPr>
            <w:tcW w:w="4961" w:type="dxa"/>
          </w:tcPr>
          <w:p w14:paraId="3B0A0EC6" w14:textId="0BE5A510" w:rsidR="00E639E5" w:rsidRDefault="00E639E5" w:rsidP="00E94E70">
            <w:pPr>
              <w:rPr>
                <w:rFonts w:cstheme="minorHAnsi"/>
                <w:sz w:val="18"/>
                <w:szCs w:val="18"/>
              </w:rPr>
            </w:pPr>
          </w:p>
          <w:p w14:paraId="4F74D95A" w14:textId="5144AFBA" w:rsidR="00606301" w:rsidRDefault="008C68C2" w:rsidP="00E94E70">
            <w:pPr>
              <w:rPr>
                <w:rFonts w:cstheme="minorHAnsi"/>
                <w:sz w:val="18"/>
                <w:szCs w:val="18"/>
              </w:rPr>
            </w:pPr>
            <w:r w:rsidRPr="002F342E">
              <w:rPr>
                <w:rFonts w:cstheme="minorHAnsi"/>
                <w:b/>
                <w:bCs/>
                <w:sz w:val="18"/>
                <w:szCs w:val="18"/>
              </w:rPr>
              <w:t>Start</w:t>
            </w:r>
            <w:r>
              <w:rPr>
                <w:rFonts w:cstheme="minorHAnsi"/>
                <w:sz w:val="18"/>
                <w:szCs w:val="18"/>
              </w:rPr>
              <w:t>: p</w:t>
            </w:r>
            <w:r w:rsidR="000D7A62">
              <w:rPr>
                <w:rFonts w:cstheme="minorHAnsi"/>
                <w:sz w:val="18"/>
                <w:szCs w:val="18"/>
              </w:rPr>
              <w:t>roject aankondigen en eerste opdracht</w:t>
            </w:r>
            <w:r w:rsidR="005236E8">
              <w:rPr>
                <w:rFonts w:cstheme="minorHAnsi"/>
                <w:sz w:val="18"/>
                <w:szCs w:val="18"/>
              </w:rPr>
              <w:t xml:space="preserve"> (</w:t>
            </w:r>
            <w:r w:rsidR="002F342E">
              <w:rPr>
                <w:rFonts w:cstheme="minorHAnsi"/>
                <w:sz w:val="18"/>
                <w:szCs w:val="18"/>
              </w:rPr>
              <w:t>1u</w:t>
            </w:r>
            <w:r w:rsidR="00D52380">
              <w:rPr>
                <w:rFonts w:cstheme="minorHAnsi"/>
                <w:sz w:val="18"/>
                <w:szCs w:val="18"/>
              </w:rPr>
              <w:t>.</w:t>
            </w:r>
            <w:r w:rsidR="005236E8">
              <w:rPr>
                <w:rFonts w:cstheme="minorHAnsi"/>
                <w:sz w:val="18"/>
                <w:szCs w:val="18"/>
              </w:rPr>
              <w:t xml:space="preserve"> max).</w:t>
            </w:r>
          </w:p>
          <w:p w14:paraId="3299A6F5" w14:textId="7CC88A93" w:rsidR="005236E8" w:rsidRDefault="005236E8" w:rsidP="00E94E70">
            <w:pPr>
              <w:rPr>
                <w:rFonts w:cstheme="minorHAnsi"/>
                <w:sz w:val="18"/>
                <w:szCs w:val="18"/>
              </w:rPr>
            </w:pPr>
          </w:p>
          <w:p w14:paraId="34791C32" w14:textId="508E5E94" w:rsidR="00270FD8" w:rsidRDefault="00270FD8" w:rsidP="00E94E70">
            <w:pPr>
              <w:rPr>
                <w:rFonts w:cstheme="minorHAnsi"/>
                <w:sz w:val="18"/>
                <w:szCs w:val="18"/>
              </w:rPr>
            </w:pPr>
            <w:r w:rsidRPr="00270FD8">
              <w:rPr>
                <w:rFonts w:cstheme="minorHAnsi"/>
                <w:sz w:val="18"/>
                <w:szCs w:val="18"/>
                <w:highlight w:val="green"/>
              </w:rPr>
              <w:t>Didactische tip:</w:t>
            </w:r>
          </w:p>
          <w:p w14:paraId="57DA6304" w14:textId="79EEF400" w:rsidR="005236E8" w:rsidRDefault="005236E8" w:rsidP="00E94E7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Ergens tussen </w:t>
            </w:r>
            <w:r w:rsidR="002B475F">
              <w:rPr>
                <w:rFonts w:cstheme="minorHAnsi"/>
                <w:sz w:val="18"/>
                <w:szCs w:val="18"/>
              </w:rPr>
              <w:t xml:space="preserve">begin van tweede jaar </w:t>
            </w:r>
            <w:r>
              <w:rPr>
                <w:rFonts w:cstheme="minorHAnsi"/>
                <w:sz w:val="18"/>
                <w:szCs w:val="18"/>
              </w:rPr>
              <w:t xml:space="preserve">en </w:t>
            </w:r>
            <w:r w:rsidR="002B475F">
              <w:rPr>
                <w:rFonts w:cstheme="minorHAnsi"/>
                <w:sz w:val="18"/>
                <w:szCs w:val="18"/>
              </w:rPr>
              <w:t>herfstvakantie</w:t>
            </w:r>
            <w:r>
              <w:rPr>
                <w:rFonts w:cstheme="minorHAnsi"/>
                <w:sz w:val="18"/>
                <w:szCs w:val="18"/>
              </w:rPr>
              <w:t xml:space="preserve"> kondig je </w:t>
            </w:r>
            <w:r w:rsidRPr="00421C0D">
              <w:rPr>
                <w:rFonts w:cstheme="minorHAnsi"/>
                <w:b/>
                <w:bCs/>
                <w:sz w:val="18"/>
                <w:szCs w:val="18"/>
              </w:rPr>
              <w:t>bij het begin</w:t>
            </w:r>
            <w:r>
              <w:rPr>
                <w:rFonts w:cstheme="minorHAnsi"/>
                <w:sz w:val="18"/>
                <w:szCs w:val="18"/>
              </w:rPr>
              <w:t xml:space="preserve"> van een normale les dit project aan en zet je een opdracht op de digitale leeromgeving</w:t>
            </w:r>
            <w:r w:rsidR="00421C0D">
              <w:rPr>
                <w:rFonts w:cstheme="minorHAnsi"/>
                <w:sz w:val="18"/>
                <w:szCs w:val="18"/>
              </w:rPr>
              <w:t xml:space="preserve"> die tegen de eerste les van deze module klaar moet zijn</w:t>
            </w:r>
            <w:r w:rsidR="0026325B">
              <w:rPr>
                <w:rFonts w:cstheme="minorHAnsi"/>
                <w:sz w:val="18"/>
                <w:szCs w:val="18"/>
              </w:rPr>
              <w:t xml:space="preserve"> (presentatie op voorhand laten opladen zodat jij als docent al vragen kan voo</w:t>
            </w:r>
            <w:r w:rsidR="002A0936">
              <w:rPr>
                <w:rFonts w:cstheme="minorHAnsi"/>
                <w:sz w:val="18"/>
                <w:szCs w:val="18"/>
              </w:rPr>
              <w:t>r</w:t>
            </w:r>
            <w:r w:rsidR="0026325B">
              <w:rPr>
                <w:rFonts w:cstheme="minorHAnsi"/>
                <w:sz w:val="18"/>
                <w:szCs w:val="18"/>
              </w:rPr>
              <w:t>bereiden</w:t>
            </w:r>
            <w:r w:rsidR="002C1EA5">
              <w:rPr>
                <w:rFonts w:cstheme="minorHAnsi"/>
                <w:sz w:val="18"/>
                <w:szCs w:val="18"/>
              </w:rPr>
              <w:t>).</w:t>
            </w:r>
          </w:p>
          <w:p w14:paraId="60909161" w14:textId="252612B4" w:rsidR="005236E8" w:rsidRDefault="005236E8" w:rsidP="00E94E70">
            <w:pPr>
              <w:rPr>
                <w:rFonts w:cstheme="minorHAnsi"/>
                <w:sz w:val="18"/>
                <w:szCs w:val="18"/>
              </w:rPr>
            </w:pPr>
          </w:p>
          <w:p w14:paraId="40A83C69" w14:textId="35944DDC" w:rsidR="005236E8" w:rsidRDefault="005236E8" w:rsidP="00E94E7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Opdracht is</w:t>
            </w:r>
            <w:r w:rsidR="006F6AEB">
              <w:rPr>
                <w:rFonts w:cstheme="minorHAnsi"/>
                <w:sz w:val="18"/>
                <w:szCs w:val="18"/>
              </w:rPr>
              <w:t>: maak groepjes van 3 en bedenk een probleem wat je zou willen programmeren</w:t>
            </w:r>
            <w:r w:rsidR="001F1D0B">
              <w:rPr>
                <w:rFonts w:cstheme="minorHAnsi"/>
                <w:sz w:val="18"/>
                <w:szCs w:val="18"/>
              </w:rPr>
              <w:t xml:space="preserve">. </w:t>
            </w:r>
            <w:r w:rsidR="002F342E">
              <w:rPr>
                <w:rFonts w:cstheme="minorHAnsi"/>
                <w:sz w:val="18"/>
                <w:szCs w:val="18"/>
              </w:rPr>
              <w:t>Pitch dit idee en doe een eerste voorstel tot oplossing.</w:t>
            </w:r>
          </w:p>
          <w:p w14:paraId="157BB6FC" w14:textId="46278EA7" w:rsidR="005B7C9F" w:rsidRDefault="005B7C9F" w:rsidP="00E94E70">
            <w:pPr>
              <w:rPr>
                <w:rFonts w:cstheme="minorHAnsi"/>
                <w:sz w:val="18"/>
                <w:szCs w:val="18"/>
              </w:rPr>
            </w:pPr>
          </w:p>
          <w:p w14:paraId="769883D7" w14:textId="55BE400A" w:rsidR="005B7C9F" w:rsidRDefault="005B7C9F" w:rsidP="00E94E7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Bij voorkeur zijn de groepen anders samengesteld dan in het eerste jaar.</w:t>
            </w:r>
          </w:p>
          <w:p w14:paraId="5362790A" w14:textId="03CA646E" w:rsidR="00270FD8" w:rsidRDefault="00270FD8" w:rsidP="00E94E70">
            <w:pPr>
              <w:rPr>
                <w:rFonts w:cstheme="minorHAnsi"/>
                <w:sz w:val="18"/>
                <w:szCs w:val="18"/>
              </w:rPr>
            </w:pPr>
          </w:p>
          <w:p w14:paraId="067B8F34" w14:textId="0416FA1C" w:rsidR="00270FD8" w:rsidRDefault="00270FD8" w:rsidP="00E94E7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Zorg ervoor dat je de opdracht heel concreet maakt en duidelijk maakt met voorbeeldjes wat je verlangt van hen.</w:t>
            </w:r>
            <w:r w:rsidR="00E81F1A">
              <w:rPr>
                <w:rFonts w:cstheme="minorHAnsi"/>
                <w:sz w:val="18"/>
                <w:szCs w:val="18"/>
              </w:rPr>
              <w:t xml:space="preserve"> Je zou bv. een voorbeeld presentatie/template kunnen maken waarmee ze aan de slag gaan.</w:t>
            </w:r>
          </w:p>
          <w:p w14:paraId="14065237" w14:textId="518CCCFD" w:rsidR="00213B73" w:rsidRDefault="00213B73" w:rsidP="00E94E70">
            <w:pPr>
              <w:rPr>
                <w:rFonts w:cstheme="minorHAnsi"/>
                <w:sz w:val="18"/>
                <w:szCs w:val="18"/>
              </w:rPr>
            </w:pPr>
          </w:p>
          <w:p w14:paraId="6D631C0B" w14:textId="411DA637" w:rsidR="00213B73" w:rsidRDefault="00213B73" w:rsidP="00E94E7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Wat is het idee?</w:t>
            </w:r>
          </w:p>
          <w:p w14:paraId="297E55B6" w14:textId="54F725B0" w:rsidR="00213B73" w:rsidRDefault="008A5686" w:rsidP="00E94E7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Hoe</w:t>
            </w:r>
            <w:r w:rsidR="00213B73">
              <w:rPr>
                <w:rFonts w:cstheme="minorHAnsi"/>
                <w:sz w:val="18"/>
                <w:szCs w:val="18"/>
              </w:rPr>
              <w:t xml:space="preserve"> wil je</w:t>
            </w:r>
            <w:r>
              <w:rPr>
                <w:rFonts w:cstheme="minorHAnsi"/>
                <w:sz w:val="18"/>
                <w:szCs w:val="18"/>
              </w:rPr>
              <w:t xml:space="preserve"> dat</w:t>
            </w:r>
            <w:r w:rsidR="00213B73">
              <w:rPr>
                <w:rFonts w:cstheme="minorHAnsi"/>
                <w:sz w:val="18"/>
                <w:szCs w:val="18"/>
              </w:rPr>
              <w:t xml:space="preserve"> programmeren?</w:t>
            </w:r>
          </w:p>
          <w:p w14:paraId="214D5500" w14:textId="12724C60" w:rsidR="00213B73" w:rsidRDefault="00213B73" w:rsidP="00E94E7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Hoe zie je de taakverdeling?</w:t>
            </w:r>
          </w:p>
          <w:p w14:paraId="45E8B559" w14:textId="71036DE9" w:rsidR="00213B73" w:rsidRDefault="00597192" w:rsidP="00E94E7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Hoe ga je dit project opvolgen?</w:t>
            </w:r>
          </w:p>
          <w:p w14:paraId="2B9C7E74" w14:textId="3D0753D3" w:rsidR="00E80592" w:rsidRDefault="00E80592" w:rsidP="00E94E70">
            <w:pPr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Enz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….</w:t>
            </w:r>
          </w:p>
          <w:p w14:paraId="5D27AABB" w14:textId="55CDA30C" w:rsidR="00E80592" w:rsidRDefault="00E80592" w:rsidP="00E94E70">
            <w:pPr>
              <w:rPr>
                <w:rFonts w:cstheme="minorHAnsi"/>
                <w:sz w:val="18"/>
                <w:szCs w:val="18"/>
              </w:rPr>
            </w:pPr>
          </w:p>
          <w:p w14:paraId="4CF4D867" w14:textId="20DB005F" w:rsidR="00E80592" w:rsidRDefault="00E80592" w:rsidP="00E94E7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 gaan ze dan pitchen in de eerste les van deze module</w:t>
            </w:r>
            <w:r w:rsidR="009A4CD6">
              <w:rPr>
                <w:rFonts w:cstheme="minorHAnsi"/>
                <w:sz w:val="18"/>
                <w:szCs w:val="18"/>
              </w:rPr>
              <w:t xml:space="preserve"> die niet lang daarna gepland staat.</w:t>
            </w:r>
          </w:p>
          <w:p w14:paraId="569120F1" w14:textId="18A99598" w:rsidR="001F1D0B" w:rsidRDefault="001F1D0B" w:rsidP="00E94E70">
            <w:pPr>
              <w:rPr>
                <w:rFonts w:cstheme="minorHAnsi"/>
                <w:sz w:val="18"/>
                <w:szCs w:val="18"/>
              </w:rPr>
            </w:pPr>
          </w:p>
          <w:p w14:paraId="3CDCAC1B" w14:textId="639D8F24" w:rsidR="001F1D0B" w:rsidRDefault="00D52380" w:rsidP="00E94E70">
            <w:pPr>
              <w:rPr>
                <w:rFonts w:cstheme="minorHAnsi"/>
                <w:sz w:val="18"/>
                <w:szCs w:val="18"/>
              </w:rPr>
            </w:pPr>
            <w:r w:rsidRPr="002F342E">
              <w:rPr>
                <w:rFonts w:cstheme="minorHAnsi"/>
                <w:b/>
                <w:bCs/>
                <w:sz w:val="18"/>
                <w:szCs w:val="18"/>
              </w:rPr>
              <w:t>Les 1</w:t>
            </w:r>
            <w:r>
              <w:rPr>
                <w:rFonts w:cstheme="minorHAnsi"/>
                <w:sz w:val="18"/>
                <w:szCs w:val="18"/>
              </w:rPr>
              <w:t>:</w:t>
            </w:r>
            <w:r w:rsidR="00E80592">
              <w:rPr>
                <w:rFonts w:cstheme="minorHAnsi"/>
                <w:sz w:val="18"/>
                <w:szCs w:val="18"/>
              </w:rPr>
              <w:t xml:space="preserve"> pitchen van het idee, afspraken maken, scope bepalen, eerste</w:t>
            </w:r>
            <w:r w:rsidR="008C68C2">
              <w:rPr>
                <w:rFonts w:cstheme="minorHAnsi"/>
                <w:sz w:val="18"/>
                <w:szCs w:val="18"/>
              </w:rPr>
              <w:t xml:space="preserve"> projectplanning</w:t>
            </w:r>
          </w:p>
          <w:p w14:paraId="2E893477" w14:textId="60AE91A5" w:rsidR="00D97B6C" w:rsidRDefault="00D97B6C" w:rsidP="00E94E70">
            <w:pPr>
              <w:rPr>
                <w:rFonts w:cstheme="minorHAnsi"/>
                <w:sz w:val="18"/>
                <w:szCs w:val="18"/>
              </w:rPr>
            </w:pPr>
          </w:p>
          <w:p w14:paraId="24164DAC" w14:textId="3A31B89D" w:rsidR="00D97B6C" w:rsidRDefault="00D97B6C" w:rsidP="00E94E70">
            <w:pPr>
              <w:rPr>
                <w:rFonts w:cstheme="minorHAnsi"/>
                <w:sz w:val="18"/>
                <w:szCs w:val="18"/>
              </w:rPr>
            </w:pPr>
            <w:r w:rsidRPr="00D97B6C">
              <w:rPr>
                <w:rFonts w:cstheme="minorHAnsi"/>
                <w:sz w:val="18"/>
                <w:szCs w:val="18"/>
                <w:highlight w:val="green"/>
              </w:rPr>
              <w:t>Didactische tip:</w:t>
            </w:r>
          </w:p>
          <w:p w14:paraId="6CC2CA38" w14:textId="07D4A73B" w:rsidR="00D52380" w:rsidRDefault="00D52380" w:rsidP="00E94E70">
            <w:pPr>
              <w:rPr>
                <w:rFonts w:cstheme="minorHAnsi"/>
                <w:sz w:val="18"/>
                <w:szCs w:val="18"/>
              </w:rPr>
            </w:pPr>
          </w:p>
          <w:p w14:paraId="042030AB" w14:textId="16F11F63" w:rsidR="00D52380" w:rsidRDefault="00787320" w:rsidP="00E94E7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Alle groepen pitchen hun idee</w:t>
            </w:r>
            <w:r w:rsidR="002C1EA5">
              <w:rPr>
                <w:rFonts w:cstheme="minorHAnsi"/>
                <w:sz w:val="18"/>
                <w:szCs w:val="18"/>
              </w:rPr>
              <w:t xml:space="preserve"> voor de docent(en) en de collega cursisten</w:t>
            </w:r>
            <w:r>
              <w:rPr>
                <w:rFonts w:cstheme="minorHAnsi"/>
                <w:sz w:val="18"/>
                <w:szCs w:val="18"/>
              </w:rPr>
              <w:t>. Iedereen geeft feedback. Per groep wordt er een scope afgeklopt.</w:t>
            </w:r>
          </w:p>
          <w:p w14:paraId="147A163E" w14:textId="2AB3F346" w:rsidR="000B0099" w:rsidRDefault="000B0099" w:rsidP="00E94E70">
            <w:pPr>
              <w:rPr>
                <w:rFonts w:cstheme="minorHAnsi"/>
                <w:sz w:val="18"/>
                <w:szCs w:val="18"/>
              </w:rPr>
            </w:pPr>
          </w:p>
          <w:p w14:paraId="54887CBD" w14:textId="4E292919" w:rsidR="000B0099" w:rsidRDefault="000B0099" w:rsidP="00E94E7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Groepjes gaan samenzitten en komen tot een </w:t>
            </w:r>
            <w:r w:rsidR="00CB4F20">
              <w:rPr>
                <w:rFonts w:cstheme="minorHAnsi"/>
                <w:sz w:val="18"/>
                <w:szCs w:val="18"/>
              </w:rPr>
              <w:t xml:space="preserve">definitieve </w:t>
            </w:r>
            <w:r>
              <w:rPr>
                <w:rFonts w:cstheme="minorHAnsi"/>
                <w:sz w:val="18"/>
                <w:szCs w:val="18"/>
              </w:rPr>
              <w:t>projectplanning</w:t>
            </w:r>
            <w:r w:rsidR="00736C88">
              <w:rPr>
                <w:rFonts w:cstheme="minorHAnsi"/>
                <w:sz w:val="18"/>
                <w:szCs w:val="18"/>
              </w:rPr>
              <w:t xml:space="preserve"> tijdens een eerste startvergadering.</w:t>
            </w:r>
          </w:p>
          <w:p w14:paraId="6C802923" w14:textId="0BB70713" w:rsidR="000B0099" w:rsidRDefault="000B0099" w:rsidP="00E94E70">
            <w:pPr>
              <w:rPr>
                <w:rFonts w:cstheme="minorHAnsi"/>
                <w:sz w:val="18"/>
                <w:szCs w:val="18"/>
              </w:rPr>
            </w:pPr>
          </w:p>
          <w:p w14:paraId="079711FD" w14:textId="0086CFEA" w:rsidR="000B0099" w:rsidRDefault="000B0099" w:rsidP="00E94E7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Taken worden verdeeld, afspraken worden gemaakt.</w:t>
            </w:r>
          </w:p>
          <w:p w14:paraId="4EE2F263" w14:textId="7379AA83" w:rsidR="000B0099" w:rsidRDefault="000B0099" w:rsidP="00E94E70">
            <w:pPr>
              <w:rPr>
                <w:rFonts w:cstheme="minorHAnsi"/>
                <w:sz w:val="18"/>
                <w:szCs w:val="18"/>
              </w:rPr>
            </w:pPr>
          </w:p>
          <w:p w14:paraId="1D8F5422" w14:textId="7A8E332E" w:rsidR="000B0099" w:rsidRDefault="000B0099" w:rsidP="00E94E7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Deze belanden in een opvolgingsdocument per groep dat op de leeromgeving beschikbaar moet zijn</w:t>
            </w:r>
            <w:r w:rsidR="00A120BF">
              <w:rPr>
                <w:rFonts w:cstheme="minorHAnsi"/>
                <w:sz w:val="18"/>
                <w:szCs w:val="18"/>
              </w:rPr>
              <w:t xml:space="preserve"> en dat de docent valideert.</w:t>
            </w:r>
          </w:p>
          <w:p w14:paraId="5374CF05" w14:textId="4336E203" w:rsidR="00EA715B" w:rsidRDefault="00EA715B" w:rsidP="00E94E70">
            <w:pPr>
              <w:rPr>
                <w:rFonts w:cstheme="minorHAnsi"/>
                <w:sz w:val="18"/>
                <w:szCs w:val="18"/>
              </w:rPr>
            </w:pPr>
          </w:p>
          <w:p w14:paraId="199F5665" w14:textId="77777777" w:rsidR="00EE2914" w:rsidRDefault="00736C88" w:rsidP="005212B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Bij de scrum meetings schuift de rol van scrum master door.</w:t>
            </w:r>
          </w:p>
          <w:p w14:paraId="7FC35058" w14:textId="77777777" w:rsidR="00EE2914" w:rsidRDefault="00EE2914" w:rsidP="005212BC">
            <w:pPr>
              <w:rPr>
                <w:rFonts w:cstheme="minorHAnsi"/>
                <w:sz w:val="18"/>
                <w:szCs w:val="18"/>
              </w:rPr>
            </w:pPr>
          </w:p>
          <w:p w14:paraId="30C62D9A" w14:textId="23A8C0BC" w:rsidR="00EE2914" w:rsidRDefault="00EE2914" w:rsidP="005212BC">
            <w:pPr>
              <w:rPr>
                <w:rFonts w:cstheme="minorHAnsi"/>
                <w:sz w:val="18"/>
                <w:szCs w:val="18"/>
              </w:rPr>
            </w:pPr>
            <w:r w:rsidRPr="00F1023B">
              <w:rPr>
                <w:rFonts w:cstheme="minorHAnsi"/>
                <w:b/>
                <w:bCs/>
                <w:sz w:val="18"/>
                <w:szCs w:val="18"/>
              </w:rPr>
              <w:t>Les 2:</w:t>
            </w:r>
            <w:r>
              <w:rPr>
                <w:rFonts w:cstheme="minorHAnsi"/>
                <w:sz w:val="18"/>
                <w:szCs w:val="18"/>
              </w:rPr>
              <w:t xml:space="preserve"> tussentijdse opvolging</w:t>
            </w:r>
            <w:r w:rsidR="00EF46E7">
              <w:rPr>
                <w:rFonts w:cstheme="minorHAnsi"/>
                <w:sz w:val="18"/>
                <w:szCs w:val="18"/>
              </w:rPr>
              <w:t xml:space="preserve"> (4 weken voor oplevering is ideaal)</w:t>
            </w:r>
            <w:r w:rsidR="007D65F1">
              <w:rPr>
                <w:rFonts w:cstheme="minorHAnsi"/>
                <w:sz w:val="18"/>
                <w:szCs w:val="18"/>
              </w:rPr>
              <w:br/>
            </w:r>
          </w:p>
          <w:p w14:paraId="1BF6BBA6" w14:textId="7C4402EB" w:rsidR="001A5F42" w:rsidRDefault="001A5F42" w:rsidP="005212BC">
            <w:pPr>
              <w:rPr>
                <w:rFonts w:cstheme="minorHAnsi"/>
                <w:sz w:val="18"/>
                <w:szCs w:val="18"/>
              </w:rPr>
            </w:pPr>
            <w:r w:rsidRPr="001A5F42">
              <w:rPr>
                <w:rFonts w:cstheme="minorHAnsi"/>
                <w:sz w:val="18"/>
                <w:szCs w:val="18"/>
                <w:highlight w:val="green"/>
              </w:rPr>
              <w:t>Didactische tip:</w:t>
            </w:r>
          </w:p>
          <w:p w14:paraId="5830F4DE" w14:textId="77777777" w:rsidR="001A5F42" w:rsidRDefault="001A5F42" w:rsidP="005212BC">
            <w:pPr>
              <w:rPr>
                <w:rFonts w:cstheme="minorHAnsi"/>
                <w:sz w:val="18"/>
                <w:szCs w:val="18"/>
              </w:rPr>
            </w:pPr>
          </w:p>
          <w:p w14:paraId="1EC9751A" w14:textId="69CF1E02" w:rsidR="000E4ED8" w:rsidRDefault="00B92841" w:rsidP="005212B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Deze les heeft als bedoeling dat </w:t>
            </w:r>
            <w:r w:rsidR="00EB6A2E">
              <w:rPr>
                <w:rFonts w:cstheme="minorHAnsi"/>
                <w:sz w:val="18"/>
                <w:szCs w:val="18"/>
              </w:rPr>
              <w:t>alle groepjes</w:t>
            </w:r>
            <w:r>
              <w:rPr>
                <w:rFonts w:cstheme="minorHAnsi"/>
                <w:sz w:val="18"/>
                <w:szCs w:val="18"/>
              </w:rPr>
              <w:t xml:space="preserve"> een tussentijdse review houden volgens de scrum methode en dat ze checken of </w:t>
            </w:r>
            <w:r>
              <w:rPr>
                <w:rFonts w:cstheme="minorHAnsi"/>
                <w:sz w:val="18"/>
                <w:szCs w:val="18"/>
              </w:rPr>
              <w:lastRenderedPageBreak/>
              <w:t xml:space="preserve">ze nog op </w:t>
            </w:r>
            <w:r w:rsidR="00FA28F7">
              <w:rPr>
                <w:rFonts w:cstheme="minorHAnsi"/>
                <w:sz w:val="18"/>
                <w:szCs w:val="18"/>
              </w:rPr>
              <w:t>schema zitten. Dat tonen ze aan de docent en die geeft feedback</w:t>
            </w:r>
            <w:r w:rsidR="009C6F6F">
              <w:rPr>
                <w:rFonts w:cstheme="minorHAnsi"/>
                <w:sz w:val="18"/>
                <w:szCs w:val="18"/>
              </w:rPr>
              <w:t xml:space="preserve"> en stuurt bij waar nodig</w:t>
            </w:r>
            <w:r w:rsidR="00FA28F7">
              <w:rPr>
                <w:rFonts w:cstheme="minorHAnsi"/>
                <w:sz w:val="18"/>
                <w:szCs w:val="18"/>
              </w:rPr>
              <w:t>.</w:t>
            </w:r>
          </w:p>
          <w:p w14:paraId="35DD742A" w14:textId="0BBE48E0" w:rsidR="00FA28F7" w:rsidRDefault="00FA28F7" w:rsidP="005212BC">
            <w:pPr>
              <w:rPr>
                <w:rFonts w:cstheme="minorHAnsi"/>
                <w:sz w:val="18"/>
                <w:szCs w:val="18"/>
              </w:rPr>
            </w:pPr>
          </w:p>
          <w:p w14:paraId="5B518875" w14:textId="77777777" w:rsidR="007301E0" w:rsidRDefault="00FA28F7" w:rsidP="005212B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Het tweede deel van de les kan gespendeerd worden aan het </w:t>
            </w:r>
            <w:r w:rsidR="00FD0C1D">
              <w:rPr>
                <w:rFonts w:cstheme="minorHAnsi"/>
                <w:sz w:val="18"/>
                <w:szCs w:val="18"/>
              </w:rPr>
              <w:t xml:space="preserve">verder </w:t>
            </w:r>
            <w:r>
              <w:rPr>
                <w:rFonts w:cstheme="minorHAnsi"/>
                <w:sz w:val="18"/>
                <w:szCs w:val="18"/>
              </w:rPr>
              <w:t xml:space="preserve">samen schrijven van code en </w:t>
            </w:r>
            <w:r w:rsidR="005649F3">
              <w:rPr>
                <w:rFonts w:cstheme="minorHAnsi"/>
                <w:sz w:val="18"/>
                <w:szCs w:val="18"/>
              </w:rPr>
              <w:t>vragen stellen aan docent</w:t>
            </w:r>
            <w:r w:rsidR="00C176BE">
              <w:rPr>
                <w:rFonts w:cstheme="minorHAnsi"/>
                <w:sz w:val="18"/>
                <w:szCs w:val="18"/>
              </w:rPr>
              <w:t xml:space="preserve"> als men vastloopt op bepaalde zaken</w:t>
            </w:r>
            <w:r w:rsidR="005649F3">
              <w:rPr>
                <w:rFonts w:cstheme="minorHAnsi"/>
                <w:sz w:val="18"/>
                <w:szCs w:val="18"/>
              </w:rPr>
              <w:t>.</w:t>
            </w:r>
          </w:p>
          <w:p w14:paraId="56DBA3F4" w14:textId="77777777" w:rsidR="007301E0" w:rsidRDefault="007301E0" w:rsidP="005212BC">
            <w:pPr>
              <w:rPr>
                <w:rFonts w:cstheme="minorHAnsi"/>
                <w:sz w:val="18"/>
                <w:szCs w:val="18"/>
              </w:rPr>
            </w:pPr>
          </w:p>
          <w:p w14:paraId="691724AD" w14:textId="77777777" w:rsidR="009621C4" w:rsidRDefault="009621C4" w:rsidP="005212B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Of men kan al een eerste presentatie maken gezamenlijk.</w:t>
            </w:r>
          </w:p>
          <w:p w14:paraId="341A61A7" w14:textId="77777777" w:rsidR="009621C4" w:rsidRDefault="009621C4" w:rsidP="005212BC">
            <w:pPr>
              <w:rPr>
                <w:rFonts w:cstheme="minorHAnsi"/>
                <w:sz w:val="18"/>
                <w:szCs w:val="18"/>
              </w:rPr>
            </w:pPr>
          </w:p>
          <w:p w14:paraId="1DFE7625" w14:textId="26886248" w:rsidR="00FA28F7" w:rsidRDefault="009621C4" w:rsidP="005212B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Herhaal de inleverdatum en maak duidelijk praktische afspraken. De pitch gebeurd voor de voltallige klas</w:t>
            </w:r>
            <w:r w:rsidR="00DA15C0">
              <w:rPr>
                <w:rFonts w:cstheme="minorHAnsi"/>
                <w:sz w:val="18"/>
                <w:szCs w:val="18"/>
              </w:rPr>
              <w:t>!</w:t>
            </w:r>
            <w:r w:rsidR="00C176BE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46179162" w14:textId="11314342" w:rsidR="009C6F6F" w:rsidRDefault="009C6F6F" w:rsidP="005212BC">
            <w:pPr>
              <w:rPr>
                <w:rFonts w:cstheme="minorHAnsi"/>
                <w:sz w:val="18"/>
                <w:szCs w:val="18"/>
              </w:rPr>
            </w:pPr>
          </w:p>
          <w:p w14:paraId="29EDE89C" w14:textId="6859CEE5" w:rsidR="009C6F6F" w:rsidRDefault="000B22EA" w:rsidP="005212BC">
            <w:pPr>
              <w:rPr>
                <w:rFonts w:cstheme="minorHAnsi"/>
                <w:sz w:val="18"/>
                <w:szCs w:val="18"/>
              </w:rPr>
            </w:pPr>
            <w:r w:rsidRPr="00567A34">
              <w:rPr>
                <w:rFonts w:cstheme="minorHAnsi"/>
                <w:sz w:val="18"/>
                <w:szCs w:val="18"/>
                <w:highlight w:val="yellow"/>
              </w:rPr>
              <w:t xml:space="preserve">In het tweede jaar lijkt het mij een best </w:t>
            </w:r>
            <w:proofErr w:type="spellStart"/>
            <w:r w:rsidRPr="00567A34">
              <w:rPr>
                <w:rFonts w:cstheme="minorHAnsi"/>
                <w:sz w:val="18"/>
                <w:szCs w:val="18"/>
                <w:highlight w:val="yellow"/>
              </w:rPr>
              <w:t>practice</w:t>
            </w:r>
            <w:proofErr w:type="spellEnd"/>
            <w:r w:rsidRPr="00567A34">
              <w:rPr>
                <w:rFonts w:cstheme="minorHAnsi"/>
                <w:sz w:val="18"/>
                <w:szCs w:val="18"/>
                <w:highlight w:val="yellow"/>
              </w:rPr>
              <w:t xml:space="preserve"> te zijn om doorheen het tweede jaar 1 les op 2 de laatste 15 minuten van de les te besteden aan groepswerk en/of eindproef.</w:t>
            </w:r>
            <w:r w:rsidR="00567A34" w:rsidRPr="00567A34">
              <w:rPr>
                <w:rFonts w:cstheme="minorHAnsi"/>
                <w:sz w:val="18"/>
                <w:szCs w:val="18"/>
                <w:highlight w:val="yellow"/>
              </w:rPr>
              <w:t xml:space="preserve"> In de maand mei kan dat misschien zelfs iedere les zijn</w:t>
            </w:r>
            <w:r w:rsidR="00567A34">
              <w:rPr>
                <w:rFonts w:cstheme="minorHAnsi"/>
                <w:sz w:val="18"/>
                <w:szCs w:val="18"/>
              </w:rPr>
              <w:t>.</w:t>
            </w:r>
          </w:p>
          <w:p w14:paraId="7F95AD76" w14:textId="2C2C8633" w:rsidR="008C5936" w:rsidRDefault="008C5936" w:rsidP="005212BC">
            <w:pPr>
              <w:rPr>
                <w:rFonts w:cstheme="minorHAnsi"/>
                <w:sz w:val="18"/>
                <w:szCs w:val="18"/>
              </w:rPr>
            </w:pPr>
          </w:p>
          <w:p w14:paraId="43250F98" w14:textId="3BD472D0" w:rsidR="008C5936" w:rsidRDefault="008C5936" w:rsidP="005212BC">
            <w:pPr>
              <w:rPr>
                <w:rFonts w:cstheme="minorHAnsi"/>
                <w:sz w:val="18"/>
                <w:szCs w:val="18"/>
              </w:rPr>
            </w:pPr>
            <w:r w:rsidRPr="008C5936">
              <w:rPr>
                <w:rFonts w:cstheme="minorHAnsi"/>
                <w:b/>
                <w:bCs/>
                <w:sz w:val="18"/>
                <w:szCs w:val="18"/>
              </w:rPr>
              <w:t>Les 3</w:t>
            </w:r>
            <w:r>
              <w:rPr>
                <w:rFonts w:cstheme="minorHAnsi"/>
                <w:sz w:val="18"/>
                <w:szCs w:val="18"/>
              </w:rPr>
              <w:t>: klassikale pitch en demo</w:t>
            </w:r>
          </w:p>
          <w:p w14:paraId="60455D58" w14:textId="601AD341" w:rsidR="00143A7B" w:rsidRDefault="00143A7B" w:rsidP="005212BC">
            <w:pPr>
              <w:rPr>
                <w:rFonts w:cstheme="minorHAnsi"/>
                <w:sz w:val="18"/>
                <w:szCs w:val="18"/>
              </w:rPr>
            </w:pPr>
          </w:p>
          <w:p w14:paraId="00276019" w14:textId="56D51188" w:rsidR="00143A7B" w:rsidRDefault="00143A7B" w:rsidP="005212B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Elk groepje geeft een pitch met daarin hun plan van aanpak en resultaten</w:t>
            </w:r>
            <w:r w:rsidR="00852AD4">
              <w:rPr>
                <w:rFonts w:cstheme="minorHAnsi"/>
                <w:sz w:val="18"/>
                <w:szCs w:val="18"/>
              </w:rPr>
              <w:t xml:space="preserve"> en geeft een demo van de software.</w:t>
            </w:r>
            <w:r w:rsidR="001F31A4">
              <w:rPr>
                <w:rFonts w:cstheme="minorHAnsi"/>
                <w:sz w:val="18"/>
                <w:szCs w:val="18"/>
              </w:rPr>
              <w:t xml:space="preserve"> Docent stelt vragen aan alle leden van de groep. </w:t>
            </w:r>
            <w:r w:rsidR="00FF2349">
              <w:rPr>
                <w:rFonts w:cstheme="minorHAnsi"/>
                <w:sz w:val="18"/>
                <w:szCs w:val="18"/>
              </w:rPr>
              <w:t>Andere groepen mogen ook één vraag stellen en punten geven (zie puntenverdeling).</w:t>
            </w:r>
          </w:p>
          <w:p w14:paraId="04F2D7E0" w14:textId="0F952183" w:rsidR="008C5936" w:rsidRDefault="008C5936" w:rsidP="005212BC">
            <w:pPr>
              <w:rPr>
                <w:rFonts w:cstheme="minorHAnsi"/>
                <w:sz w:val="18"/>
                <w:szCs w:val="18"/>
              </w:rPr>
            </w:pPr>
          </w:p>
          <w:p w14:paraId="673363BF" w14:textId="3B52077A" w:rsidR="008C7E1A" w:rsidRPr="00450B54" w:rsidRDefault="004841F1" w:rsidP="005212BC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Tip: laat alles twee weken voor pitch indienen. Maar hou in je achterhoofd dat 1 week </w:t>
            </w:r>
            <w:r w:rsidR="00AC0FD8">
              <w:rPr>
                <w:rFonts w:cstheme="minorHAnsi"/>
                <w:b/>
                <w:bCs/>
                <w:sz w:val="18"/>
                <w:szCs w:val="18"/>
              </w:rPr>
              <w:t xml:space="preserve">de uiterste inleverdatum is. Door dat niet te zeggen kan je cursisten die tegen de deadline </w:t>
            </w:r>
            <w:proofErr w:type="spellStart"/>
            <w:r w:rsidR="00AC0FD8">
              <w:rPr>
                <w:rFonts w:cstheme="minorHAnsi"/>
                <w:b/>
                <w:bCs/>
                <w:sz w:val="18"/>
                <w:szCs w:val="18"/>
              </w:rPr>
              <w:t>aanschurken</w:t>
            </w:r>
            <w:proofErr w:type="spellEnd"/>
            <w:r w:rsidR="002A5C3A">
              <w:rPr>
                <w:rFonts w:cstheme="minorHAnsi"/>
                <w:b/>
                <w:bCs/>
                <w:sz w:val="18"/>
                <w:szCs w:val="18"/>
              </w:rPr>
              <w:t xml:space="preserve"> alsnog uitstel verlenen indien nodig. Je kan dat zelfs automatiseren in de opdracht module van </w:t>
            </w:r>
            <w:proofErr w:type="spellStart"/>
            <w:r w:rsidR="002A5C3A">
              <w:rPr>
                <w:rFonts w:cstheme="minorHAnsi"/>
                <w:b/>
                <w:bCs/>
                <w:sz w:val="18"/>
                <w:szCs w:val="18"/>
              </w:rPr>
              <w:t>Moodle</w:t>
            </w:r>
            <w:proofErr w:type="spellEnd"/>
            <w:r w:rsidR="002A5C3A">
              <w:rPr>
                <w:rFonts w:cstheme="minorHAnsi"/>
                <w:b/>
                <w:bCs/>
                <w:sz w:val="18"/>
                <w:szCs w:val="18"/>
              </w:rPr>
              <w:t>.</w:t>
            </w:r>
          </w:p>
          <w:p w14:paraId="6DADBD89" w14:textId="77777777" w:rsidR="008C5936" w:rsidRDefault="008C5936" w:rsidP="005212BC">
            <w:pPr>
              <w:rPr>
                <w:rFonts w:cstheme="minorHAnsi"/>
                <w:sz w:val="18"/>
                <w:szCs w:val="18"/>
              </w:rPr>
            </w:pPr>
          </w:p>
          <w:p w14:paraId="2C3F50AB" w14:textId="140677E8" w:rsidR="009F4321" w:rsidRDefault="009F4321" w:rsidP="005212BC">
            <w:pPr>
              <w:rPr>
                <w:rFonts w:cstheme="minorHAnsi"/>
                <w:sz w:val="18"/>
                <w:szCs w:val="18"/>
              </w:rPr>
            </w:pPr>
          </w:p>
          <w:p w14:paraId="3CD94FFB" w14:textId="42725E00" w:rsidR="00606301" w:rsidRPr="00D03604" w:rsidRDefault="00606301" w:rsidP="007301E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hideMark/>
          </w:tcPr>
          <w:p w14:paraId="77DE3496" w14:textId="594AD23B" w:rsidR="00891D88" w:rsidRPr="00D03604" w:rsidRDefault="005842B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12</w:t>
            </w:r>
          </w:p>
        </w:tc>
      </w:tr>
    </w:tbl>
    <w:p w14:paraId="41F08CBB" w14:textId="77777777" w:rsidR="00891D88" w:rsidRPr="00E64D15" w:rsidRDefault="00891D88" w:rsidP="009C28E1">
      <w:pPr>
        <w:rPr>
          <w:rFonts w:cstheme="minorHAnsi"/>
          <w:sz w:val="18"/>
          <w:szCs w:val="18"/>
          <w:lang w:val="nl-NL"/>
        </w:rPr>
      </w:pPr>
    </w:p>
    <w:p w14:paraId="4453B361" w14:textId="77777777" w:rsidR="00891D88" w:rsidRPr="00E64D15" w:rsidRDefault="00891D88" w:rsidP="009C28E1">
      <w:pPr>
        <w:rPr>
          <w:rFonts w:cstheme="minorHAnsi"/>
          <w:sz w:val="18"/>
          <w:szCs w:val="18"/>
          <w:lang w:val="nl-NL"/>
        </w:rPr>
      </w:pPr>
    </w:p>
    <w:p w14:paraId="5A157B16" w14:textId="77777777" w:rsidR="00891D88" w:rsidRPr="00E64D15" w:rsidRDefault="00891D88" w:rsidP="009C28E1">
      <w:pPr>
        <w:rPr>
          <w:rFonts w:cstheme="minorHAnsi"/>
          <w:sz w:val="18"/>
          <w:szCs w:val="18"/>
          <w:lang w:val="nl-NL"/>
        </w:rPr>
      </w:pPr>
    </w:p>
    <w:p w14:paraId="051FD596" w14:textId="77777777" w:rsidR="00891D88" w:rsidRPr="00E64D15" w:rsidRDefault="00891D88" w:rsidP="009C28E1">
      <w:pPr>
        <w:rPr>
          <w:rFonts w:cstheme="minorHAnsi"/>
          <w:sz w:val="18"/>
          <w:szCs w:val="18"/>
          <w:lang w:val="nl-NL"/>
        </w:rPr>
      </w:pPr>
    </w:p>
    <w:p w14:paraId="31517FC2" w14:textId="77777777" w:rsidR="00891D88" w:rsidRPr="00E64D15" w:rsidRDefault="00891D88" w:rsidP="009C28E1">
      <w:pPr>
        <w:rPr>
          <w:lang w:val="nl-NL"/>
        </w:rPr>
      </w:pPr>
    </w:p>
    <w:sectPr w:rsidR="00891D88" w:rsidRPr="00E64D15" w:rsidSect="009C28E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BECC6" w14:textId="77777777" w:rsidR="00C93A41" w:rsidRDefault="00C93A41" w:rsidP="005A74CF">
      <w:r>
        <w:separator/>
      </w:r>
    </w:p>
  </w:endnote>
  <w:endnote w:type="continuationSeparator" w:id="0">
    <w:p w14:paraId="7B60B007" w14:textId="77777777" w:rsidR="00C93A41" w:rsidRDefault="00C93A41" w:rsidP="005A7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charset w:val="80"/>
    <w:family w:val="auto"/>
    <w:pitch w:val="variable"/>
  </w:font>
  <w:font w:name="Lohit Hindi"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F29CA" w14:textId="56C1F51A" w:rsidR="00AB2A9F" w:rsidRPr="001A1EAC" w:rsidRDefault="00C93A41" w:rsidP="00AB2A9F">
    <w:pPr>
      <w:pStyle w:val="Voettekst"/>
      <w:rPr>
        <w:sz w:val="18"/>
        <w:szCs w:val="18"/>
      </w:rPr>
    </w:pPr>
    <w:sdt>
      <w:sdtPr>
        <w:rPr>
          <w:sz w:val="18"/>
          <w:szCs w:val="18"/>
        </w:rPr>
        <w:id w:val="1345359022"/>
        <w:lock w:val="sdtContentLocked"/>
        <w:placeholder>
          <w:docPart w:val="FF8724DA0806460AB308B81B23EF2BCF"/>
        </w:placeholder>
      </w:sdtPr>
      <w:sdtEndPr/>
      <w:sdtContent>
        <w:r w:rsidR="00362E44" w:rsidRPr="00362E44">
          <w:rPr>
            <w:sz w:val="18"/>
            <w:szCs w:val="18"/>
          </w:rPr>
          <w:t xml:space="preserve">COOSY Traject: </w:t>
        </w:r>
      </w:sdtContent>
    </w:sdt>
    <w:sdt>
      <w:sdtPr>
        <w:rPr>
          <w:sz w:val="18"/>
          <w:szCs w:val="18"/>
        </w:rPr>
        <w:id w:val="1143553272"/>
        <w:placeholder>
          <w:docPart w:val="FF8724DA0806460AB308B81B23EF2BCF"/>
        </w:placeholder>
      </w:sdtPr>
      <w:sdtEndPr/>
      <w:sdtContent>
        <w:r w:rsidR="00306F0B">
          <w:rPr>
            <w:sz w:val="18"/>
            <w:szCs w:val="18"/>
          </w:rPr>
          <w:t>OT</w:t>
        </w:r>
        <w:r w:rsidR="00CD7AB8">
          <w:rPr>
            <w:sz w:val="18"/>
            <w:szCs w:val="18"/>
          </w:rPr>
          <w:t xml:space="preserve"> Python</w:t>
        </w:r>
        <w:r w:rsidR="0004557C">
          <w:rPr>
            <w:sz w:val="18"/>
            <w:szCs w:val="18"/>
          </w:rPr>
          <w:t xml:space="preserve"> </w:t>
        </w:r>
        <w:proofErr w:type="spellStart"/>
        <w:r w:rsidR="0004557C">
          <w:rPr>
            <w:sz w:val="18"/>
            <w:szCs w:val="18"/>
          </w:rPr>
          <w:t>d</w:t>
        </w:r>
        <w:r w:rsidR="008E4F71">
          <w:rPr>
            <w:sz w:val="18"/>
            <w:szCs w:val="18"/>
          </w:rPr>
          <w:t>eveloper</w:t>
        </w:r>
        <w:proofErr w:type="spellEnd"/>
        <w:r w:rsidR="00CE3A26" w:rsidRPr="00695468">
          <w:rPr>
            <w:sz w:val="18"/>
            <w:szCs w:val="18"/>
          </w:rPr>
          <w:t xml:space="preserve"> </w:t>
        </w:r>
      </w:sdtContent>
    </w:sdt>
    <w:r w:rsidR="00362E44" w:rsidRPr="001A1EAC">
      <w:tab/>
    </w:r>
    <w:sdt>
      <w:sdtPr>
        <w:id w:val="1009253209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="00AB2A9F" w:rsidRPr="00AB2A9F">
          <w:rPr>
            <w:sz w:val="18"/>
            <w:szCs w:val="18"/>
          </w:rPr>
          <w:fldChar w:fldCharType="begin"/>
        </w:r>
        <w:r w:rsidR="00AB2A9F" w:rsidRPr="001A1EAC">
          <w:rPr>
            <w:sz w:val="18"/>
            <w:szCs w:val="18"/>
          </w:rPr>
          <w:instrText>PAGE   \* MERGEFORMAT</w:instrText>
        </w:r>
        <w:r w:rsidR="00AB2A9F" w:rsidRPr="00AB2A9F">
          <w:rPr>
            <w:sz w:val="18"/>
            <w:szCs w:val="18"/>
          </w:rPr>
          <w:fldChar w:fldCharType="separate"/>
        </w:r>
        <w:r w:rsidR="00E271F0">
          <w:rPr>
            <w:noProof/>
            <w:sz w:val="18"/>
            <w:szCs w:val="18"/>
          </w:rPr>
          <w:t>3</w:t>
        </w:r>
        <w:r w:rsidR="00AB2A9F" w:rsidRPr="00AB2A9F">
          <w:rPr>
            <w:sz w:val="18"/>
            <w:szCs w:val="18"/>
          </w:rPr>
          <w:fldChar w:fldCharType="end"/>
        </w:r>
      </w:sdtContent>
    </w:sdt>
  </w:p>
  <w:p w14:paraId="3FE30319" w14:textId="77914E19" w:rsidR="00BB4F7B" w:rsidRPr="00362E44" w:rsidRDefault="00903A35" w:rsidP="00AB2A9F">
    <w:pPr>
      <w:pStyle w:val="Voettekst"/>
      <w:tabs>
        <w:tab w:val="left" w:pos="567"/>
      </w:tabs>
      <w:ind w:firstLine="567"/>
      <w:rPr>
        <w:sz w:val="18"/>
        <w:szCs w:val="18"/>
      </w:rPr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FECD1D7" wp14:editId="069CDCE6">
              <wp:simplePos x="0" y="0"/>
              <wp:positionH relativeFrom="column">
                <wp:posOffset>-635</wp:posOffset>
              </wp:positionH>
              <wp:positionV relativeFrom="paragraph">
                <wp:posOffset>-311150</wp:posOffset>
              </wp:positionV>
              <wp:extent cx="8892540" cy="0"/>
              <wp:effectExtent l="0" t="0" r="0" b="0"/>
              <wp:wrapNone/>
              <wp:docPr id="6" name="Rechte verbindingslijn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892540" cy="0"/>
                      </a:xfrm>
                      <a:prstGeom prst="line">
                        <a:avLst/>
                      </a:prstGeom>
                      <a:ln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81ACA08" id="Rechte verbindingslijn 6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05pt,-24.5pt" to="700.15pt,-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" strokecolor="#002060"/>
          </w:pict>
        </mc:Fallback>
      </mc:AlternateContent>
    </w:r>
    <w:r w:rsidR="00362E44" w:rsidRPr="00362E44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F7BF0CB" wp14:editId="50D18CD0">
              <wp:simplePos x="0" y="0"/>
              <wp:positionH relativeFrom="margin">
                <wp:posOffset>4556760</wp:posOffset>
              </wp:positionH>
              <wp:positionV relativeFrom="bottomMargin">
                <wp:posOffset>3436620</wp:posOffset>
              </wp:positionV>
              <wp:extent cx="1508760" cy="395605"/>
              <wp:effectExtent l="0" t="0" r="0" b="0"/>
              <wp:wrapNone/>
              <wp:docPr id="7" name="Tekstva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3C4F09" w14:textId="7F815D6A" w:rsidR="00362E44" w:rsidRPr="001607E7" w:rsidRDefault="00362E44" w:rsidP="00362E44">
                          <w:pPr>
                            <w:pStyle w:val="Voettekst"/>
                            <w:jc w:val="right"/>
                            <w:rPr>
                              <w:color w:val="000000" w:themeColor="text1"/>
                              <w:szCs w:val="24"/>
                            </w:rPr>
                          </w:pP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fldChar w:fldCharType="begin"/>
                          </w: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instrText>PAGE  \* Arabic  \* MERGEFORMAT</w:instrText>
                          </w: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fldChar w:fldCharType="separate"/>
                          </w:r>
                          <w:r w:rsidR="00E271F0" w:rsidRPr="00E271F0">
                            <w:rPr>
                              <w:noProof/>
                              <w:color w:val="000000" w:themeColor="text1"/>
                              <w:szCs w:val="24"/>
                              <w:lang w:val="nl-NL"/>
                            </w:rPr>
                            <w:t>3</w:t>
                          </w: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7F7BF0CB" id="_x0000_t202" coordsize="21600,21600" o:spt="202" path="m,l,21600r21600,l21600,xe">
              <v:stroke joinstyle="miter"/>
              <v:path gradientshapeok="t" o:connecttype="rect"/>
            </v:shapetype>
            <v:shape id="Tekstvak 7" o:spid="_x0000_s1026" type="#_x0000_t202" style="position:absolute;left:0;text-align:left;margin-left:358.8pt;margin-top:270.6pt;width:118.8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" filled="f" stroked="f" strokeweight=".5pt">
              <v:textbox style="mso-fit-shape-to-text:t">
                <w:txbxContent>
                  <w:p w14:paraId="3B3C4F09" w14:textId="7F815D6A" w:rsidR="00362E44" w:rsidRPr="001607E7" w:rsidRDefault="00362E44" w:rsidP="00362E44">
                    <w:pPr>
                      <w:pStyle w:val="Voettekst"/>
                      <w:jc w:val="right"/>
                      <w:rPr>
                        <w:color w:val="000000" w:themeColor="text1"/>
                        <w:szCs w:val="24"/>
                      </w:rPr>
                    </w:pPr>
                    <w:r w:rsidRPr="001607E7">
                      <w:rPr>
                        <w:color w:val="000000" w:themeColor="text1"/>
                        <w:szCs w:val="24"/>
                      </w:rPr>
                      <w:fldChar w:fldCharType="begin"/>
                    </w:r>
                    <w:r w:rsidRPr="001607E7">
                      <w:rPr>
                        <w:color w:val="000000" w:themeColor="text1"/>
                        <w:szCs w:val="24"/>
                      </w:rPr>
                      <w:instrText>PAGE  \* Arabic  \* MERGEFORMAT</w:instrText>
                    </w:r>
                    <w:r w:rsidRPr="001607E7">
                      <w:rPr>
                        <w:color w:val="000000" w:themeColor="text1"/>
                        <w:szCs w:val="24"/>
                      </w:rPr>
                      <w:fldChar w:fldCharType="separate"/>
                    </w:r>
                    <w:r w:rsidR="00E271F0" w:rsidRPr="00E271F0">
                      <w:rPr>
                        <w:noProof/>
                        <w:color w:val="000000" w:themeColor="text1"/>
                        <w:szCs w:val="24"/>
                        <w:lang w:val="nl-NL"/>
                      </w:rPr>
                      <w:t>3</w:t>
                    </w:r>
                    <w:r w:rsidRPr="001607E7">
                      <w:rPr>
                        <w:color w:val="000000" w:themeColor="text1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362E44" w:rsidRPr="00362E44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13E527" wp14:editId="204AB7A0">
              <wp:simplePos x="0" y="0"/>
              <wp:positionH relativeFrom="margin">
                <wp:posOffset>4404360</wp:posOffset>
              </wp:positionH>
              <wp:positionV relativeFrom="bottomMargin">
                <wp:posOffset>3284220</wp:posOffset>
              </wp:positionV>
              <wp:extent cx="1508760" cy="395605"/>
              <wp:effectExtent l="0" t="0" r="0" b="0"/>
              <wp:wrapNone/>
              <wp:docPr id="3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27EA89C" w14:textId="7E7E587C" w:rsidR="00362E44" w:rsidRPr="001607E7" w:rsidRDefault="00362E44" w:rsidP="00362E44">
                          <w:pPr>
                            <w:pStyle w:val="Voettekst"/>
                            <w:jc w:val="right"/>
                            <w:rPr>
                              <w:color w:val="000000" w:themeColor="text1"/>
                              <w:szCs w:val="24"/>
                            </w:rPr>
                          </w:pP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fldChar w:fldCharType="begin"/>
                          </w: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instrText>PAGE  \* Arabic  \* MERGEFORMAT</w:instrText>
                          </w: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fldChar w:fldCharType="separate"/>
                          </w:r>
                          <w:r w:rsidR="00E271F0" w:rsidRPr="00E271F0">
                            <w:rPr>
                              <w:noProof/>
                              <w:color w:val="000000" w:themeColor="text1"/>
                              <w:szCs w:val="24"/>
                              <w:lang w:val="nl-NL"/>
                            </w:rPr>
                            <w:t>3</w:t>
                          </w:r>
                          <w:r w:rsidRPr="001607E7">
                            <w:rPr>
                              <w:color w:val="000000" w:themeColor="text1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 w14:anchorId="1213E527" id="Tekstvak 3" o:spid="_x0000_s1027" type="#_x0000_t202" style="position:absolute;left:0;text-align:left;margin-left:346.8pt;margin-top:258.6pt;width:118.8pt;height:31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" filled="f" stroked="f" strokeweight=".5pt">
              <v:textbox style="mso-fit-shape-to-text:t">
                <w:txbxContent>
                  <w:p w14:paraId="027EA89C" w14:textId="7E7E587C" w:rsidR="00362E44" w:rsidRPr="001607E7" w:rsidRDefault="00362E44" w:rsidP="00362E44">
                    <w:pPr>
                      <w:pStyle w:val="Voettekst"/>
                      <w:jc w:val="right"/>
                      <w:rPr>
                        <w:color w:val="000000" w:themeColor="text1"/>
                        <w:szCs w:val="24"/>
                      </w:rPr>
                    </w:pPr>
                    <w:r w:rsidRPr="001607E7">
                      <w:rPr>
                        <w:color w:val="000000" w:themeColor="text1"/>
                        <w:szCs w:val="24"/>
                      </w:rPr>
                      <w:fldChar w:fldCharType="begin"/>
                    </w:r>
                    <w:r w:rsidRPr="001607E7">
                      <w:rPr>
                        <w:color w:val="000000" w:themeColor="text1"/>
                        <w:szCs w:val="24"/>
                      </w:rPr>
                      <w:instrText>PAGE  \* Arabic  \* MERGEFORMAT</w:instrText>
                    </w:r>
                    <w:r w:rsidRPr="001607E7">
                      <w:rPr>
                        <w:color w:val="000000" w:themeColor="text1"/>
                        <w:szCs w:val="24"/>
                      </w:rPr>
                      <w:fldChar w:fldCharType="separate"/>
                    </w:r>
                    <w:r w:rsidR="00E271F0" w:rsidRPr="00E271F0">
                      <w:rPr>
                        <w:noProof/>
                        <w:color w:val="000000" w:themeColor="text1"/>
                        <w:szCs w:val="24"/>
                        <w:lang w:val="nl-NL"/>
                      </w:rPr>
                      <w:t>3</w:t>
                    </w:r>
                    <w:r w:rsidRPr="001607E7">
                      <w:rPr>
                        <w:color w:val="000000" w:themeColor="text1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sz w:val="18"/>
          <w:szCs w:val="18"/>
        </w:rPr>
        <w:id w:val="-249586851"/>
        <w:lock w:val="sdtContentLocked"/>
        <w:placeholder>
          <w:docPart w:val="FF8724DA0806460AB308B81B23EF2BCF"/>
        </w:placeholder>
      </w:sdtPr>
      <w:sdtEndPr/>
      <w:sdtContent>
        <w:r w:rsidR="00362E44" w:rsidRPr="00362E44">
          <w:rPr>
            <w:sz w:val="18"/>
            <w:szCs w:val="18"/>
          </w:rPr>
          <w:t xml:space="preserve">Module: </w:t>
        </w:r>
      </w:sdtContent>
    </w:sdt>
    <w:r w:rsidR="000B7DD4">
      <w:rPr>
        <w:color w:val="808080" w:themeColor="background1" w:themeShade="80"/>
        <w:sz w:val="18"/>
        <w:szCs w:val="18"/>
      </w:rPr>
      <w:t xml:space="preserve"> </w:t>
    </w:r>
    <w:r w:rsidR="008E4F71">
      <w:rPr>
        <w:color w:val="808080" w:themeColor="background1" w:themeShade="80"/>
        <w:sz w:val="18"/>
        <w:szCs w:val="18"/>
      </w:rPr>
      <w:t xml:space="preserve">Groepswerk 1 </w:t>
    </w:r>
    <w:r w:rsidR="0004557C">
      <w:rPr>
        <w:color w:val="808080" w:themeColor="background1" w:themeShade="80"/>
        <w:sz w:val="18"/>
        <w:szCs w:val="18"/>
      </w:rPr>
      <w:t>–</w:t>
    </w:r>
    <w:r w:rsidR="008E4F71">
      <w:rPr>
        <w:color w:val="808080" w:themeColor="background1" w:themeShade="80"/>
        <w:sz w:val="18"/>
        <w:szCs w:val="18"/>
      </w:rPr>
      <w:t xml:space="preserve"> </w:t>
    </w:r>
    <w:r w:rsidR="00CD7AB8">
      <w:rPr>
        <w:color w:val="808080" w:themeColor="background1" w:themeShade="80"/>
        <w:sz w:val="18"/>
        <w:szCs w:val="18"/>
      </w:rPr>
      <w:t>Python</w:t>
    </w:r>
  </w:p>
  <w:p w14:paraId="49872BEC" w14:textId="77777777" w:rsidR="000808C9" w:rsidRDefault="000808C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128B4" w14:textId="77777777" w:rsidR="00E32DA6" w:rsidRDefault="00C93A41">
    <w:pPr>
      <w:pStyle w:val="Voettekst"/>
      <w:rPr>
        <w:color w:val="000000" w:themeColor="text1"/>
        <w:szCs w:val="24"/>
      </w:rPr>
    </w:pPr>
    <w:sdt>
      <w:sdtPr>
        <w:rPr>
          <w:color w:val="000000" w:themeColor="text1"/>
          <w:szCs w:val="24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0101F">
          <w:rPr>
            <w:color w:val="000000" w:themeColor="text1"/>
            <w:szCs w:val="24"/>
          </w:rPr>
          <w:t>van de Vijver Marita</w:t>
        </w:r>
      </w:sdtContent>
    </w:sdt>
  </w:p>
  <w:p w14:paraId="56D34679" w14:textId="77777777" w:rsidR="007671F7" w:rsidRPr="00E32DA6" w:rsidRDefault="00E32DA6">
    <w:pPr>
      <w:pStyle w:val="Voettekst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09D563" wp14:editId="324C1680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kstvak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1047677" w14:textId="77777777" w:rsidR="00E32DA6" w:rsidRPr="00E32DA6" w:rsidRDefault="00E32DA6">
                          <w:pPr>
                            <w:pStyle w:val="Voettekst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instrText>PAGE  \* Arabic  \* MERGEFORMAT</w:instrText>
                          </w: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B4F7B" w:rsidRPr="00BB4F7B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0"/>
                              <w:szCs w:val="20"/>
                              <w:lang w:val="nl-NL"/>
                            </w:rPr>
                            <w:t>0</w:t>
                          </w:r>
                          <w:r w:rsidRPr="00E32DA6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3609D563" id="_x0000_t202" coordsize="21600,21600" o:spt="202" path="m,l,21600r21600,l21600,xe">
              <v:stroke joinstyle="miter"/>
              <v:path gradientshapeok="t" o:connecttype="rect"/>
            </v:shapetype>
            <v:shape id="Tekstvak 56" o:spid="_x0000_s1028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cL1cDT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14:paraId="21047677" w14:textId="77777777" w:rsidR="00E32DA6" w:rsidRPr="00E32DA6" w:rsidRDefault="00E32DA6">
                    <w:pPr>
                      <w:pStyle w:val="Voettekst"/>
                      <w:jc w:val="right"/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</w:pP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fldChar w:fldCharType="begin"/>
                    </w: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instrText>PAGE  \* Arabic  \* MERGEFORMAT</w:instrText>
                    </w: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fldChar w:fldCharType="separate"/>
                    </w:r>
                    <w:r w:rsidR="00BB4F7B" w:rsidRPr="00BB4F7B">
                      <w:rPr>
                        <w:rFonts w:asciiTheme="majorHAnsi" w:hAnsiTheme="majorHAnsi"/>
                        <w:noProof/>
                        <w:color w:val="000000" w:themeColor="text1"/>
                        <w:sz w:val="20"/>
                        <w:szCs w:val="20"/>
                        <w:lang w:val="nl-NL"/>
                      </w:rPr>
                      <w:t>0</w:t>
                    </w:r>
                    <w:r w:rsidRPr="00E32DA6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AD0101" w:themeColor="accent1"/>
        <w:lang w:eastAsia="nl-BE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C07F6AE" wp14:editId="488F444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hthoek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0EB28E30" id="Rechthoek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" fillcolor="#ad0101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B6334" w14:textId="77777777" w:rsidR="00C93A41" w:rsidRDefault="00C93A41" w:rsidP="005A74CF">
      <w:r>
        <w:separator/>
      </w:r>
    </w:p>
  </w:footnote>
  <w:footnote w:type="continuationSeparator" w:id="0">
    <w:p w14:paraId="230AC62A" w14:textId="77777777" w:rsidR="00C93A41" w:rsidRDefault="00C93A41" w:rsidP="005A7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13F43" w14:textId="3912BF9F" w:rsidR="00BB4F7B" w:rsidRDefault="00D03604" w:rsidP="00362E44">
    <w:pPr>
      <w:pStyle w:val="Kop7"/>
      <w:tabs>
        <w:tab w:val="left" w:pos="9072"/>
        <w:tab w:val="left" w:pos="13308"/>
        <w:tab w:val="right" w:pos="14004"/>
      </w:tabs>
    </w:pPr>
    <w:r>
      <w:rPr>
        <w:noProof/>
        <w:lang w:eastAsia="nl-BE"/>
      </w:rPr>
      <w:drawing>
        <wp:inline distT="0" distB="0" distL="0" distR="0" wp14:anchorId="6552D973" wp14:editId="366D0105">
          <wp:extent cx="2567940" cy="455809"/>
          <wp:effectExtent l="0" t="0" r="3810" b="1905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ombilogo_Syntra_Vlaanderen_kleu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5583" cy="474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7BE44" w14:textId="77777777" w:rsidR="007671F7" w:rsidRDefault="007671F7">
    <w:pPr>
      <w:pStyle w:val="Koptekst"/>
    </w:pPr>
    <w:r>
      <w:rPr>
        <w:noProof/>
        <w:lang w:eastAsia="nl-BE"/>
      </w:rPr>
      <w:drawing>
        <wp:inline distT="0" distB="0" distL="0" distR="0" wp14:anchorId="6D734047" wp14:editId="7975C4BF">
          <wp:extent cx="3307080" cy="454152"/>
          <wp:effectExtent l="0" t="0" r="7620" b="3175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V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7080" cy="4541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37BFB"/>
    <w:multiLevelType w:val="multilevel"/>
    <w:tmpl w:val="616CF458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5E0F0C"/>
    <w:multiLevelType w:val="multilevel"/>
    <w:tmpl w:val="E6A4A910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55581D"/>
    <w:multiLevelType w:val="hybridMultilevel"/>
    <w:tmpl w:val="2FC02C78"/>
    <w:lvl w:ilvl="0" w:tplc="0813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13416AB0"/>
    <w:multiLevelType w:val="hybridMultilevel"/>
    <w:tmpl w:val="F176C382"/>
    <w:lvl w:ilvl="0" w:tplc="499E81F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A3950"/>
    <w:multiLevelType w:val="hybridMultilevel"/>
    <w:tmpl w:val="13A87F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01760"/>
    <w:multiLevelType w:val="hybridMultilevel"/>
    <w:tmpl w:val="FA669D1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C128D"/>
    <w:multiLevelType w:val="hybridMultilevel"/>
    <w:tmpl w:val="97FAF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56A53"/>
    <w:multiLevelType w:val="multilevel"/>
    <w:tmpl w:val="830853C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BD47F6E"/>
    <w:multiLevelType w:val="hybridMultilevel"/>
    <w:tmpl w:val="DB4A31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03831"/>
    <w:multiLevelType w:val="hybridMultilevel"/>
    <w:tmpl w:val="F878D8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D30B6"/>
    <w:multiLevelType w:val="hybridMultilevel"/>
    <w:tmpl w:val="C1EAB3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64EDF"/>
    <w:multiLevelType w:val="hybridMultilevel"/>
    <w:tmpl w:val="2050070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4785F"/>
    <w:multiLevelType w:val="hybridMultilevel"/>
    <w:tmpl w:val="67FC8ADC"/>
    <w:lvl w:ilvl="0" w:tplc="499E81F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747501"/>
    <w:multiLevelType w:val="hybridMultilevel"/>
    <w:tmpl w:val="7668E6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77A90"/>
    <w:multiLevelType w:val="hybridMultilevel"/>
    <w:tmpl w:val="6924DF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5"/>
  </w:num>
  <w:num w:numId="5">
    <w:abstractNumId w:val="14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2"/>
  </w:num>
  <w:num w:numId="11">
    <w:abstractNumId w:val="8"/>
  </w:num>
  <w:num w:numId="12">
    <w:abstractNumId w:val="6"/>
  </w:num>
  <w:num w:numId="13">
    <w:abstractNumId w:val="10"/>
  </w:num>
  <w:num w:numId="14">
    <w:abstractNumId w:val="9"/>
  </w:num>
  <w:num w:numId="15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B07"/>
    <w:rsid w:val="00000494"/>
    <w:rsid w:val="0000101F"/>
    <w:rsid w:val="000041C7"/>
    <w:rsid w:val="00006748"/>
    <w:rsid w:val="00006EB8"/>
    <w:rsid w:val="00007204"/>
    <w:rsid w:val="0001328C"/>
    <w:rsid w:val="00016F4A"/>
    <w:rsid w:val="000240B6"/>
    <w:rsid w:val="000377DF"/>
    <w:rsid w:val="0004557C"/>
    <w:rsid w:val="00052825"/>
    <w:rsid w:val="00052FAD"/>
    <w:rsid w:val="00056343"/>
    <w:rsid w:val="000566CF"/>
    <w:rsid w:val="000644D3"/>
    <w:rsid w:val="00070CFE"/>
    <w:rsid w:val="000808C9"/>
    <w:rsid w:val="00083064"/>
    <w:rsid w:val="00090CDB"/>
    <w:rsid w:val="000A0A2E"/>
    <w:rsid w:val="000A2AAC"/>
    <w:rsid w:val="000A30C8"/>
    <w:rsid w:val="000B0099"/>
    <w:rsid w:val="000B06AD"/>
    <w:rsid w:val="000B22EA"/>
    <w:rsid w:val="000B48BA"/>
    <w:rsid w:val="000B7DD4"/>
    <w:rsid w:val="000C55E3"/>
    <w:rsid w:val="000C7488"/>
    <w:rsid w:val="000D6235"/>
    <w:rsid w:val="000D6D36"/>
    <w:rsid w:val="000D7490"/>
    <w:rsid w:val="000D7A62"/>
    <w:rsid w:val="000E0108"/>
    <w:rsid w:val="000E2D6E"/>
    <w:rsid w:val="000E4ED8"/>
    <w:rsid w:val="000F7277"/>
    <w:rsid w:val="0011082B"/>
    <w:rsid w:val="00116997"/>
    <w:rsid w:val="00120CF7"/>
    <w:rsid w:val="0012604D"/>
    <w:rsid w:val="00135286"/>
    <w:rsid w:val="001411F4"/>
    <w:rsid w:val="00142946"/>
    <w:rsid w:val="00143A7B"/>
    <w:rsid w:val="00143D45"/>
    <w:rsid w:val="001450FB"/>
    <w:rsid w:val="00160605"/>
    <w:rsid w:val="00161DA4"/>
    <w:rsid w:val="00166BFF"/>
    <w:rsid w:val="001806CA"/>
    <w:rsid w:val="00181417"/>
    <w:rsid w:val="00192211"/>
    <w:rsid w:val="001932C0"/>
    <w:rsid w:val="001975DC"/>
    <w:rsid w:val="001A1EAC"/>
    <w:rsid w:val="001A4549"/>
    <w:rsid w:val="001A5F42"/>
    <w:rsid w:val="001B3921"/>
    <w:rsid w:val="001B4668"/>
    <w:rsid w:val="001B6D2B"/>
    <w:rsid w:val="001B6FB7"/>
    <w:rsid w:val="001C30D3"/>
    <w:rsid w:val="001D00E7"/>
    <w:rsid w:val="001D2CD3"/>
    <w:rsid w:val="001D7140"/>
    <w:rsid w:val="001E6AC2"/>
    <w:rsid w:val="001F063B"/>
    <w:rsid w:val="001F0DBC"/>
    <w:rsid w:val="001F1D0B"/>
    <w:rsid w:val="001F2EFE"/>
    <w:rsid w:val="001F31A4"/>
    <w:rsid w:val="001F45B9"/>
    <w:rsid w:val="001F608C"/>
    <w:rsid w:val="002051BC"/>
    <w:rsid w:val="00206A8E"/>
    <w:rsid w:val="0021210B"/>
    <w:rsid w:val="00213B73"/>
    <w:rsid w:val="00215922"/>
    <w:rsid w:val="00221B85"/>
    <w:rsid w:val="002313FD"/>
    <w:rsid w:val="00231BB6"/>
    <w:rsid w:val="00234BAF"/>
    <w:rsid w:val="00245B02"/>
    <w:rsid w:val="00245B47"/>
    <w:rsid w:val="00250EC9"/>
    <w:rsid w:val="00252C5E"/>
    <w:rsid w:val="0025305C"/>
    <w:rsid w:val="00255107"/>
    <w:rsid w:val="00257596"/>
    <w:rsid w:val="0026325B"/>
    <w:rsid w:val="00270FD8"/>
    <w:rsid w:val="00291C22"/>
    <w:rsid w:val="002939A7"/>
    <w:rsid w:val="002A0936"/>
    <w:rsid w:val="002A5C3A"/>
    <w:rsid w:val="002A6FC7"/>
    <w:rsid w:val="002B475F"/>
    <w:rsid w:val="002B6683"/>
    <w:rsid w:val="002C0678"/>
    <w:rsid w:val="002C0BE7"/>
    <w:rsid w:val="002C1EA5"/>
    <w:rsid w:val="002C3B2D"/>
    <w:rsid w:val="002C43DA"/>
    <w:rsid w:val="002C4531"/>
    <w:rsid w:val="002E1437"/>
    <w:rsid w:val="002E1B55"/>
    <w:rsid w:val="002E79AD"/>
    <w:rsid w:val="002F0FEE"/>
    <w:rsid w:val="002F177B"/>
    <w:rsid w:val="002F342E"/>
    <w:rsid w:val="002F3B8A"/>
    <w:rsid w:val="002F431E"/>
    <w:rsid w:val="002F4ECD"/>
    <w:rsid w:val="002F570A"/>
    <w:rsid w:val="00300B1A"/>
    <w:rsid w:val="00306F0B"/>
    <w:rsid w:val="00310EDE"/>
    <w:rsid w:val="00311AFB"/>
    <w:rsid w:val="00312238"/>
    <w:rsid w:val="0032032C"/>
    <w:rsid w:val="00326249"/>
    <w:rsid w:val="00336A1A"/>
    <w:rsid w:val="0034556B"/>
    <w:rsid w:val="00352521"/>
    <w:rsid w:val="00354F79"/>
    <w:rsid w:val="00362E44"/>
    <w:rsid w:val="0036433A"/>
    <w:rsid w:val="003668AC"/>
    <w:rsid w:val="003710C1"/>
    <w:rsid w:val="00371A7A"/>
    <w:rsid w:val="003804AA"/>
    <w:rsid w:val="00380BD7"/>
    <w:rsid w:val="00381785"/>
    <w:rsid w:val="00395356"/>
    <w:rsid w:val="003958A1"/>
    <w:rsid w:val="00396AE4"/>
    <w:rsid w:val="003A2FC2"/>
    <w:rsid w:val="003A4C24"/>
    <w:rsid w:val="003A5FFD"/>
    <w:rsid w:val="003A62C7"/>
    <w:rsid w:val="003A6968"/>
    <w:rsid w:val="003A76A0"/>
    <w:rsid w:val="003B403B"/>
    <w:rsid w:val="003C22C2"/>
    <w:rsid w:val="003E4693"/>
    <w:rsid w:val="0041005C"/>
    <w:rsid w:val="004159BB"/>
    <w:rsid w:val="0041657E"/>
    <w:rsid w:val="00420F8A"/>
    <w:rsid w:val="00421C0D"/>
    <w:rsid w:val="00425719"/>
    <w:rsid w:val="00430CC1"/>
    <w:rsid w:val="00432AFA"/>
    <w:rsid w:val="0043402F"/>
    <w:rsid w:val="00445ABE"/>
    <w:rsid w:val="00447437"/>
    <w:rsid w:val="00450B54"/>
    <w:rsid w:val="004526A1"/>
    <w:rsid w:val="00452A43"/>
    <w:rsid w:val="00455FDF"/>
    <w:rsid w:val="00464FA0"/>
    <w:rsid w:val="00465BB6"/>
    <w:rsid w:val="00467B0E"/>
    <w:rsid w:val="004774D0"/>
    <w:rsid w:val="004841F1"/>
    <w:rsid w:val="0048494B"/>
    <w:rsid w:val="004856F3"/>
    <w:rsid w:val="004972C7"/>
    <w:rsid w:val="004C49AD"/>
    <w:rsid w:val="004C758A"/>
    <w:rsid w:val="004C7725"/>
    <w:rsid w:val="004D1F1D"/>
    <w:rsid w:val="004D6C48"/>
    <w:rsid w:val="004E152D"/>
    <w:rsid w:val="004E1CDC"/>
    <w:rsid w:val="004E257F"/>
    <w:rsid w:val="004F6376"/>
    <w:rsid w:val="00500F38"/>
    <w:rsid w:val="00504893"/>
    <w:rsid w:val="00512BD9"/>
    <w:rsid w:val="00517776"/>
    <w:rsid w:val="00520D93"/>
    <w:rsid w:val="005212BC"/>
    <w:rsid w:val="00521539"/>
    <w:rsid w:val="00522D79"/>
    <w:rsid w:val="005236E8"/>
    <w:rsid w:val="00523C9B"/>
    <w:rsid w:val="00524240"/>
    <w:rsid w:val="005301BD"/>
    <w:rsid w:val="00531345"/>
    <w:rsid w:val="00533705"/>
    <w:rsid w:val="0053455E"/>
    <w:rsid w:val="005400AE"/>
    <w:rsid w:val="0054480D"/>
    <w:rsid w:val="0054517F"/>
    <w:rsid w:val="00551B20"/>
    <w:rsid w:val="005554A3"/>
    <w:rsid w:val="00556C4E"/>
    <w:rsid w:val="005649F3"/>
    <w:rsid w:val="005651B5"/>
    <w:rsid w:val="00567282"/>
    <w:rsid w:val="00567A34"/>
    <w:rsid w:val="00576275"/>
    <w:rsid w:val="005841AF"/>
    <w:rsid w:val="005842B5"/>
    <w:rsid w:val="00584FD4"/>
    <w:rsid w:val="00594944"/>
    <w:rsid w:val="00595860"/>
    <w:rsid w:val="005958FA"/>
    <w:rsid w:val="00597192"/>
    <w:rsid w:val="005A1C68"/>
    <w:rsid w:val="005A3F9A"/>
    <w:rsid w:val="005A74CF"/>
    <w:rsid w:val="005B031A"/>
    <w:rsid w:val="005B7C9F"/>
    <w:rsid w:val="005C53AF"/>
    <w:rsid w:val="005D13CC"/>
    <w:rsid w:val="005D3EA8"/>
    <w:rsid w:val="005D6F6A"/>
    <w:rsid w:val="005D73EC"/>
    <w:rsid w:val="005E1417"/>
    <w:rsid w:val="005F411C"/>
    <w:rsid w:val="005F68CB"/>
    <w:rsid w:val="005F6CB2"/>
    <w:rsid w:val="00601C85"/>
    <w:rsid w:val="00606301"/>
    <w:rsid w:val="00606E16"/>
    <w:rsid w:val="00612380"/>
    <w:rsid w:val="0061258F"/>
    <w:rsid w:val="006171DA"/>
    <w:rsid w:val="0061738E"/>
    <w:rsid w:val="00617FD8"/>
    <w:rsid w:val="006205DF"/>
    <w:rsid w:val="00620CD9"/>
    <w:rsid w:val="00621074"/>
    <w:rsid w:val="0062639B"/>
    <w:rsid w:val="0063058D"/>
    <w:rsid w:val="00636091"/>
    <w:rsid w:val="006502D9"/>
    <w:rsid w:val="00651134"/>
    <w:rsid w:val="0065586B"/>
    <w:rsid w:val="006750EA"/>
    <w:rsid w:val="00676CDA"/>
    <w:rsid w:val="00687FEA"/>
    <w:rsid w:val="0069339D"/>
    <w:rsid w:val="00693441"/>
    <w:rsid w:val="00695468"/>
    <w:rsid w:val="00697009"/>
    <w:rsid w:val="006A18A6"/>
    <w:rsid w:val="006A5ED6"/>
    <w:rsid w:val="006B0031"/>
    <w:rsid w:val="006B1680"/>
    <w:rsid w:val="006B3999"/>
    <w:rsid w:val="006B6A9D"/>
    <w:rsid w:val="006D4F89"/>
    <w:rsid w:val="006E5B36"/>
    <w:rsid w:val="006E68AC"/>
    <w:rsid w:val="006F6AEB"/>
    <w:rsid w:val="00702270"/>
    <w:rsid w:val="00702EA3"/>
    <w:rsid w:val="00717828"/>
    <w:rsid w:val="00720558"/>
    <w:rsid w:val="007301E0"/>
    <w:rsid w:val="00736C88"/>
    <w:rsid w:val="00736D38"/>
    <w:rsid w:val="00740B8F"/>
    <w:rsid w:val="007428CB"/>
    <w:rsid w:val="0074469B"/>
    <w:rsid w:val="007461B1"/>
    <w:rsid w:val="00752795"/>
    <w:rsid w:val="00754CD5"/>
    <w:rsid w:val="007668C7"/>
    <w:rsid w:val="007671F7"/>
    <w:rsid w:val="0077008B"/>
    <w:rsid w:val="0077594C"/>
    <w:rsid w:val="007816A0"/>
    <w:rsid w:val="00785719"/>
    <w:rsid w:val="007872CC"/>
    <w:rsid w:val="00787320"/>
    <w:rsid w:val="00791A00"/>
    <w:rsid w:val="007921E9"/>
    <w:rsid w:val="007968A3"/>
    <w:rsid w:val="007A08A2"/>
    <w:rsid w:val="007A0C31"/>
    <w:rsid w:val="007A4504"/>
    <w:rsid w:val="007B4BB1"/>
    <w:rsid w:val="007B4BF6"/>
    <w:rsid w:val="007C1A03"/>
    <w:rsid w:val="007C47FC"/>
    <w:rsid w:val="007D05E5"/>
    <w:rsid w:val="007D5A67"/>
    <w:rsid w:val="007D65F1"/>
    <w:rsid w:val="008000DE"/>
    <w:rsid w:val="008126B8"/>
    <w:rsid w:val="00814D6A"/>
    <w:rsid w:val="00826FB9"/>
    <w:rsid w:val="008304A6"/>
    <w:rsid w:val="00834BD3"/>
    <w:rsid w:val="00845A9F"/>
    <w:rsid w:val="00852AD4"/>
    <w:rsid w:val="008530D1"/>
    <w:rsid w:val="008653BB"/>
    <w:rsid w:val="00871FF3"/>
    <w:rsid w:val="0087458F"/>
    <w:rsid w:val="00891D88"/>
    <w:rsid w:val="00894473"/>
    <w:rsid w:val="008A5686"/>
    <w:rsid w:val="008A661A"/>
    <w:rsid w:val="008B2FBE"/>
    <w:rsid w:val="008C152D"/>
    <w:rsid w:val="008C2798"/>
    <w:rsid w:val="008C5936"/>
    <w:rsid w:val="008C5CDD"/>
    <w:rsid w:val="008C68C2"/>
    <w:rsid w:val="008C7215"/>
    <w:rsid w:val="008C7E1A"/>
    <w:rsid w:val="008D0476"/>
    <w:rsid w:val="008D647A"/>
    <w:rsid w:val="008D7370"/>
    <w:rsid w:val="008D7A0F"/>
    <w:rsid w:val="008E21F7"/>
    <w:rsid w:val="008E4F71"/>
    <w:rsid w:val="008F023E"/>
    <w:rsid w:val="009010C0"/>
    <w:rsid w:val="00903A35"/>
    <w:rsid w:val="00905ECA"/>
    <w:rsid w:val="009073BD"/>
    <w:rsid w:val="00907434"/>
    <w:rsid w:val="00914FD0"/>
    <w:rsid w:val="00920CF3"/>
    <w:rsid w:val="00935FA1"/>
    <w:rsid w:val="0094394B"/>
    <w:rsid w:val="00945187"/>
    <w:rsid w:val="0095450A"/>
    <w:rsid w:val="00955FCA"/>
    <w:rsid w:val="009621C4"/>
    <w:rsid w:val="0097273C"/>
    <w:rsid w:val="00977553"/>
    <w:rsid w:val="009820BA"/>
    <w:rsid w:val="00982146"/>
    <w:rsid w:val="009858EC"/>
    <w:rsid w:val="0099794E"/>
    <w:rsid w:val="009A4CD6"/>
    <w:rsid w:val="009A5D09"/>
    <w:rsid w:val="009A6A6D"/>
    <w:rsid w:val="009B16A9"/>
    <w:rsid w:val="009B3B07"/>
    <w:rsid w:val="009B60EB"/>
    <w:rsid w:val="009C28E1"/>
    <w:rsid w:val="009C6F6F"/>
    <w:rsid w:val="009C724C"/>
    <w:rsid w:val="009C7876"/>
    <w:rsid w:val="009D3512"/>
    <w:rsid w:val="009D5F59"/>
    <w:rsid w:val="009E0BBF"/>
    <w:rsid w:val="009F4321"/>
    <w:rsid w:val="009F7E07"/>
    <w:rsid w:val="00A05CAC"/>
    <w:rsid w:val="00A05DDC"/>
    <w:rsid w:val="00A06147"/>
    <w:rsid w:val="00A120BF"/>
    <w:rsid w:val="00A33D23"/>
    <w:rsid w:val="00A3532D"/>
    <w:rsid w:val="00A35C16"/>
    <w:rsid w:val="00A423E8"/>
    <w:rsid w:val="00A463DD"/>
    <w:rsid w:val="00A4674C"/>
    <w:rsid w:val="00A47FFE"/>
    <w:rsid w:val="00A518EC"/>
    <w:rsid w:val="00A51DDF"/>
    <w:rsid w:val="00A52F6A"/>
    <w:rsid w:val="00A64039"/>
    <w:rsid w:val="00A66C93"/>
    <w:rsid w:val="00A719E3"/>
    <w:rsid w:val="00A74A3C"/>
    <w:rsid w:val="00A82954"/>
    <w:rsid w:val="00A83FBE"/>
    <w:rsid w:val="00A865FF"/>
    <w:rsid w:val="00A86A70"/>
    <w:rsid w:val="00A86D47"/>
    <w:rsid w:val="00A93018"/>
    <w:rsid w:val="00A9325C"/>
    <w:rsid w:val="00A9441C"/>
    <w:rsid w:val="00A969F4"/>
    <w:rsid w:val="00AA2B33"/>
    <w:rsid w:val="00AA59B3"/>
    <w:rsid w:val="00AB2A9F"/>
    <w:rsid w:val="00AB714E"/>
    <w:rsid w:val="00AC02FC"/>
    <w:rsid w:val="00AC0FD8"/>
    <w:rsid w:val="00AC39E0"/>
    <w:rsid w:val="00AD2B74"/>
    <w:rsid w:val="00AD79C6"/>
    <w:rsid w:val="00AE29E3"/>
    <w:rsid w:val="00AE33CA"/>
    <w:rsid w:val="00AF29A3"/>
    <w:rsid w:val="00AF39E9"/>
    <w:rsid w:val="00AF63CB"/>
    <w:rsid w:val="00B0656E"/>
    <w:rsid w:val="00B20D68"/>
    <w:rsid w:val="00B35562"/>
    <w:rsid w:val="00B42E32"/>
    <w:rsid w:val="00B52D84"/>
    <w:rsid w:val="00B70972"/>
    <w:rsid w:val="00B7144E"/>
    <w:rsid w:val="00B7756C"/>
    <w:rsid w:val="00B77E6B"/>
    <w:rsid w:val="00B80D6E"/>
    <w:rsid w:val="00B920C3"/>
    <w:rsid w:val="00B92841"/>
    <w:rsid w:val="00B943F3"/>
    <w:rsid w:val="00B96B65"/>
    <w:rsid w:val="00BA249F"/>
    <w:rsid w:val="00BA24AE"/>
    <w:rsid w:val="00BA521E"/>
    <w:rsid w:val="00BB2BE5"/>
    <w:rsid w:val="00BB4F7B"/>
    <w:rsid w:val="00BB6B31"/>
    <w:rsid w:val="00BB6F3B"/>
    <w:rsid w:val="00BC3E56"/>
    <w:rsid w:val="00BC4F5E"/>
    <w:rsid w:val="00BC6148"/>
    <w:rsid w:val="00BE0668"/>
    <w:rsid w:val="00BE3A44"/>
    <w:rsid w:val="00BF1E8E"/>
    <w:rsid w:val="00BF25CB"/>
    <w:rsid w:val="00BF3343"/>
    <w:rsid w:val="00BF3D74"/>
    <w:rsid w:val="00BF67ED"/>
    <w:rsid w:val="00C04E5F"/>
    <w:rsid w:val="00C10684"/>
    <w:rsid w:val="00C11278"/>
    <w:rsid w:val="00C11B50"/>
    <w:rsid w:val="00C15272"/>
    <w:rsid w:val="00C16526"/>
    <w:rsid w:val="00C16DB3"/>
    <w:rsid w:val="00C176BE"/>
    <w:rsid w:val="00C22E57"/>
    <w:rsid w:val="00C4640E"/>
    <w:rsid w:val="00C51AB7"/>
    <w:rsid w:val="00C55F1E"/>
    <w:rsid w:val="00C6741D"/>
    <w:rsid w:val="00C831E1"/>
    <w:rsid w:val="00C84705"/>
    <w:rsid w:val="00C93750"/>
    <w:rsid w:val="00C93A41"/>
    <w:rsid w:val="00CB0FA4"/>
    <w:rsid w:val="00CB4F20"/>
    <w:rsid w:val="00CB70E9"/>
    <w:rsid w:val="00CC20D6"/>
    <w:rsid w:val="00CC29FF"/>
    <w:rsid w:val="00CC3C9F"/>
    <w:rsid w:val="00CD11D4"/>
    <w:rsid w:val="00CD4402"/>
    <w:rsid w:val="00CD468A"/>
    <w:rsid w:val="00CD4AE6"/>
    <w:rsid w:val="00CD52CC"/>
    <w:rsid w:val="00CD7AB8"/>
    <w:rsid w:val="00CD7DF2"/>
    <w:rsid w:val="00CD7FFC"/>
    <w:rsid w:val="00CE3A26"/>
    <w:rsid w:val="00CE4826"/>
    <w:rsid w:val="00CE51B2"/>
    <w:rsid w:val="00CF2FC0"/>
    <w:rsid w:val="00D025CC"/>
    <w:rsid w:val="00D03464"/>
    <w:rsid w:val="00D03604"/>
    <w:rsid w:val="00D15050"/>
    <w:rsid w:val="00D167A5"/>
    <w:rsid w:val="00D2016B"/>
    <w:rsid w:val="00D21205"/>
    <w:rsid w:val="00D2160F"/>
    <w:rsid w:val="00D274C3"/>
    <w:rsid w:val="00D34AFA"/>
    <w:rsid w:val="00D405FB"/>
    <w:rsid w:val="00D442FA"/>
    <w:rsid w:val="00D52380"/>
    <w:rsid w:val="00D55370"/>
    <w:rsid w:val="00D56AC5"/>
    <w:rsid w:val="00D63A94"/>
    <w:rsid w:val="00D65115"/>
    <w:rsid w:val="00D728AD"/>
    <w:rsid w:val="00D75E84"/>
    <w:rsid w:val="00D80CE4"/>
    <w:rsid w:val="00D83300"/>
    <w:rsid w:val="00D92BEE"/>
    <w:rsid w:val="00D9591C"/>
    <w:rsid w:val="00D9737A"/>
    <w:rsid w:val="00D9784F"/>
    <w:rsid w:val="00D97B6C"/>
    <w:rsid w:val="00DA00F3"/>
    <w:rsid w:val="00DA15C0"/>
    <w:rsid w:val="00DA4D02"/>
    <w:rsid w:val="00DA6395"/>
    <w:rsid w:val="00DB36AF"/>
    <w:rsid w:val="00DB7F8F"/>
    <w:rsid w:val="00DC2232"/>
    <w:rsid w:val="00DC5B21"/>
    <w:rsid w:val="00DD131D"/>
    <w:rsid w:val="00DD4B43"/>
    <w:rsid w:val="00DD6BA7"/>
    <w:rsid w:val="00DF2106"/>
    <w:rsid w:val="00DF21CE"/>
    <w:rsid w:val="00DF35A4"/>
    <w:rsid w:val="00DF55A9"/>
    <w:rsid w:val="00E04DFE"/>
    <w:rsid w:val="00E05D51"/>
    <w:rsid w:val="00E14279"/>
    <w:rsid w:val="00E1644A"/>
    <w:rsid w:val="00E16BB1"/>
    <w:rsid w:val="00E2026C"/>
    <w:rsid w:val="00E271F0"/>
    <w:rsid w:val="00E32DA6"/>
    <w:rsid w:val="00E34B59"/>
    <w:rsid w:val="00E43CE2"/>
    <w:rsid w:val="00E43D2B"/>
    <w:rsid w:val="00E50049"/>
    <w:rsid w:val="00E639E5"/>
    <w:rsid w:val="00E63CC6"/>
    <w:rsid w:val="00E64B21"/>
    <w:rsid w:val="00E64D15"/>
    <w:rsid w:val="00E777CB"/>
    <w:rsid w:val="00E802FF"/>
    <w:rsid w:val="00E80400"/>
    <w:rsid w:val="00E80592"/>
    <w:rsid w:val="00E81F1A"/>
    <w:rsid w:val="00E94E70"/>
    <w:rsid w:val="00E9568B"/>
    <w:rsid w:val="00EA1809"/>
    <w:rsid w:val="00EA4667"/>
    <w:rsid w:val="00EA4C8D"/>
    <w:rsid w:val="00EA54FF"/>
    <w:rsid w:val="00EA715B"/>
    <w:rsid w:val="00EB1937"/>
    <w:rsid w:val="00EB395E"/>
    <w:rsid w:val="00EB6A2E"/>
    <w:rsid w:val="00EC58DF"/>
    <w:rsid w:val="00EC61DB"/>
    <w:rsid w:val="00EC7F78"/>
    <w:rsid w:val="00ED3A1A"/>
    <w:rsid w:val="00ED6939"/>
    <w:rsid w:val="00EE1ACA"/>
    <w:rsid w:val="00EE2914"/>
    <w:rsid w:val="00EE6C8B"/>
    <w:rsid w:val="00EF0577"/>
    <w:rsid w:val="00EF2A29"/>
    <w:rsid w:val="00EF46E7"/>
    <w:rsid w:val="00EF6443"/>
    <w:rsid w:val="00F00E3A"/>
    <w:rsid w:val="00F1023B"/>
    <w:rsid w:val="00F102D9"/>
    <w:rsid w:val="00F12894"/>
    <w:rsid w:val="00F15E1E"/>
    <w:rsid w:val="00F212FC"/>
    <w:rsid w:val="00F30D06"/>
    <w:rsid w:val="00F3165B"/>
    <w:rsid w:val="00F328FC"/>
    <w:rsid w:val="00F4413B"/>
    <w:rsid w:val="00F50446"/>
    <w:rsid w:val="00F5050D"/>
    <w:rsid w:val="00F518EF"/>
    <w:rsid w:val="00F53661"/>
    <w:rsid w:val="00F57854"/>
    <w:rsid w:val="00F65638"/>
    <w:rsid w:val="00F6776E"/>
    <w:rsid w:val="00F8731A"/>
    <w:rsid w:val="00FA2431"/>
    <w:rsid w:val="00FA28F7"/>
    <w:rsid w:val="00FC0C5B"/>
    <w:rsid w:val="00FC1C4B"/>
    <w:rsid w:val="00FC7FCA"/>
    <w:rsid w:val="00FD0C1D"/>
    <w:rsid w:val="00FD7F47"/>
    <w:rsid w:val="00FE12F4"/>
    <w:rsid w:val="00FE1F20"/>
    <w:rsid w:val="00FE3438"/>
    <w:rsid w:val="00FE3EAF"/>
    <w:rsid w:val="00FF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2FD7C"/>
  <w15:docId w15:val="{42AF8CE5-1924-4AFF-A4D5-AE5F4BB4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450FB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702E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47F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7F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C58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paragraph" w:styleId="Kop6">
    <w:name w:val="heading 6"/>
    <w:basedOn w:val="Standaard"/>
    <w:next w:val="Standaard"/>
    <w:link w:val="Kop6Char"/>
    <w:unhideWhenUsed/>
    <w:qFormat/>
    <w:rsid w:val="00432A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55000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E64B2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16526"/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16526"/>
    <w:rPr>
      <w:rFonts w:eastAsiaTheme="minorEastAsia"/>
      <w:lang w:eastAsia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16526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6526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120CF7"/>
    <w:pPr>
      <w:pBdr>
        <w:bottom w:val="single" w:sz="8" w:space="4" w:color="AD0101" w:themeColor="accent1"/>
      </w:pBdr>
      <w:spacing w:after="300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40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20CF7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40"/>
      <w:szCs w:val="52"/>
    </w:rPr>
  </w:style>
  <w:style w:type="paragraph" w:styleId="Lijstalinea">
    <w:name w:val="List Paragraph"/>
    <w:basedOn w:val="Standaard"/>
    <w:uiPriority w:val="34"/>
    <w:qFormat/>
    <w:rsid w:val="003B403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02EA3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A74CF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A74CF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A74CF"/>
    <w:rPr>
      <w:vertAlign w:val="superscript"/>
    </w:rPr>
  </w:style>
  <w:style w:type="table" w:styleId="Tabelraster">
    <w:name w:val="Table Grid"/>
    <w:basedOn w:val="Standaardtabel"/>
    <w:uiPriority w:val="59"/>
    <w:rsid w:val="008D7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8D7370"/>
    <w:rPr>
      <w:b/>
      <w:bCs/>
    </w:rPr>
  </w:style>
  <w:style w:type="paragraph" w:styleId="Normaalweb">
    <w:name w:val="Normal (Web)"/>
    <w:basedOn w:val="Standaard"/>
    <w:unhideWhenUsed/>
    <w:rsid w:val="00FE3438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A47FFE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47FFE"/>
    <w:rPr>
      <w:rFonts w:asciiTheme="majorHAnsi" w:eastAsiaTheme="majorEastAsia" w:hAnsiTheme="majorHAnsi" w:cstheme="majorBidi"/>
      <w:b/>
      <w:bCs/>
      <w:color w:val="AD0101" w:themeColor="accent1"/>
    </w:rPr>
  </w:style>
  <w:style w:type="paragraph" w:customStyle="1" w:styleId="CharChar">
    <w:name w:val="Char Char"/>
    <w:basedOn w:val="Standaard"/>
    <w:rsid w:val="005E1417"/>
    <w:pPr>
      <w:spacing w:after="160" w:line="240" w:lineRule="exact"/>
    </w:pPr>
    <w:rPr>
      <w:rFonts w:ascii="Verdana" w:eastAsia="Times New Roman" w:hAnsi="Verdana" w:cs="Times New Roman"/>
      <w:szCs w:val="24"/>
    </w:rPr>
  </w:style>
  <w:style w:type="character" w:styleId="Intensievebenadrukking">
    <w:name w:val="Intense Emphasis"/>
    <w:basedOn w:val="Standaardalinea-lettertype"/>
    <w:uiPriority w:val="21"/>
    <w:qFormat/>
    <w:rsid w:val="004E1CDC"/>
    <w:rPr>
      <w:b/>
      <w:bCs/>
      <w:i/>
      <w:iCs/>
      <w:color w:val="AD0101" w:themeColor="accent1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6CDA"/>
    <w:pPr>
      <w:numPr>
        <w:ilvl w:val="1"/>
      </w:numPr>
    </w:pPr>
    <w:rPr>
      <w:rFonts w:asciiTheme="majorHAnsi" w:eastAsiaTheme="majorEastAsia" w:hAnsiTheme="majorHAnsi" w:cstheme="majorBidi"/>
      <w:i/>
      <w:iCs/>
      <w:color w:val="AD0101" w:themeColor="accent1"/>
      <w:spacing w:val="15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76CDA"/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character" w:styleId="Nadruk">
    <w:name w:val="Emphasis"/>
    <w:basedOn w:val="Standaardalinea-lettertype"/>
    <w:uiPriority w:val="20"/>
    <w:qFormat/>
    <w:rsid w:val="00DF35A4"/>
    <w:rPr>
      <w:i/>
      <w:iCs/>
    </w:rPr>
  </w:style>
  <w:style w:type="table" w:styleId="Lichtearcering-accent2">
    <w:name w:val="Light Shading Accent 2"/>
    <w:basedOn w:val="Standaardtabel"/>
    <w:uiPriority w:val="60"/>
    <w:rsid w:val="001B4668"/>
    <w:rPr>
      <w:color w:val="554740" w:themeColor="accent2" w:themeShade="BF"/>
    </w:rPr>
    <w:tblPr>
      <w:tblStyleRowBandSize w:val="1"/>
      <w:tblStyleColBandSize w:val="1"/>
      <w:tblBorders>
        <w:top w:val="single" w:sz="8" w:space="0" w:color="726056" w:themeColor="accent2"/>
        <w:bottom w:val="single" w:sz="8" w:space="0" w:color="7260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</w:style>
  <w:style w:type="table" w:styleId="Lichtelijst-accent3">
    <w:name w:val="Light List Accent 3"/>
    <w:basedOn w:val="Standaardtabel"/>
    <w:uiPriority w:val="61"/>
    <w:rsid w:val="001B4668"/>
    <w:tblPr>
      <w:tblStyleRowBandSize w:val="1"/>
      <w:tblStyleColBandSize w:val="1"/>
      <w:tblBorders>
        <w:top w:val="single" w:sz="8" w:space="0" w:color="AC956E" w:themeColor="accent3"/>
        <w:left w:val="single" w:sz="8" w:space="0" w:color="AC956E" w:themeColor="accent3"/>
        <w:bottom w:val="single" w:sz="8" w:space="0" w:color="AC956E" w:themeColor="accent3"/>
        <w:right w:val="single" w:sz="8" w:space="0" w:color="AC956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956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band1Horz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</w:style>
  <w:style w:type="paragraph" w:styleId="Citaat">
    <w:name w:val="Quote"/>
    <w:basedOn w:val="Standaard"/>
    <w:next w:val="Standaard"/>
    <w:link w:val="CitaatChar"/>
    <w:uiPriority w:val="29"/>
    <w:qFormat/>
    <w:rsid w:val="008D7A0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8D7A0F"/>
    <w:rPr>
      <w:i/>
      <w:iCs/>
      <w:color w:val="000000" w:themeColor="text1"/>
    </w:rPr>
  </w:style>
  <w:style w:type="character" w:styleId="Hyperlink">
    <w:name w:val="Hyperlink"/>
    <w:basedOn w:val="Standaardalinea-lettertype"/>
    <w:uiPriority w:val="99"/>
    <w:unhideWhenUsed/>
    <w:rsid w:val="006A5ED6"/>
    <w:rPr>
      <w:color w:val="D26900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5586B"/>
    <w:pPr>
      <w:outlineLvl w:val="9"/>
    </w:pPr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65586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65586B"/>
    <w:pPr>
      <w:spacing w:after="100"/>
      <w:ind w:left="220"/>
    </w:pPr>
    <w:rPr>
      <w:rFonts w:eastAsiaTheme="minorEastAsia"/>
      <w:lang w:eastAsia="nl-BE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65586B"/>
    <w:pPr>
      <w:spacing w:after="100"/>
      <w:ind w:left="440"/>
    </w:pPr>
    <w:rPr>
      <w:rFonts w:eastAsiaTheme="minorEastAsia"/>
      <w:lang w:eastAsia="nl-BE"/>
    </w:rPr>
  </w:style>
  <w:style w:type="paragraph" w:styleId="Koptekst">
    <w:name w:val="header"/>
    <w:basedOn w:val="Standaard"/>
    <w:link w:val="KoptekstChar"/>
    <w:uiPriority w:val="99"/>
    <w:unhideWhenUsed/>
    <w:rsid w:val="0063609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636091"/>
  </w:style>
  <w:style w:type="paragraph" w:styleId="Voettekst">
    <w:name w:val="footer"/>
    <w:basedOn w:val="Standaard"/>
    <w:link w:val="VoettekstChar"/>
    <w:uiPriority w:val="99"/>
    <w:unhideWhenUsed/>
    <w:rsid w:val="0063609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636091"/>
  </w:style>
  <w:style w:type="character" w:customStyle="1" w:styleId="Kop4Char">
    <w:name w:val="Kop 4 Char"/>
    <w:basedOn w:val="Standaardalinea-lettertype"/>
    <w:link w:val="Kop4"/>
    <w:uiPriority w:val="9"/>
    <w:rsid w:val="00EC58DF"/>
    <w:rPr>
      <w:rFonts w:asciiTheme="majorHAnsi" w:eastAsiaTheme="majorEastAsia" w:hAnsiTheme="majorHAnsi" w:cstheme="majorBidi"/>
      <w:b/>
      <w:bCs/>
      <w:i/>
      <w:iCs/>
      <w:color w:val="AD0101" w:themeColor="accent1"/>
      <w:sz w:val="24"/>
    </w:rPr>
  </w:style>
  <w:style w:type="character" w:styleId="Tekstvantijdelijkeaanduiding">
    <w:name w:val="Placeholder Text"/>
    <w:basedOn w:val="Standaardalinea-lettertype"/>
    <w:uiPriority w:val="99"/>
    <w:semiHidden/>
    <w:rsid w:val="007671F7"/>
    <w:rPr>
      <w:color w:val="808080"/>
    </w:rPr>
  </w:style>
  <w:style w:type="paragraph" w:customStyle="1" w:styleId="Kubussen">
    <w:name w:val="Kubussen"/>
    <w:rsid w:val="00E32DA6"/>
    <w:pPr>
      <w:spacing w:after="200" w:line="276" w:lineRule="auto"/>
    </w:pPr>
    <w:rPr>
      <w:rFonts w:eastAsiaTheme="minorEastAsia"/>
      <w:lang w:eastAsia="nl-BE"/>
    </w:rPr>
  </w:style>
  <w:style w:type="character" w:customStyle="1" w:styleId="Kop6Char">
    <w:name w:val="Kop 6 Char"/>
    <w:basedOn w:val="Standaardalinea-lettertype"/>
    <w:link w:val="Kop6"/>
    <w:rsid w:val="00432AFA"/>
    <w:rPr>
      <w:rFonts w:asciiTheme="majorHAnsi" w:eastAsiaTheme="majorEastAsia" w:hAnsiTheme="majorHAnsi" w:cstheme="majorBidi"/>
      <w:i/>
      <w:iCs/>
      <w:color w:val="550000" w:themeColor="accent1" w:themeShade="7F"/>
      <w:sz w:val="24"/>
    </w:rPr>
  </w:style>
  <w:style w:type="character" w:customStyle="1" w:styleId="Kop7Char">
    <w:name w:val="Kop 7 Char"/>
    <w:basedOn w:val="Standaardalinea-lettertype"/>
    <w:link w:val="Kop7"/>
    <w:uiPriority w:val="9"/>
    <w:rsid w:val="00E64B2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customStyle="1" w:styleId="Inhoudtabel">
    <w:name w:val="Inhoud tabel"/>
    <w:basedOn w:val="Standaard"/>
    <w:rsid w:val="009C28E1"/>
    <w:pPr>
      <w:widowControl w:val="0"/>
      <w:suppressLineNumbers/>
      <w:suppressAutoHyphens/>
    </w:pPr>
    <w:rPr>
      <w:rFonts w:ascii="Liberation Serif" w:eastAsia="WenQuanYi Micro Hei" w:hAnsi="Liberation Serif" w:cs="Lohit Hindi"/>
      <w:kern w:val="1"/>
      <w:szCs w:val="24"/>
      <w:lang w:eastAsia="zh-CN" w:bidi="hi-IN"/>
    </w:rPr>
  </w:style>
  <w:style w:type="paragraph" w:customStyle="1" w:styleId="Standard">
    <w:name w:val="Standard"/>
    <w:qFormat/>
    <w:rsid w:val="000808C9"/>
    <w:pPr>
      <w:suppressAutoHyphens/>
      <w:textAlignment w:val="baseline"/>
    </w:pPr>
    <w:rPr>
      <w:rFonts w:eastAsia="Arial Unicode MS" w:cs="Calibri"/>
      <w:kern w:val="2"/>
      <w:sz w:val="24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D6F6A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502D9"/>
    <w:rPr>
      <w:color w:val="D8924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ureaublad\Documenten%20Coosy\Sjablonen\format%20Module%20-%20Leerdoelen%20en%20leerinhoud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8724DA0806460AB308B81B23EF2B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1A6D793-B848-40C5-A6E7-9396769C2F19}"/>
      </w:docPartPr>
      <w:docPartBody>
        <w:p w:rsidR="00F06C62" w:rsidRDefault="006D3C03">
          <w:pPr>
            <w:pStyle w:val="FF8724DA0806460AB308B81B23EF2BCF"/>
          </w:pPr>
          <w:r w:rsidRPr="007D0F37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charset w:val="80"/>
    <w:family w:val="auto"/>
    <w:pitch w:val="variable"/>
  </w:font>
  <w:font w:name="Lohit Hindi"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C03"/>
    <w:rsid w:val="0005004A"/>
    <w:rsid w:val="002C57E7"/>
    <w:rsid w:val="003014F0"/>
    <w:rsid w:val="00343EDC"/>
    <w:rsid w:val="004C3D90"/>
    <w:rsid w:val="00675898"/>
    <w:rsid w:val="006A0B73"/>
    <w:rsid w:val="006D3C03"/>
    <w:rsid w:val="007514D8"/>
    <w:rsid w:val="00825109"/>
    <w:rsid w:val="009C6FDC"/>
    <w:rsid w:val="00B6175B"/>
    <w:rsid w:val="00BE27E5"/>
    <w:rsid w:val="00C823AB"/>
    <w:rsid w:val="00CD0203"/>
    <w:rsid w:val="00D532A0"/>
    <w:rsid w:val="00E450E6"/>
    <w:rsid w:val="00E61ECB"/>
    <w:rsid w:val="00F06C62"/>
    <w:rsid w:val="00F2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E450E6"/>
    <w:rPr>
      <w:color w:val="808080"/>
    </w:rPr>
  </w:style>
  <w:style w:type="paragraph" w:customStyle="1" w:styleId="FF8724DA0806460AB308B81B23EF2BCF">
    <w:name w:val="FF8724DA0806460AB308B81B23EF2B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2014-06-24T00:00:00</PublishDate>
  <Abstract>Curriculum naam – luik Beroepsgerichte vorming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DA0E00-A0B0-427A-8131-583E2CE35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 Module - Leerdoelen en leerinhouden.dotx</Template>
  <TotalTime>1</TotalTime>
  <Pages>3</Pages>
  <Words>764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Leerdoelen en leerinhouden</vt:lpstr>
    </vt:vector>
  </TitlesOfParts>
  <Company>SYNTRA Vlaanderen</Company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Leerdoelen en leerinhouden</dc:title>
  <dc:subject>Cluster : ‘Keuken’</dc:subject>
  <dc:creator>van de Vijver Marita</dc:creator>
  <cp:lastModifiedBy>van de Vijver Marita</cp:lastModifiedBy>
  <cp:revision>2</cp:revision>
  <dcterms:created xsi:type="dcterms:W3CDTF">2021-05-25T18:40:00Z</dcterms:created>
  <dcterms:modified xsi:type="dcterms:W3CDTF">2021-05-25T18:40:00Z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-559897814</vt:i4>
  </property>
</Properties>
</file>
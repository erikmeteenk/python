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B3231" w14:textId="77777777" w:rsidR="00780525" w:rsidRPr="00780525" w:rsidRDefault="00843D2C" w:rsidP="00DD28AA">
      <w:pPr>
        <w:pBdr>
          <w:bottom w:val="single" w:sz="8" w:space="1" w:color="036E74"/>
        </w:pBdr>
        <w:spacing w:line="276" w:lineRule="auto"/>
      </w:pPr>
      <w:sdt>
        <w:sdtPr>
          <w:id w:val="-178972406"/>
          <w:lock w:val="sdtContentLocked"/>
          <w:placeholder>
            <w:docPart w:val="5C4AD3BD55AD47CD85F5F8FFF9F77CE1"/>
          </w:placeholder>
        </w:sdtPr>
        <w:sdtEndPr/>
        <w:sdtContent>
          <w:r w:rsidR="00B75A0A" w:rsidRPr="00B35D0D">
            <w:rPr>
              <w:rStyle w:val="TitelChar"/>
            </w:rPr>
            <w:t>Leerdoelen en -inhouden</w:t>
          </w:r>
        </w:sdtContent>
      </w:sdt>
    </w:p>
    <w:p w14:paraId="71A153B2" w14:textId="4A28BDCA" w:rsidR="00780525" w:rsidRDefault="00780525" w:rsidP="00DD28AA">
      <w:pPr>
        <w:spacing w:line="276" w:lineRule="auto"/>
      </w:pPr>
    </w:p>
    <w:p w14:paraId="1B28930E" w14:textId="3D23E977" w:rsidR="008944A7" w:rsidRDefault="002519CF" w:rsidP="00DD28AA">
      <w:pPr>
        <w:spacing w:line="276" w:lineRule="auto"/>
      </w:pPr>
      <w:r>
        <w:t>Van leren programmeren zijn we naar Java basics naar OO programmeren gegaan en groepswerk 1.</w:t>
      </w:r>
    </w:p>
    <w:p w14:paraId="25C04AC8" w14:textId="5D01983F" w:rsidR="002519CF" w:rsidRDefault="002519CF" w:rsidP="00DD28AA">
      <w:pPr>
        <w:spacing w:line="276" w:lineRule="auto"/>
      </w:pPr>
    </w:p>
    <w:p w14:paraId="213A8E91" w14:textId="60E708D0" w:rsidR="002519CF" w:rsidRDefault="002519CF" w:rsidP="00DD28AA">
      <w:pPr>
        <w:spacing w:line="276" w:lineRule="auto"/>
      </w:pPr>
      <w:r>
        <w:t xml:space="preserve">Nu gaan we naar geavanceerde technieken en dan </w:t>
      </w:r>
      <w:r w:rsidR="00BE431E">
        <w:t xml:space="preserve">naar </w:t>
      </w:r>
      <w:proofErr w:type="spellStart"/>
      <w:r w:rsidR="00BE431E">
        <w:t>framework</w:t>
      </w:r>
      <w:proofErr w:type="spellEnd"/>
      <w:r w:rsidR="00BE431E">
        <w:t xml:space="preserve"> met groepswerk 2 en eindproef.</w:t>
      </w:r>
    </w:p>
    <w:p w14:paraId="1A4A06BB" w14:textId="24F0EE61" w:rsidR="00BE431E" w:rsidRDefault="00BE431E" w:rsidP="00DD28AA">
      <w:pPr>
        <w:spacing w:line="276" w:lineRule="auto"/>
      </w:pPr>
    </w:p>
    <w:p w14:paraId="49F5CCCA" w14:textId="27BAE023" w:rsidR="00BE431E" w:rsidRDefault="00BE431E" w:rsidP="00DD28AA">
      <w:pPr>
        <w:spacing w:line="276" w:lineRule="auto"/>
      </w:pPr>
      <w:r>
        <w:t xml:space="preserve">Druk jaar, dat je best inzet met </w:t>
      </w:r>
      <w:r w:rsidR="005E5E06">
        <w:t>kort te schetsen hoe het jaar er zal uitzien en herhaling OO programmeren.</w:t>
      </w:r>
    </w:p>
    <w:p w14:paraId="473578B4" w14:textId="696470FF" w:rsidR="00FE281B" w:rsidRDefault="00FE281B" w:rsidP="00DD28AA">
      <w:pPr>
        <w:spacing w:line="276" w:lineRule="auto"/>
      </w:pPr>
    </w:p>
    <w:p w14:paraId="4D4FDE26" w14:textId="2BD2B1A0" w:rsidR="00FE281B" w:rsidRDefault="00FE281B" w:rsidP="00DD28AA">
      <w:pPr>
        <w:spacing w:line="276" w:lineRule="auto"/>
      </w:pPr>
      <w:r>
        <w:t>Daarna leer je de nieuwe technieken aan en oefen je in (geen aparte praktijkmodule hier).</w:t>
      </w:r>
    </w:p>
    <w:p w14:paraId="4CF502FE" w14:textId="6E80A921" w:rsidR="00FE281B" w:rsidRDefault="00FE281B" w:rsidP="00DD28AA">
      <w:pPr>
        <w:spacing w:line="276" w:lineRule="auto"/>
      </w:pPr>
    </w:p>
    <w:p w14:paraId="58E5558A" w14:textId="29E3DDF1" w:rsidR="00FE281B" w:rsidRDefault="00FE281B" w:rsidP="00DD28AA">
      <w:pPr>
        <w:spacing w:line="276" w:lineRule="auto"/>
      </w:pPr>
      <w:r>
        <w:t>Vergeet ook niet om in deze module groepswerk 2 te introduceren.</w:t>
      </w:r>
    </w:p>
    <w:p w14:paraId="25C62F9C" w14:textId="3F1D2AF8" w:rsidR="004F6C29" w:rsidRDefault="004F6C29" w:rsidP="00DD28AA">
      <w:pPr>
        <w:spacing w:line="276" w:lineRule="auto"/>
      </w:pPr>
    </w:p>
    <w:p w14:paraId="5D0647E1" w14:textId="4C1445F6" w:rsidR="004F6C29" w:rsidRDefault="004F6C29" w:rsidP="00DD28AA">
      <w:pPr>
        <w:spacing w:line="276" w:lineRule="auto"/>
      </w:pPr>
      <w:r>
        <w:t>Fris ook meteen de rode draden op (git, propere code, scrum).</w:t>
      </w:r>
    </w:p>
    <w:p w14:paraId="2F0F2F9C" w14:textId="74A24484" w:rsidR="00843B70" w:rsidRDefault="00843B70" w:rsidP="00DD28AA">
      <w:pPr>
        <w:spacing w:line="276" w:lineRule="auto"/>
      </w:pPr>
    </w:p>
    <w:p w14:paraId="102B7BC9" w14:textId="3461271A" w:rsidR="00843B70" w:rsidRDefault="0015287B" w:rsidP="00DD28AA">
      <w:pPr>
        <w:spacing w:line="276" w:lineRule="auto"/>
      </w:pPr>
      <w:r>
        <w:t xml:space="preserve">Verlies je niet teveel in details hier. Al die modules en </w:t>
      </w:r>
      <w:proofErr w:type="spellStart"/>
      <w:r>
        <w:t>libraries</w:t>
      </w:r>
      <w:proofErr w:type="spellEnd"/>
      <w:r>
        <w:t xml:space="preserve"> zijn bijna oneindig. Leer ze vooral hoe het werkt, waar ze de nodige info vonden en hoe ze het toepassen in hun code.</w:t>
      </w:r>
    </w:p>
    <w:p w14:paraId="55ABA779" w14:textId="3544AE5D" w:rsidR="00C53B36" w:rsidRDefault="00C53B36" w:rsidP="00DD28AA">
      <w:pPr>
        <w:spacing w:line="276" w:lineRule="auto"/>
      </w:pPr>
    </w:p>
    <w:p w14:paraId="26E204B9" w14:textId="3F9A286F" w:rsidR="00C53B36" w:rsidRPr="00780525" w:rsidRDefault="00C53B36" w:rsidP="00DD28AA">
      <w:pPr>
        <w:spacing w:line="276" w:lineRule="auto"/>
      </w:pPr>
      <w:r>
        <w:t>Het examen is hier één opdracht</w:t>
      </w:r>
      <w:r w:rsidR="00FE281B">
        <w:t>.</w:t>
      </w:r>
    </w:p>
    <w:p w14:paraId="15FFBBD0" w14:textId="77777777" w:rsidR="00A07E52" w:rsidRDefault="00A07E52">
      <w:pPr>
        <w:rPr>
          <w:rFonts w:cstheme="minorHAnsi"/>
          <w:b/>
          <w:smallCaps/>
          <w:sz w:val="36"/>
          <w:szCs w:val="36"/>
        </w:rPr>
      </w:pPr>
      <w:r>
        <w:rPr>
          <w:rFonts w:cstheme="minorHAnsi"/>
          <w:b/>
          <w:smallCaps/>
          <w:sz w:val="36"/>
          <w:szCs w:val="36"/>
        </w:rPr>
        <w:br w:type="page"/>
      </w:r>
    </w:p>
    <w:p w14:paraId="1861BC3B" w14:textId="022E12C8" w:rsidR="00076B0E" w:rsidRDefault="00076B0E" w:rsidP="00DD28AA">
      <w:pPr>
        <w:spacing w:line="276" w:lineRule="auto"/>
        <w:rPr>
          <w:rFonts w:cstheme="minorHAnsi"/>
          <w:b/>
          <w:smallCaps/>
          <w:sz w:val="36"/>
          <w:szCs w:val="36"/>
        </w:rPr>
      </w:pPr>
      <w:r w:rsidRPr="00776D1B">
        <w:rPr>
          <w:rFonts w:cstheme="minorHAnsi"/>
          <w:b/>
          <w:smallCaps/>
          <w:sz w:val="36"/>
          <w:szCs w:val="36"/>
        </w:rPr>
        <w:lastRenderedPageBreak/>
        <w:t xml:space="preserve">Module : </w:t>
      </w:r>
      <w:proofErr w:type="spellStart"/>
      <w:r w:rsidR="00A913FF">
        <w:rPr>
          <w:rFonts w:cstheme="minorHAnsi"/>
          <w:b/>
          <w:smallCaps/>
          <w:sz w:val="36"/>
          <w:szCs w:val="36"/>
        </w:rPr>
        <w:t>advanced</w:t>
      </w:r>
      <w:proofErr w:type="spellEnd"/>
      <w:r w:rsidR="00685BEC">
        <w:rPr>
          <w:rFonts w:cstheme="minorHAnsi"/>
          <w:b/>
          <w:smallCaps/>
          <w:sz w:val="36"/>
          <w:szCs w:val="36"/>
        </w:rPr>
        <w:t xml:space="preserve"> Python</w:t>
      </w:r>
      <w:r w:rsidR="00763CD8">
        <w:rPr>
          <w:rFonts w:cstheme="minorHAnsi"/>
          <w:b/>
          <w:smallCaps/>
          <w:sz w:val="36"/>
          <w:szCs w:val="36"/>
        </w:rPr>
        <w:t xml:space="preserve"> (</w:t>
      </w:r>
      <w:r w:rsidR="00A913FF">
        <w:rPr>
          <w:rFonts w:cstheme="minorHAnsi"/>
          <w:b/>
          <w:smallCaps/>
          <w:sz w:val="36"/>
          <w:szCs w:val="36"/>
        </w:rPr>
        <w:t>52</w:t>
      </w:r>
      <w:r w:rsidR="00D23ADB">
        <w:rPr>
          <w:rFonts w:cstheme="minorHAnsi"/>
          <w:b/>
          <w:smallCaps/>
          <w:sz w:val="36"/>
          <w:szCs w:val="36"/>
        </w:rPr>
        <w:t>u</w:t>
      </w:r>
      <w:r w:rsidR="00763CD8">
        <w:rPr>
          <w:rFonts w:cstheme="minorHAnsi"/>
          <w:b/>
          <w:smallCaps/>
          <w:sz w:val="36"/>
          <w:szCs w:val="36"/>
        </w:rPr>
        <w:t>)</w:t>
      </w:r>
    </w:p>
    <w:p w14:paraId="787EF04F" w14:textId="77777777" w:rsidR="00076B0E" w:rsidRDefault="00076B0E" w:rsidP="00DD28AA">
      <w:pPr>
        <w:spacing w:line="276" w:lineRule="auto"/>
        <w:rPr>
          <w:rFonts w:ascii="Arial" w:hAnsi="Arial" w:cs="Arial"/>
          <w:b/>
          <w:smallCaps/>
          <w:sz w:val="28"/>
          <w:szCs w:val="28"/>
        </w:rPr>
      </w:pPr>
    </w:p>
    <w:tbl>
      <w:tblPr>
        <w:tblStyle w:val="Tabelraster"/>
        <w:tblW w:w="9288" w:type="dxa"/>
        <w:tblLayout w:type="fixed"/>
        <w:tblLook w:val="04A0" w:firstRow="1" w:lastRow="0" w:firstColumn="1" w:lastColumn="0" w:noHBand="0" w:noVBand="1"/>
      </w:tblPr>
      <w:tblGrid>
        <w:gridCol w:w="9288"/>
      </w:tblGrid>
      <w:tr w:rsidR="00187C91" w:rsidRPr="00187C91" w14:paraId="022A87D4" w14:textId="77777777" w:rsidTr="005C416B">
        <w:tc>
          <w:tcPr>
            <w:tcW w:w="9288" w:type="dxa"/>
            <w:shd w:val="clear" w:color="auto" w:fill="A6A6A6" w:themeFill="background1" w:themeFillShade="A6"/>
          </w:tcPr>
          <w:p w14:paraId="38D5EE7A" w14:textId="77777777" w:rsidR="001B7E3E" w:rsidRPr="00187C91" w:rsidRDefault="001B7E3E" w:rsidP="00DD28AA">
            <w:pPr>
              <w:spacing w:line="276" w:lineRule="auto"/>
              <w:rPr>
                <w:rFonts w:ascii="Arial" w:hAnsi="Arial" w:cs="Arial"/>
                <w:b/>
                <w:smallCaps/>
                <w:color w:val="FFFFFF" w:themeColor="background1"/>
                <w:sz w:val="20"/>
                <w:szCs w:val="20"/>
              </w:rPr>
            </w:pPr>
            <w:r w:rsidRPr="00187C91">
              <w:rPr>
                <w:rFonts w:ascii="Arial" w:hAnsi="Arial" w:cs="Arial"/>
                <w:b/>
                <w:smallCaps/>
                <w:color w:val="FFFFFF" w:themeColor="background1"/>
                <w:sz w:val="20"/>
                <w:szCs w:val="20"/>
              </w:rPr>
              <w:t xml:space="preserve">Algemene doelstellingen </w:t>
            </w:r>
          </w:p>
        </w:tc>
      </w:tr>
      <w:tr w:rsidR="001B7E3E" w:rsidRPr="00B2496D" w14:paraId="77F532B4" w14:textId="77777777" w:rsidTr="005C416B">
        <w:tc>
          <w:tcPr>
            <w:tcW w:w="9288" w:type="dxa"/>
            <w:shd w:val="clear" w:color="auto" w:fill="FFFFFF" w:themeFill="background1"/>
          </w:tcPr>
          <w:p w14:paraId="4B2E48A0" w14:textId="77777777" w:rsidR="00371F75" w:rsidRDefault="00371F75" w:rsidP="00BE02B0">
            <w:pPr>
              <w:tabs>
                <w:tab w:val="left" w:pos="5544"/>
              </w:tabs>
              <w:spacing w:line="276" w:lineRule="auto"/>
              <w:rPr>
                <w:rFonts w:cs="Arial"/>
                <w:sz w:val="18"/>
                <w:szCs w:val="18"/>
              </w:rPr>
            </w:pPr>
          </w:p>
          <w:p w14:paraId="5C48A309" w14:textId="037BDD8C" w:rsidR="00BE02B0" w:rsidRDefault="00BE02B0" w:rsidP="00BE02B0">
            <w:pPr>
              <w:tabs>
                <w:tab w:val="left" w:pos="5544"/>
              </w:tabs>
              <w:spacing w:line="276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 cursist kan:</w:t>
            </w:r>
          </w:p>
          <w:p w14:paraId="41EF04F9" w14:textId="099E9861" w:rsidR="00BE02B0" w:rsidRDefault="00BE02B0" w:rsidP="00BE02B0">
            <w:pPr>
              <w:tabs>
                <w:tab w:val="left" w:pos="5544"/>
              </w:tabs>
              <w:spacing w:line="276" w:lineRule="auto"/>
              <w:rPr>
                <w:rFonts w:cs="Arial"/>
                <w:sz w:val="18"/>
                <w:szCs w:val="18"/>
              </w:rPr>
            </w:pPr>
          </w:p>
          <w:p w14:paraId="70D7F87F" w14:textId="24AA7829" w:rsidR="00FE281B" w:rsidRDefault="00FE281B" w:rsidP="00FE281B">
            <w:pPr>
              <w:pStyle w:val="Lijstalinea"/>
              <w:numPr>
                <w:ilvl w:val="0"/>
                <w:numId w:val="16"/>
              </w:numPr>
              <w:tabs>
                <w:tab w:val="left" w:pos="5544"/>
              </w:tabs>
              <w:spacing w:line="276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De aangeleerde geavanceerde technieken correct toepassen in zijn code</w:t>
            </w:r>
          </w:p>
          <w:p w14:paraId="3AD079A9" w14:textId="01C70AF3" w:rsidR="00A14370" w:rsidRDefault="00A14370" w:rsidP="00FE281B">
            <w:pPr>
              <w:pStyle w:val="Lijstalinea"/>
              <w:numPr>
                <w:ilvl w:val="0"/>
                <w:numId w:val="16"/>
              </w:numPr>
              <w:tabs>
                <w:tab w:val="left" w:pos="5544"/>
              </w:tabs>
              <w:spacing w:line="276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Een test strategie opzetten en uitvoeren</w:t>
            </w:r>
          </w:p>
          <w:p w14:paraId="63E1201D" w14:textId="50D5DB98" w:rsidR="00FE281B" w:rsidRDefault="00FE281B" w:rsidP="00FE281B">
            <w:pPr>
              <w:pStyle w:val="Lijstalinea"/>
              <w:numPr>
                <w:ilvl w:val="0"/>
                <w:numId w:val="16"/>
              </w:numPr>
              <w:tabs>
                <w:tab w:val="left" w:pos="5544"/>
              </w:tabs>
              <w:spacing w:line="276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Zelfstandig scrum vergaderingen leiden</w:t>
            </w:r>
          </w:p>
          <w:p w14:paraId="37563381" w14:textId="52C6DE14" w:rsidR="00FE281B" w:rsidRDefault="00FE281B" w:rsidP="00FE281B">
            <w:pPr>
              <w:pStyle w:val="Lijstalinea"/>
              <w:numPr>
                <w:ilvl w:val="0"/>
                <w:numId w:val="16"/>
              </w:numPr>
              <w:tabs>
                <w:tab w:val="left" w:pos="5544"/>
              </w:tabs>
              <w:spacing w:line="276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Zelfstandig een planning met te behalen deadlines opmaken</w:t>
            </w:r>
          </w:p>
          <w:p w14:paraId="32428327" w14:textId="0050B86A" w:rsidR="00B9649C" w:rsidRDefault="00B9649C" w:rsidP="00FE281B">
            <w:pPr>
              <w:pStyle w:val="Lijstalinea"/>
              <w:numPr>
                <w:ilvl w:val="0"/>
                <w:numId w:val="16"/>
              </w:numPr>
              <w:tabs>
                <w:tab w:val="left" w:pos="5544"/>
              </w:tabs>
              <w:spacing w:line="276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 groep samenwerken</w:t>
            </w:r>
          </w:p>
          <w:p w14:paraId="3DD1D4F2" w14:textId="77777777" w:rsidR="00FE281B" w:rsidRDefault="00FE281B" w:rsidP="00AE16DA">
            <w:pPr>
              <w:pStyle w:val="Lijstalinea"/>
              <w:tabs>
                <w:tab w:val="left" w:pos="5544"/>
              </w:tabs>
              <w:spacing w:line="276" w:lineRule="auto"/>
              <w:rPr>
                <w:rFonts w:cs="Arial"/>
                <w:sz w:val="18"/>
                <w:szCs w:val="18"/>
              </w:rPr>
            </w:pPr>
          </w:p>
          <w:p w14:paraId="617C4879" w14:textId="69A37499" w:rsidR="00BE02B0" w:rsidRPr="00BE02B0" w:rsidRDefault="00BE02B0" w:rsidP="00BE02B0">
            <w:pPr>
              <w:tabs>
                <w:tab w:val="left" w:pos="5544"/>
              </w:tabs>
              <w:spacing w:line="276" w:lineRule="auto"/>
              <w:rPr>
                <w:rFonts w:cs="Arial"/>
                <w:sz w:val="18"/>
                <w:szCs w:val="18"/>
              </w:rPr>
            </w:pPr>
          </w:p>
        </w:tc>
      </w:tr>
    </w:tbl>
    <w:p w14:paraId="536786CE" w14:textId="15EC9756" w:rsidR="001B7E3E" w:rsidRDefault="001B7E3E" w:rsidP="00DD28AA">
      <w:pPr>
        <w:spacing w:line="276" w:lineRule="auto"/>
      </w:pPr>
    </w:p>
    <w:tbl>
      <w:tblPr>
        <w:tblStyle w:val="Tabelraster"/>
        <w:tblW w:w="9322" w:type="dxa"/>
        <w:tblLayout w:type="fixed"/>
        <w:tblLook w:val="04A0" w:firstRow="1" w:lastRow="0" w:firstColumn="1" w:lastColumn="0" w:noHBand="0" w:noVBand="1"/>
      </w:tblPr>
      <w:tblGrid>
        <w:gridCol w:w="3930"/>
        <w:gridCol w:w="4533"/>
        <w:gridCol w:w="852"/>
        <w:gridCol w:w="7"/>
      </w:tblGrid>
      <w:tr w:rsidR="00187C91" w:rsidRPr="001303B6" w14:paraId="23BEF827" w14:textId="77777777" w:rsidTr="005C416B">
        <w:tc>
          <w:tcPr>
            <w:tcW w:w="3930" w:type="dxa"/>
            <w:shd w:val="clear" w:color="auto" w:fill="A6A6A6" w:themeFill="background1" w:themeFillShade="A6"/>
          </w:tcPr>
          <w:p w14:paraId="0A588816" w14:textId="77777777" w:rsidR="00187C91" w:rsidRPr="001303B6" w:rsidRDefault="00187C91" w:rsidP="00DD28AA">
            <w:pPr>
              <w:tabs>
                <w:tab w:val="left" w:pos="5544"/>
              </w:tabs>
              <w:spacing w:line="276" w:lineRule="auto"/>
              <w:rPr>
                <w:rFonts w:cs="Arial"/>
                <w:color w:val="FFFFFF" w:themeColor="background1"/>
                <w:sz w:val="18"/>
                <w:szCs w:val="18"/>
              </w:rPr>
            </w:pPr>
            <w:bookmarkStart w:id="0" w:name="_Hlk503985790"/>
            <w:r w:rsidRPr="001303B6">
              <w:rPr>
                <w:rFonts w:cs="Arial"/>
                <w:color w:val="FFFFFF" w:themeColor="background1"/>
                <w:sz w:val="18"/>
                <w:szCs w:val="18"/>
              </w:rPr>
              <w:t>LEERDOELEN</w:t>
            </w:r>
          </w:p>
        </w:tc>
        <w:tc>
          <w:tcPr>
            <w:tcW w:w="4533" w:type="dxa"/>
            <w:shd w:val="clear" w:color="auto" w:fill="A6A6A6" w:themeFill="background1" w:themeFillShade="A6"/>
          </w:tcPr>
          <w:p w14:paraId="016977E2" w14:textId="77777777" w:rsidR="00187C91" w:rsidRPr="001303B6" w:rsidRDefault="00187C91" w:rsidP="00DD28AA">
            <w:pPr>
              <w:spacing w:line="276" w:lineRule="auto"/>
              <w:rPr>
                <w:color w:val="FFFFFF" w:themeColor="background1"/>
                <w:sz w:val="18"/>
                <w:szCs w:val="18"/>
              </w:rPr>
            </w:pPr>
            <w:r w:rsidRPr="001303B6">
              <w:rPr>
                <w:rFonts w:cs="Arial"/>
                <w:color w:val="FFFFFF" w:themeColor="background1"/>
                <w:sz w:val="18"/>
                <w:szCs w:val="18"/>
              </w:rPr>
              <w:t>L</w:t>
            </w:r>
            <w:r>
              <w:rPr>
                <w:rFonts w:cs="Arial"/>
                <w:color w:val="FFFFFF" w:themeColor="background1"/>
                <w:sz w:val="18"/>
                <w:szCs w:val="18"/>
              </w:rPr>
              <w:t xml:space="preserve">EERINHOUDEN </w:t>
            </w:r>
          </w:p>
        </w:tc>
        <w:tc>
          <w:tcPr>
            <w:tcW w:w="859" w:type="dxa"/>
            <w:gridSpan w:val="2"/>
            <w:shd w:val="clear" w:color="auto" w:fill="A6A6A6" w:themeFill="background1" w:themeFillShade="A6"/>
          </w:tcPr>
          <w:p w14:paraId="4628BBF1" w14:textId="77777777" w:rsidR="00187C91" w:rsidRPr="001303B6" w:rsidRDefault="00187C91" w:rsidP="00DD28AA">
            <w:pPr>
              <w:pStyle w:val="Lijstalinea"/>
              <w:spacing w:line="276" w:lineRule="auto"/>
              <w:ind w:left="175"/>
              <w:rPr>
                <w:color w:val="FFFFFF" w:themeColor="background1"/>
                <w:sz w:val="18"/>
                <w:szCs w:val="18"/>
              </w:rPr>
            </w:pPr>
          </w:p>
        </w:tc>
      </w:tr>
      <w:bookmarkEnd w:id="0"/>
      <w:tr w:rsidR="005C416B" w14:paraId="7608BB08" w14:textId="77777777" w:rsidTr="00C30555">
        <w:trPr>
          <w:gridAfter w:val="1"/>
          <w:wAfter w:w="7" w:type="dxa"/>
          <w:trHeight w:val="977"/>
        </w:trPr>
        <w:tc>
          <w:tcPr>
            <w:tcW w:w="39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C22CCF" w14:textId="77777777" w:rsidR="00C04A43" w:rsidRPr="004F6C29" w:rsidRDefault="00C04A43" w:rsidP="00C04A43">
            <w:pPr>
              <w:tabs>
                <w:tab w:val="left" w:pos="5544"/>
              </w:tabs>
              <w:spacing w:line="276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4F6C29">
              <w:rPr>
                <w:rFonts w:cstheme="minorHAnsi"/>
                <w:b/>
                <w:bCs/>
                <w:sz w:val="18"/>
                <w:szCs w:val="18"/>
              </w:rPr>
              <w:t xml:space="preserve">Thema: </w:t>
            </w:r>
            <w:proofErr w:type="spellStart"/>
            <w:r>
              <w:rPr>
                <w:rFonts w:cstheme="minorHAnsi"/>
                <w:b/>
                <w:bCs/>
                <w:sz w:val="18"/>
                <w:szCs w:val="18"/>
              </w:rPr>
              <w:t>advanced</w:t>
            </w:r>
            <w:proofErr w:type="spellEnd"/>
            <w:r>
              <w:rPr>
                <w:rFonts w:cstheme="minorHAnsi"/>
                <w:b/>
                <w:bCs/>
                <w:sz w:val="18"/>
                <w:szCs w:val="18"/>
              </w:rPr>
              <w:t xml:space="preserve"> Python</w:t>
            </w:r>
          </w:p>
          <w:p w14:paraId="0C3DD1AD" w14:textId="77777777" w:rsidR="00C04A43" w:rsidRDefault="00C04A43" w:rsidP="00C04A43">
            <w:pPr>
              <w:tabs>
                <w:tab w:val="left" w:pos="5544"/>
              </w:tabs>
              <w:spacing w:line="276" w:lineRule="auto"/>
              <w:rPr>
                <w:rFonts w:cstheme="minorHAnsi"/>
                <w:sz w:val="18"/>
                <w:szCs w:val="18"/>
              </w:rPr>
            </w:pPr>
          </w:p>
          <w:p w14:paraId="373B2F77" w14:textId="3AA19079" w:rsidR="005C416B" w:rsidRDefault="00C04A43" w:rsidP="00C04A43">
            <w:pPr>
              <w:tabs>
                <w:tab w:val="left" w:pos="5544"/>
              </w:tabs>
              <w:spacing w:line="276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De cursist kan de technieken hiernaast opgesomd toepassen in zijn code.</w:t>
            </w: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7F844" w14:textId="145A628C" w:rsidR="00E82FDE" w:rsidRDefault="00E82FDE" w:rsidP="00C04A43">
            <w:pPr>
              <w:spacing w:line="276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Python </w:t>
            </w:r>
            <w:proofErr w:type="spellStart"/>
            <w:r>
              <w:rPr>
                <w:bCs/>
                <w:sz w:val="18"/>
                <w:szCs w:val="18"/>
              </w:rPr>
              <w:t>advanced</w:t>
            </w:r>
            <w:proofErr w:type="spellEnd"/>
          </w:p>
          <w:p w14:paraId="062665FF" w14:textId="75E1BF92" w:rsidR="00E82FDE" w:rsidRDefault="00E82FDE" w:rsidP="00C04A43">
            <w:pPr>
              <w:spacing w:line="276" w:lineRule="auto"/>
              <w:rPr>
                <w:bCs/>
                <w:sz w:val="18"/>
                <w:szCs w:val="18"/>
              </w:rPr>
            </w:pPr>
          </w:p>
          <w:p w14:paraId="086992E1" w14:textId="77777777" w:rsidR="00E82FDE" w:rsidRPr="00E82FDE" w:rsidRDefault="00E82FDE" w:rsidP="00E82FDE">
            <w:pPr>
              <w:spacing w:line="276" w:lineRule="auto"/>
              <w:rPr>
                <w:bCs/>
                <w:sz w:val="18"/>
                <w:szCs w:val="18"/>
              </w:rPr>
            </w:pPr>
            <w:r w:rsidRPr="00E82FDE">
              <w:rPr>
                <w:bCs/>
                <w:sz w:val="18"/>
                <w:szCs w:val="18"/>
              </w:rPr>
              <w:t xml:space="preserve">Python </w:t>
            </w:r>
            <w:proofErr w:type="spellStart"/>
            <w:r w:rsidRPr="00E82FDE">
              <w:rPr>
                <w:bCs/>
                <w:sz w:val="18"/>
                <w:szCs w:val="18"/>
              </w:rPr>
              <w:t>RegEx</w:t>
            </w:r>
            <w:proofErr w:type="spellEnd"/>
          </w:p>
          <w:p w14:paraId="553482C6" w14:textId="77777777" w:rsidR="00E82FDE" w:rsidRPr="00E82FDE" w:rsidRDefault="00E82FDE" w:rsidP="00E82FDE">
            <w:pPr>
              <w:spacing w:line="276" w:lineRule="auto"/>
              <w:rPr>
                <w:bCs/>
                <w:sz w:val="18"/>
                <w:szCs w:val="18"/>
              </w:rPr>
            </w:pPr>
            <w:r w:rsidRPr="00E82FDE">
              <w:rPr>
                <w:bCs/>
                <w:sz w:val="18"/>
                <w:szCs w:val="18"/>
              </w:rPr>
              <w:t>Python PIP</w:t>
            </w:r>
          </w:p>
          <w:p w14:paraId="5A89D93E" w14:textId="77777777" w:rsidR="00E82FDE" w:rsidRPr="00E82FDE" w:rsidRDefault="00E82FDE" w:rsidP="00E82FDE">
            <w:pPr>
              <w:spacing w:line="276" w:lineRule="auto"/>
              <w:rPr>
                <w:bCs/>
                <w:sz w:val="18"/>
                <w:szCs w:val="18"/>
              </w:rPr>
            </w:pPr>
            <w:r w:rsidRPr="00E82FDE">
              <w:rPr>
                <w:bCs/>
                <w:sz w:val="18"/>
                <w:szCs w:val="18"/>
              </w:rPr>
              <w:t xml:space="preserve">Python </w:t>
            </w:r>
            <w:proofErr w:type="spellStart"/>
            <w:r w:rsidRPr="00E82FDE">
              <w:rPr>
                <w:bCs/>
                <w:sz w:val="18"/>
                <w:szCs w:val="18"/>
              </w:rPr>
              <w:t>Try</w:t>
            </w:r>
            <w:proofErr w:type="spellEnd"/>
            <w:r w:rsidRPr="00E82FDE">
              <w:rPr>
                <w:bCs/>
                <w:sz w:val="18"/>
                <w:szCs w:val="18"/>
              </w:rPr>
              <w:t>...</w:t>
            </w:r>
            <w:proofErr w:type="spellStart"/>
            <w:r w:rsidRPr="00E82FDE">
              <w:rPr>
                <w:bCs/>
                <w:sz w:val="18"/>
                <w:szCs w:val="18"/>
              </w:rPr>
              <w:t>Except</w:t>
            </w:r>
            <w:proofErr w:type="spellEnd"/>
          </w:p>
          <w:p w14:paraId="75600E44" w14:textId="77777777" w:rsidR="00E82FDE" w:rsidRPr="00E82FDE" w:rsidRDefault="00E82FDE" w:rsidP="00E82FDE">
            <w:pPr>
              <w:spacing w:line="276" w:lineRule="auto"/>
              <w:rPr>
                <w:bCs/>
                <w:sz w:val="18"/>
                <w:szCs w:val="18"/>
              </w:rPr>
            </w:pPr>
            <w:r w:rsidRPr="00E82FDE">
              <w:rPr>
                <w:bCs/>
                <w:sz w:val="18"/>
                <w:szCs w:val="18"/>
              </w:rPr>
              <w:t>Python User Input</w:t>
            </w:r>
          </w:p>
          <w:p w14:paraId="12759F8C" w14:textId="01103261" w:rsidR="00E82FDE" w:rsidRDefault="00E82FDE" w:rsidP="00E82FDE">
            <w:pPr>
              <w:spacing w:line="276" w:lineRule="auto"/>
              <w:rPr>
                <w:bCs/>
                <w:sz w:val="18"/>
                <w:szCs w:val="18"/>
              </w:rPr>
            </w:pPr>
            <w:r w:rsidRPr="00E82FDE">
              <w:rPr>
                <w:bCs/>
                <w:sz w:val="18"/>
                <w:szCs w:val="18"/>
              </w:rPr>
              <w:t xml:space="preserve">Python String </w:t>
            </w:r>
            <w:proofErr w:type="spellStart"/>
            <w:r w:rsidRPr="00E82FDE">
              <w:rPr>
                <w:bCs/>
                <w:sz w:val="18"/>
                <w:szCs w:val="18"/>
              </w:rPr>
              <w:t>Formatting</w:t>
            </w:r>
            <w:proofErr w:type="spellEnd"/>
          </w:p>
          <w:p w14:paraId="6D59913B" w14:textId="77777777" w:rsidR="00E82FDE" w:rsidRDefault="00E82FDE" w:rsidP="00C04A43">
            <w:pPr>
              <w:spacing w:line="276" w:lineRule="auto"/>
              <w:rPr>
                <w:bCs/>
                <w:sz w:val="18"/>
                <w:szCs w:val="18"/>
              </w:rPr>
            </w:pPr>
          </w:p>
          <w:p w14:paraId="63E4AC74" w14:textId="45767B00" w:rsidR="00C04A43" w:rsidRPr="00C04A43" w:rsidRDefault="00C04A43" w:rsidP="00C04A43">
            <w:pPr>
              <w:spacing w:line="276" w:lineRule="auto"/>
              <w:rPr>
                <w:bCs/>
                <w:sz w:val="18"/>
                <w:szCs w:val="18"/>
              </w:rPr>
            </w:pPr>
            <w:r w:rsidRPr="00C04A43">
              <w:rPr>
                <w:bCs/>
                <w:sz w:val="18"/>
                <w:szCs w:val="18"/>
              </w:rPr>
              <w:t>File Handling</w:t>
            </w:r>
          </w:p>
          <w:p w14:paraId="56B8D5BA" w14:textId="77777777" w:rsidR="00C04A43" w:rsidRPr="00C04A43" w:rsidRDefault="00C04A43" w:rsidP="00C04A43">
            <w:pPr>
              <w:pStyle w:val="Lijstalinea"/>
              <w:numPr>
                <w:ilvl w:val="0"/>
                <w:numId w:val="25"/>
              </w:numPr>
              <w:spacing w:line="276" w:lineRule="auto"/>
              <w:rPr>
                <w:bCs/>
                <w:sz w:val="18"/>
                <w:szCs w:val="18"/>
              </w:rPr>
            </w:pPr>
            <w:r w:rsidRPr="00C04A43">
              <w:rPr>
                <w:bCs/>
                <w:sz w:val="18"/>
                <w:szCs w:val="18"/>
              </w:rPr>
              <w:t>Python File Handling</w:t>
            </w:r>
          </w:p>
          <w:p w14:paraId="0BEC1684" w14:textId="77777777" w:rsidR="00C04A43" w:rsidRPr="00C04A43" w:rsidRDefault="00C04A43" w:rsidP="00C04A43">
            <w:pPr>
              <w:pStyle w:val="Lijstalinea"/>
              <w:numPr>
                <w:ilvl w:val="0"/>
                <w:numId w:val="25"/>
              </w:numPr>
              <w:spacing w:line="276" w:lineRule="auto"/>
              <w:rPr>
                <w:bCs/>
                <w:sz w:val="18"/>
                <w:szCs w:val="18"/>
              </w:rPr>
            </w:pPr>
            <w:r w:rsidRPr="00C04A43">
              <w:rPr>
                <w:bCs/>
                <w:sz w:val="18"/>
                <w:szCs w:val="18"/>
              </w:rPr>
              <w:t>Python Read Files</w:t>
            </w:r>
          </w:p>
          <w:p w14:paraId="7B28868A" w14:textId="77777777" w:rsidR="00C04A43" w:rsidRPr="00C04A43" w:rsidRDefault="00C04A43" w:rsidP="00C04A43">
            <w:pPr>
              <w:pStyle w:val="Lijstalinea"/>
              <w:numPr>
                <w:ilvl w:val="0"/>
                <w:numId w:val="25"/>
              </w:numPr>
              <w:spacing w:line="276" w:lineRule="auto"/>
              <w:rPr>
                <w:bCs/>
                <w:sz w:val="18"/>
                <w:szCs w:val="18"/>
              </w:rPr>
            </w:pPr>
            <w:r w:rsidRPr="00C04A43">
              <w:rPr>
                <w:bCs/>
                <w:sz w:val="18"/>
                <w:szCs w:val="18"/>
              </w:rPr>
              <w:t>Python Write/</w:t>
            </w:r>
            <w:proofErr w:type="spellStart"/>
            <w:r w:rsidRPr="00C04A43">
              <w:rPr>
                <w:bCs/>
                <w:sz w:val="18"/>
                <w:szCs w:val="18"/>
              </w:rPr>
              <w:t>Create</w:t>
            </w:r>
            <w:proofErr w:type="spellEnd"/>
            <w:r w:rsidRPr="00C04A43">
              <w:rPr>
                <w:bCs/>
                <w:sz w:val="18"/>
                <w:szCs w:val="18"/>
              </w:rPr>
              <w:t xml:space="preserve"> Files</w:t>
            </w:r>
          </w:p>
          <w:p w14:paraId="5CBE4C00" w14:textId="77777777" w:rsidR="00C04A43" w:rsidRPr="00C04A43" w:rsidRDefault="00C04A43" w:rsidP="00C04A43">
            <w:pPr>
              <w:pStyle w:val="Lijstalinea"/>
              <w:numPr>
                <w:ilvl w:val="0"/>
                <w:numId w:val="25"/>
              </w:numPr>
              <w:spacing w:line="276" w:lineRule="auto"/>
              <w:rPr>
                <w:bCs/>
                <w:sz w:val="18"/>
                <w:szCs w:val="18"/>
              </w:rPr>
            </w:pPr>
            <w:r w:rsidRPr="00C04A43">
              <w:rPr>
                <w:bCs/>
                <w:sz w:val="18"/>
                <w:szCs w:val="18"/>
              </w:rPr>
              <w:t>Python Delete Files</w:t>
            </w:r>
          </w:p>
          <w:p w14:paraId="0B767D2F" w14:textId="77777777" w:rsidR="00C04A43" w:rsidRDefault="00C04A43" w:rsidP="00C04A43">
            <w:pPr>
              <w:spacing w:line="276" w:lineRule="auto"/>
              <w:rPr>
                <w:bCs/>
                <w:sz w:val="18"/>
                <w:szCs w:val="18"/>
              </w:rPr>
            </w:pPr>
          </w:p>
          <w:p w14:paraId="5BAD3E1A" w14:textId="77777777" w:rsidR="00C04A43" w:rsidRPr="00C04A43" w:rsidRDefault="00C04A43" w:rsidP="00C04A43">
            <w:pPr>
              <w:spacing w:line="276" w:lineRule="auto"/>
              <w:rPr>
                <w:bCs/>
                <w:sz w:val="18"/>
                <w:szCs w:val="18"/>
              </w:rPr>
            </w:pPr>
            <w:r w:rsidRPr="00C04A43">
              <w:rPr>
                <w:bCs/>
                <w:sz w:val="18"/>
                <w:szCs w:val="18"/>
              </w:rPr>
              <w:t>Python Modules</w:t>
            </w:r>
          </w:p>
          <w:p w14:paraId="203456F8" w14:textId="77777777" w:rsidR="00C04A43" w:rsidRPr="00C04A43" w:rsidRDefault="00C04A43" w:rsidP="00C04A43">
            <w:pPr>
              <w:spacing w:line="276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br/>
            </w:r>
            <w:r w:rsidRPr="00C04A43">
              <w:rPr>
                <w:bCs/>
                <w:sz w:val="18"/>
                <w:szCs w:val="18"/>
              </w:rPr>
              <w:t>Je moet volgende 4 modules grondig zien en mag aanvullen met 1</w:t>
            </w:r>
            <w:r>
              <w:rPr>
                <w:bCs/>
                <w:sz w:val="18"/>
                <w:szCs w:val="18"/>
              </w:rPr>
              <w:t xml:space="preserve"> tot </w:t>
            </w:r>
            <w:r w:rsidRPr="00C04A43">
              <w:rPr>
                <w:bCs/>
                <w:sz w:val="18"/>
                <w:szCs w:val="18"/>
              </w:rPr>
              <w:t>2 eigen gekozen modules</w:t>
            </w:r>
          </w:p>
          <w:p w14:paraId="12F934AC" w14:textId="77777777" w:rsidR="00C04A43" w:rsidRPr="00C04A43" w:rsidRDefault="00C04A43" w:rsidP="00C04A43">
            <w:pPr>
              <w:spacing w:line="276" w:lineRule="auto"/>
              <w:rPr>
                <w:bCs/>
                <w:sz w:val="18"/>
                <w:szCs w:val="18"/>
              </w:rPr>
            </w:pPr>
          </w:p>
          <w:p w14:paraId="7D667662" w14:textId="77777777" w:rsidR="00C04A43" w:rsidRPr="00C04A43" w:rsidRDefault="00C04A43" w:rsidP="00C04A43">
            <w:pPr>
              <w:pStyle w:val="Lijstalinea"/>
              <w:numPr>
                <w:ilvl w:val="0"/>
                <w:numId w:val="26"/>
              </w:numPr>
              <w:spacing w:line="276" w:lineRule="auto"/>
              <w:rPr>
                <w:bCs/>
                <w:sz w:val="18"/>
                <w:szCs w:val="18"/>
              </w:rPr>
            </w:pPr>
            <w:proofErr w:type="spellStart"/>
            <w:r w:rsidRPr="00C04A43">
              <w:rPr>
                <w:bCs/>
                <w:sz w:val="18"/>
                <w:szCs w:val="18"/>
              </w:rPr>
              <w:t>NumPy</w:t>
            </w:r>
            <w:proofErr w:type="spellEnd"/>
            <w:r w:rsidRPr="00C04A43">
              <w:rPr>
                <w:bCs/>
                <w:sz w:val="18"/>
                <w:szCs w:val="18"/>
              </w:rPr>
              <w:t xml:space="preserve"> </w:t>
            </w:r>
          </w:p>
          <w:p w14:paraId="5ED88DE1" w14:textId="77777777" w:rsidR="00C04A43" w:rsidRPr="00C04A43" w:rsidRDefault="00C04A43" w:rsidP="00C04A43">
            <w:pPr>
              <w:pStyle w:val="Lijstalinea"/>
              <w:numPr>
                <w:ilvl w:val="0"/>
                <w:numId w:val="26"/>
              </w:numPr>
              <w:spacing w:line="276" w:lineRule="auto"/>
              <w:rPr>
                <w:bCs/>
                <w:sz w:val="18"/>
                <w:szCs w:val="18"/>
              </w:rPr>
            </w:pPr>
            <w:proofErr w:type="spellStart"/>
            <w:r w:rsidRPr="00C04A43">
              <w:rPr>
                <w:bCs/>
                <w:sz w:val="18"/>
                <w:szCs w:val="18"/>
              </w:rPr>
              <w:t>Pandas</w:t>
            </w:r>
            <w:proofErr w:type="spellEnd"/>
            <w:r w:rsidRPr="00C04A43">
              <w:rPr>
                <w:bCs/>
                <w:sz w:val="18"/>
                <w:szCs w:val="18"/>
              </w:rPr>
              <w:t xml:space="preserve"> </w:t>
            </w:r>
          </w:p>
          <w:p w14:paraId="34C7C961" w14:textId="77777777" w:rsidR="00C04A43" w:rsidRPr="00C04A43" w:rsidRDefault="00C04A43" w:rsidP="00C04A43">
            <w:pPr>
              <w:pStyle w:val="Lijstalinea"/>
              <w:numPr>
                <w:ilvl w:val="0"/>
                <w:numId w:val="26"/>
              </w:numPr>
              <w:spacing w:line="276" w:lineRule="auto"/>
              <w:rPr>
                <w:bCs/>
                <w:sz w:val="18"/>
                <w:szCs w:val="18"/>
              </w:rPr>
            </w:pPr>
            <w:proofErr w:type="spellStart"/>
            <w:r w:rsidRPr="00C04A43">
              <w:rPr>
                <w:bCs/>
                <w:sz w:val="18"/>
                <w:szCs w:val="18"/>
              </w:rPr>
              <w:t>SciPy</w:t>
            </w:r>
            <w:proofErr w:type="spellEnd"/>
            <w:r w:rsidRPr="00C04A43">
              <w:rPr>
                <w:bCs/>
                <w:sz w:val="18"/>
                <w:szCs w:val="18"/>
              </w:rPr>
              <w:t xml:space="preserve"> </w:t>
            </w:r>
          </w:p>
          <w:p w14:paraId="6F856381" w14:textId="77777777" w:rsidR="00C04A43" w:rsidRPr="00C04A43" w:rsidRDefault="00C04A43" w:rsidP="00C04A43">
            <w:pPr>
              <w:pStyle w:val="Lijstalinea"/>
              <w:numPr>
                <w:ilvl w:val="0"/>
                <w:numId w:val="26"/>
              </w:numPr>
              <w:spacing w:line="276" w:lineRule="auto"/>
              <w:rPr>
                <w:bCs/>
                <w:sz w:val="18"/>
                <w:szCs w:val="18"/>
              </w:rPr>
            </w:pPr>
            <w:proofErr w:type="spellStart"/>
            <w:r w:rsidRPr="00C04A43">
              <w:rPr>
                <w:bCs/>
                <w:sz w:val="18"/>
                <w:szCs w:val="18"/>
              </w:rPr>
              <w:t>Matplotlib</w:t>
            </w:r>
            <w:proofErr w:type="spellEnd"/>
          </w:p>
          <w:p w14:paraId="5B53C07E" w14:textId="409FF3C9" w:rsidR="005C416B" w:rsidRDefault="005C416B" w:rsidP="0008483C">
            <w:pPr>
              <w:pStyle w:val="Lijstalinea"/>
              <w:tabs>
                <w:tab w:val="left" w:pos="-1746"/>
                <w:tab w:val="left" w:pos="-1026"/>
                <w:tab w:val="left" w:pos="-306"/>
                <w:tab w:val="left" w:pos="-18"/>
                <w:tab w:val="left" w:pos="414"/>
                <w:tab w:val="left" w:pos="558"/>
                <w:tab w:val="left" w:pos="1134"/>
                <w:tab w:val="left" w:pos="1854"/>
                <w:tab w:val="left" w:pos="2574"/>
                <w:tab w:val="left" w:pos="3294"/>
                <w:tab w:val="left" w:pos="4014"/>
                <w:tab w:val="left" w:pos="4734"/>
                <w:tab w:val="left" w:pos="5454"/>
                <w:tab w:val="left" w:pos="6174"/>
                <w:tab w:val="left" w:pos="6894"/>
                <w:tab w:val="left" w:pos="7614"/>
                <w:tab w:val="left" w:pos="8334"/>
              </w:tabs>
              <w:spacing w:line="276" w:lineRule="auto"/>
              <w:ind w:right="-306"/>
              <w:rPr>
                <w:rFonts w:cstheme="minorHAnsi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C82F5" w14:textId="0E3E11FA" w:rsidR="005C416B" w:rsidRDefault="00C04A43">
            <w:pPr>
              <w:spacing w:line="276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40</w:t>
            </w:r>
          </w:p>
        </w:tc>
      </w:tr>
      <w:tr w:rsidR="005C416B" w14:paraId="7D7DC576" w14:textId="77777777" w:rsidTr="00C30555">
        <w:trPr>
          <w:gridAfter w:val="1"/>
          <w:wAfter w:w="7" w:type="dxa"/>
          <w:trHeight w:val="977"/>
        </w:trPr>
        <w:tc>
          <w:tcPr>
            <w:tcW w:w="39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7595EE1" w14:textId="77777777" w:rsidR="005C416B" w:rsidRPr="005C416B" w:rsidRDefault="005C416B">
            <w:pPr>
              <w:tabs>
                <w:tab w:val="left" w:pos="5544"/>
              </w:tabs>
              <w:spacing w:line="276" w:lineRule="auto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8EBC5" w14:textId="469C4AC3" w:rsidR="005C416B" w:rsidRPr="00D00D67" w:rsidRDefault="00D00D67" w:rsidP="00D00D67">
            <w:pPr>
              <w:pStyle w:val="Lijstalinea"/>
              <w:numPr>
                <w:ilvl w:val="0"/>
                <w:numId w:val="17"/>
              </w:numPr>
              <w:tabs>
                <w:tab w:val="left" w:pos="-1746"/>
                <w:tab w:val="left" w:pos="-1026"/>
                <w:tab w:val="left" w:pos="-306"/>
                <w:tab w:val="left" w:pos="-18"/>
                <w:tab w:val="left" w:pos="414"/>
                <w:tab w:val="left" w:pos="558"/>
                <w:tab w:val="left" w:pos="1134"/>
                <w:tab w:val="left" w:pos="1854"/>
                <w:tab w:val="left" w:pos="2574"/>
                <w:tab w:val="left" w:pos="3294"/>
                <w:tab w:val="left" w:pos="4014"/>
                <w:tab w:val="left" w:pos="4734"/>
                <w:tab w:val="left" w:pos="5454"/>
                <w:tab w:val="left" w:pos="6174"/>
                <w:tab w:val="left" w:pos="6894"/>
                <w:tab w:val="left" w:pos="7614"/>
                <w:tab w:val="left" w:pos="8334"/>
              </w:tabs>
              <w:spacing w:line="276" w:lineRule="auto"/>
              <w:ind w:right="-306"/>
              <w:rPr>
                <w:rFonts w:cstheme="minorHAnsi"/>
                <w:sz w:val="18"/>
                <w:szCs w:val="18"/>
                <w:shd w:val="clear" w:color="auto" w:fill="FFFFFF"/>
              </w:rPr>
            </w:pPr>
            <w:r w:rsidRPr="00D00D67">
              <w:rPr>
                <w:rFonts w:cstheme="minorHAnsi"/>
                <w:sz w:val="18"/>
                <w:szCs w:val="18"/>
                <w:shd w:val="clear" w:color="auto" w:fill="FFFFFF"/>
              </w:rPr>
              <w:t>Herhalingsles</w:t>
            </w:r>
          </w:p>
          <w:p w14:paraId="0B2F5B4F" w14:textId="4F001F8A" w:rsidR="00D00D67" w:rsidRPr="00D00D67" w:rsidRDefault="00D00D67" w:rsidP="00D00D67">
            <w:pPr>
              <w:pStyle w:val="Lijstalinea"/>
              <w:numPr>
                <w:ilvl w:val="0"/>
                <w:numId w:val="17"/>
              </w:numPr>
              <w:tabs>
                <w:tab w:val="left" w:pos="-1746"/>
                <w:tab w:val="left" w:pos="-1026"/>
                <w:tab w:val="left" w:pos="-306"/>
                <w:tab w:val="left" w:pos="-18"/>
                <w:tab w:val="left" w:pos="414"/>
                <w:tab w:val="left" w:pos="558"/>
                <w:tab w:val="left" w:pos="1134"/>
                <w:tab w:val="left" w:pos="1854"/>
                <w:tab w:val="left" w:pos="2574"/>
                <w:tab w:val="left" w:pos="3294"/>
                <w:tab w:val="left" w:pos="4014"/>
                <w:tab w:val="left" w:pos="4734"/>
                <w:tab w:val="left" w:pos="5454"/>
                <w:tab w:val="left" w:pos="6174"/>
                <w:tab w:val="left" w:pos="6894"/>
                <w:tab w:val="left" w:pos="7614"/>
                <w:tab w:val="left" w:pos="8334"/>
              </w:tabs>
              <w:spacing w:line="276" w:lineRule="auto"/>
              <w:ind w:right="-306"/>
              <w:rPr>
                <w:rFonts w:cstheme="minorHAnsi"/>
                <w:sz w:val="18"/>
                <w:szCs w:val="18"/>
                <w:shd w:val="clear" w:color="auto" w:fill="FFFFFF"/>
              </w:rPr>
            </w:pPr>
            <w:r w:rsidRPr="00D00D67">
              <w:rPr>
                <w:rFonts w:cstheme="minorHAnsi"/>
                <w:sz w:val="18"/>
                <w:szCs w:val="18"/>
                <w:shd w:val="clear" w:color="auto" w:fill="FFFFFF"/>
              </w:rPr>
              <w:t>Indienen opdracht</w:t>
            </w:r>
            <w:r w:rsidR="00B9649C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+ feedback door docent</w:t>
            </w:r>
          </w:p>
          <w:p w14:paraId="6A99CC8E" w14:textId="319E44F1" w:rsidR="00D00D67" w:rsidRPr="00D00D67" w:rsidRDefault="00D00D67" w:rsidP="00D00D67">
            <w:pPr>
              <w:pStyle w:val="Lijstalinea"/>
              <w:numPr>
                <w:ilvl w:val="0"/>
                <w:numId w:val="17"/>
              </w:numPr>
              <w:tabs>
                <w:tab w:val="left" w:pos="-1746"/>
                <w:tab w:val="left" w:pos="-1026"/>
                <w:tab w:val="left" w:pos="-306"/>
                <w:tab w:val="left" w:pos="-18"/>
                <w:tab w:val="left" w:pos="414"/>
                <w:tab w:val="left" w:pos="558"/>
                <w:tab w:val="left" w:pos="1134"/>
                <w:tab w:val="left" w:pos="1854"/>
                <w:tab w:val="left" w:pos="2574"/>
                <w:tab w:val="left" w:pos="3294"/>
                <w:tab w:val="left" w:pos="4014"/>
                <w:tab w:val="left" w:pos="4734"/>
                <w:tab w:val="left" w:pos="5454"/>
                <w:tab w:val="left" w:pos="6174"/>
                <w:tab w:val="left" w:pos="6894"/>
                <w:tab w:val="left" w:pos="7614"/>
                <w:tab w:val="left" w:pos="8334"/>
              </w:tabs>
              <w:spacing w:line="276" w:lineRule="auto"/>
              <w:ind w:right="-306"/>
              <w:rPr>
                <w:rFonts w:cstheme="minorHAnsi"/>
                <w:sz w:val="18"/>
                <w:szCs w:val="18"/>
                <w:shd w:val="clear" w:color="auto" w:fill="FFFFFF"/>
              </w:rPr>
            </w:pPr>
            <w:r w:rsidRPr="00D00D67">
              <w:rPr>
                <w:rFonts w:cstheme="minorHAnsi"/>
                <w:sz w:val="18"/>
                <w:szCs w:val="18"/>
                <w:shd w:val="clear" w:color="auto" w:fill="FFFFFF"/>
              </w:rPr>
              <w:t>Werken in de klas aan groepswerk 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9563A" w14:textId="25EA7F60" w:rsidR="005C416B" w:rsidRDefault="00C04A43">
            <w:pPr>
              <w:spacing w:line="276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12</w:t>
            </w:r>
          </w:p>
        </w:tc>
      </w:tr>
    </w:tbl>
    <w:p w14:paraId="4C66B8C8" w14:textId="77777777" w:rsidR="001B7E3E" w:rsidRPr="00B2496D" w:rsidRDefault="001B7E3E" w:rsidP="00DD28AA">
      <w:pPr>
        <w:spacing w:line="276" w:lineRule="auto"/>
      </w:pPr>
    </w:p>
    <w:sectPr w:rsidR="001B7E3E" w:rsidRPr="00B2496D" w:rsidSect="00BA667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567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0224DE" w14:textId="77777777" w:rsidR="00843D2C" w:rsidRDefault="00843D2C" w:rsidP="005A74CF">
      <w:r>
        <w:separator/>
      </w:r>
    </w:p>
  </w:endnote>
  <w:endnote w:type="continuationSeparator" w:id="0">
    <w:p w14:paraId="18A1B40A" w14:textId="77777777" w:rsidR="00843D2C" w:rsidRDefault="00843D2C" w:rsidP="005A7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523BCE" w14:textId="77777777" w:rsidR="00E418B9" w:rsidRDefault="00E418B9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E34C78" w14:textId="239361EB" w:rsidR="00301F6C" w:rsidRPr="008022F3" w:rsidRDefault="00843D2C">
    <w:pPr>
      <w:pStyle w:val="Voettekst"/>
      <w:rPr>
        <w:color w:val="000000" w:themeColor="text1"/>
        <w:sz w:val="18"/>
        <w:szCs w:val="18"/>
      </w:rPr>
    </w:pPr>
    <w:sdt>
      <w:sdtPr>
        <w:rPr>
          <w:color w:val="000000" w:themeColor="text1"/>
          <w:sz w:val="18"/>
          <w:szCs w:val="18"/>
        </w:rPr>
        <w:id w:val="1156568791"/>
        <w:lock w:val="sdtContentLocked"/>
      </w:sdtPr>
      <w:sdtEndPr/>
      <w:sdtContent>
        <w:r w:rsidR="008022F3" w:rsidRPr="008022F3">
          <w:rPr>
            <w:color w:val="000000" w:themeColor="text1"/>
            <w:sz w:val="18"/>
            <w:szCs w:val="18"/>
          </w:rPr>
          <w:t xml:space="preserve">COOSY Traject: </w:t>
        </w:r>
      </w:sdtContent>
    </w:sdt>
    <w:sdt>
      <w:sdtPr>
        <w:rPr>
          <w:color w:val="808080" w:themeColor="background1" w:themeShade="80"/>
          <w:sz w:val="18"/>
          <w:szCs w:val="18"/>
        </w:rPr>
        <w:id w:val="-909223740"/>
      </w:sdtPr>
      <w:sdtEndPr/>
      <w:sdtContent>
        <w:r w:rsidR="00CF2408">
          <w:rPr>
            <w:color w:val="808080" w:themeColor="background1" w:themeShade="80"/>
            <w:sz w:val="18"/>
            <w:szCs w:val="18"/>
          </w:rPr>
          <w:t xml:space="preserve">  OT – </w:t>
        </w:r>
        <w:r w:rsidR="00685BEC">
          <w:rPr>
            <w:color w:val="808080" w:themeColor="background1" w:themeShade="80"/>
            <w:sz w:val="18"/>
            <w:szCs w:val="18"/>
          </w:rPr>
          <w:t>Python</w:t>
        </w:r>
        <w:r w:rsidR="00CF2408">
          <w:rPr>
            <w:color w:val="808080" w:themeColor="background1" w:themeShade="80"/>
            <w:sz w:val="18"/>
            <w:szCs w:val="18"/>
          </w:rPr>
          <w:t xml:space="preserve"> </w:t>
        </w:r>
        <w:proofErr w:type="spellStart"/>
        <w:r w:rsidR="00CF2408">
          <w:rPr>
            <w:color w:val="808080" w:themeColor="background1" w:themeShade="80"/>
            <w:sz w:val="18"/>
            <w:szCs w:val="18"/>
          </w:rPr>
          <w:t>developer</w:t>
        </w:r>
        <w:proofErr w:type="spellEnd"/>
        <w:r w:rsidR="00CF2408">
          <w:rPr>
            <w:color w:val="808080" w:themeColor="background1" w:themeShade="80"/>
            <w:sz w:val="18"/>
            <w:szCs w:val="18"/>
          </w:rPr>
          <w:t xml:space="preserve"> </w:t>
        </w:r>
      </w:sdtContent>
    </w:sdt>
  </w:p>
  <w:p w14:paraId="5DF983F0" w14:textId="6861E60C" w:rsidR="00301F6C" w:rsidRPr="008022F3" w:rsidRDefault="0096368F" w:rsidP="008022F3">
    <w:pPr>
      <w:pStyle w:val="Voettekst"/>
      <w:tabs>
        <w:tab w:val="left" w:pos="567"/>
      </w:tabs>
      <w:rPr>
        <w:sz w:val="18"/>
        <w:szCs w:val="18"/>
      </w:rPr>
    </w:pPr>
    <w:r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78D1203" wp14:editId="79F907B4">
              <wp:simplePos x="0" y="0"/>
              <wp:positionH relativeFrom="column">
                <wp:posOffset>-4445</wp:posOffset>
              </wp:positionH>
              <wp:positionV relativeFrom="paragraph">
                <wp:posOffset>-317500</wp:posOffset>
              </wp:positionV>
              <wp:extent cx="5760720" cy="0"/>
              <wp:effectExtent l="0" t="0" r="30480" b="19050"/>
              <wp:wrapNone/>
              <wp:docPr id="6" name="Rechte verbindingslijn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36E7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>
          <w:pict>
            <v:line w14:anchorId="2881B60B" id="Rechte verbindingslijn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-25pt" to="453.25pt,-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" strokecolor="#036e74" strokeweight="1pt"/>
          </w:pict>
        </mc:Fallback>
      </mc:AlternateContent>
    </w:r>
    <w:r w:rsidR="00301F6C"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1A98617" wp14:editId="3F8A0A61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3" name="Tekstva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4B108E7" w14:textId="30ED52FA" w:rsidR="00301F6C" w:rsidRPr="008022F3" w:rsidRDefault="00301F6C">
                          <w:pPr>
                            <w:pStyle w:val="Voettekst"/>
                            <w:jc w:val="right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022F3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022F3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Pr="008022F3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D28AA" w:rsidRPr="00DD28AA">
                            <w:rPr>
                              <w:noProof/>
                              <w:color w:val="000000" w:themeColor="text1"/>
                              <w:sz w:val="18"/>
                              <w:szCs w:val="18"/>
                              <w:lang w:val="nl-NL"/>
                            </w:rPr>
                            <w:t>1</w:t>
                          </w:r>
                          <w:r w:rsidRPr="008022F3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61A98617" id="_x0000_t202" coordsize="21600,21600" o:spt="202" path="m,l,21600r21600,l21600,xe">
              <v:stroke joinstyle="miter"/>
              <v:path gradientshapeok="t" o:connecttype="rect"/>
            </v:shapetype>
            <v:shape id="Tekstvak 3" o:spid="_x0000_s1026" type="#_x0000_t202" style="position:absolute;margin-left:67.6pt;margin-top:0;width:118.8pt;height:31.1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" filled="f" stroked="f" strokeweight=".5pt">
              <v:textbox style="mso-fit-shape-to-text:t">
                <w:txbxContent>
                  <w:p w14:paraId="14B108E7" w14:textId="30ED52FA" w:rsidR="00301F6C" w:rsidRPr="008022F3" w:rsidRDefault="00301F6C">
                    <w:pPr>
                      <w:pStyle w:val="Voettekst"/>
                      <w:jc w:val="right"/>
                      <w:rPr>
                        <w:color w:val="000000" w:themeColor="text1"/>
                        <w:sz w:val="18"/>
                        <w:szCs w:val="18"/>
                      </w:rPr>
                    </w:pPr>
                    <w:r w:rsidRPr="008022F3">
                      <w:rPr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022F3">
                      <w:rPr>
                        <w:color w:val="000000" w:themeColor="text1"/>
                        <w:sz w:val="18"/>
                        <w:szCs w:val="18"/>
                      </w:rPr>
                      <w:instrText>PAGE  \* Arabic  \* MERGEFORMAT</w:instrText>
                    </w:r>
                    <w:r w:rsidRPr="008022F3">
                      <w:rPr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="00DD28AA" w:rsidRPr="00DD28AA">
                      <w:rPr>
                        <w:noProof/>
                        <w:color w:val="000000" w:themeColor="text1"/>
                        <w:sz w:val="18"/>
                        <w:szCs w:val="18"/>
                        <w:lang w:val="nl-NL"/>
                      </w:rPr>
                      <w:t>1</w:t>
                    </w:r>
                    <w:r w:rsidRPr="008022F3">
                      <w:rPr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8022F3">
      <w:tab/>
    </w:r>
    <w:sdt>
      <w:sdtPr>
        <w:rPr>
          <w:sz w:val="18"/>
          <w:szCs w:val="18"/>
        </w:rPr>
        <w:id w:val="1145084483"/>
        <w:lock w:val="sdtContentLocked"/>
      </w:sdtPr>
      <w:sdtEndPr/>
      <w:sdtContent>
        <w:r w:rsidR="008022F3" w:rsidRPr="008022F3">
          <w:rPr>
            <w:sz w:val="18"/>
            <w:szCs w:val="18"/>
          </w:rPr>
          <w:t xml:space="preserve">Module: </w:t>
        </w:r>
      </w:sdtContent>
    </w:sdt>
    <w:sdt>
      <w:sdtPr>
        <w:rPr>
          <w:sz w:val="18"/>
          <w:szCs w:val="18"/>
        </w:rPr>
        <w:id w:val="610169179"/>
      </w:sdtPr>
      <w:sdtEndPr/>
      <w:sdtContent>
        <w:r w:rsidR="00E418B9">
          <w:rPr>
            <w:color w:val="808080" w:themeColor="background1" w:themeShade="80"/>
            <w:sz w:val="18"/>
            <w:szCs w:val="18"/>
          </w:rPr>
          <w:t xml:space="preserve">Advanced </w:t>
        </w:r>
        <w:r w:rsidR="00685BEC">
          <w:rPr>
            <w:color w:val="808080" w:themeColor="background1" w:themeShade="80"/>
            <w:sz w:val="18"/>
            <w:szCs w:val="18"/>
          </w:rPr>
          <w:t>Python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2D5F89" w14:textId="2699F75A" w:rsidR="00E32DA6" w:rsidRDefault="00843D2C">
    <w:pPr>
      <w:pStyle w:val="Voettekst"/>
      <w:rPr>
        <w:color w:val="000000" w:themeColor="text1"/>
        <w:szCs w:val="24"/>
      </w:rPr>
    </w:pPr>
    <w:sdt>
      <w:sdtPr>
        <w:rPr>
          <w:color w:val="000000" w:themeColor="text1"/>
          <w:szCs w:val="24"/>
        </w:rPr>
        <w:alias w:val="Auteur"/>
        <w:id w:val="54214575"/>
        <w:placeholder>
          <w:docPart w:val="5C4AD3BD55AD47CD85F5F8FFF9F77CE1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187C91">
          <w:rPr>
            <w:color w:val="000000" w:themeColor="text1"/>
            <w:szCs w:val="24"/>
          </w:rPr>
          <w:t>Stefan Van de Velde</w:t>
        </w:r>
      </w:sdtContent>
    </w:sdt>
  </w:p>
  <w:p w14:paraId="2FB6EA9B" w14:textId="77777777" w:rsidR="007671F7" w:rsidRPr="00E32DA6" w:rsidRDefault="00E32DA6">
    <w:pPr>
      <w:pStyle w:val="Voettekst"/>
    </w:pPr>
    <w:r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EFDA60" wp14:editId="2A996739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kstvak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A25B5C7" w14:textId="77777777" w:rsidR="00E32DA6" w:rsidRPr="00E32DA6" w:rsidRDefault="00E32DA6">
                          <w:pPr>
                            <w:pStyle w:val="Voettekst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E32DA6">
                            <w:rPr>
                              <w:rFonts w:asciiTheme="majorHAnsi" w:hAnsiTheme="majorHAnsi"/>
                              <w:color w:val="000000" w:themeColor="text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E32DA6">
                            <w:rPr>
                              <w:rFonts w:asciiTheme="majorHAnsi" w:hAnsiTheme="majorHAnsi"/>
                              <w:color w:val="000000" w:themeColor="text1"/>
                              <w:sz w:val="20"/>
                              <w:szCs w:val="20"/>
                            </w:rPr>
                            <w:instrText>PAGE  \* Arabic  \* MERGEFORMAT</w:instrText>
                          </w:r>
                          <w:r w:rsidRPr="00E32DA6">
                            <w:rPr>
                              <w:rFonts w:asciiTheme="majorHAnsi" w:hAnsiTheme="majorHAnsi"/>
                              <w:color w:val="000000" w:themeColor="text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301F6C" w:rsidRPr="00301F6C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20"/>
                              <w:szCs w:val="20"/>
                              <w:lang w:val="nl-NL"/>
                            </w:rPr>
                            <w:t>0</w:t>
                          </w:r>
                          <w:r w:rsidRPr="00E32DA6">
                            <w:rPr>
                              <w:rFonts w:asciiTheme="majorHAnsi" w:hAnsiTheme="majorHAnsi"/>
                              <w:color w:val="000000" w:themeColor="text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36EFDA60" id="_x0000_t202" coordsize="21600,21600" o:spt="202" path="m,l,21600r21600,l21600,xe">
              <v:stroke joinstyle="miter"/>
              <v:path gradientshapeok="t" o:connecttype="rect"/>
            </v:shapetype>
            <v:shape id="Tekstvak 56" o:spid="_x0000_s1027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" filled="f" stroked="f" strokeweight=".5pt">
              <v:textbox style="mso-fit-shape-to-text:t">
                <w:txbxContent>
                  <w:p w14:paraId="6A25B5C7" w14:textId="77777777" w:rsidR="00E32DA6" w:rsidRPr="00E32DA6" w:rsidRDefault="00E32DA6">
                    <w:pPr>
                      <w:pStyle w:val="Voettekst"/>
                      <w:jc w:val="right"/>
                      <w:rPr>
                        <w:rFonts w:asciiTheme="majorHAnsi" w:hAnsiTheme="majorHAnsi"/>
                        <w:color w:val="000000" w:themeColor="text1"/>
                        <w:sz w:val="20"/>
                        <w:szCs w:val="20"/>
                      </w:rPr>
                    </w:pPr>
                    <w:r w:rsidRPr="00E32DA6">
                      <w:rPr>
                        <w:rFonts w:asciiTheme="majorHAnsi" w:hAnsiTheme="majorHAnsi"/>
                        <w:color w:val="000000" w:themeColor="text1"/>
                        <w:sz w:val="20"/>
                        <w:szCs w:val="20"/>
                      </w:rPr>
                      <w:fldChar w:fldCharType="begin"/>
                    </w:r>
                    <w:r w:rsidRPr="00E32DA6">
                      <w:rPr>
                        <w:rFonts w:asciiTheme="majorHAnsi" w:hAnsiTheme="majorHAnsi"/>
                        <w:color w:val="000000" w:themeColor="text1"/>
                        <w:sz w:val="20"/>
                        <w:szCs w:val="20"/>
                      </w:rPr>
                      <w:instrText>PAGE  \* Arabic  \* MERGEFORMAT</w:instrText>
                    </w:r>
                    <w:r w:rsidRPr="00E32DA6">
                      <w:rPr>
                        <w:rFonts w:asciiTheme="majorHAnsi" w:hAnsiTheme="majorHAnsi"/>
                        <w:color w:val="000000" w:themeColor="text1"/>
                        <w:sz w:val="20"/>
                        <w:szCs w:val="20"/>
                      </w:rPr>
                      <w:fldChar w:fldCharType="separate"/>
                    </w:r>
                    <w:r w:rsidR="00301F6C" w:rsidRPr="00301F6C">
                      <w:rPr>
                        <w:rFonts w:asciiTheme="majorHAnsi" w:hAnsiTheme="majorHAnsi"/>
                        <w:noProof/>
                        <w:color w:val="000000" w:themeColor="text1"/>
                        <w:sz w:val="20"/>
                        <w:szCs w:val="20"/>
                        <w:lang w:val="nl-NL"/>
                      </w:rPr>
                      <w:t>0</w:t>
                    </w:r>
                    <w:r w:rsidRPr="00E32DA6">
                      <w:rPr>
                        <w:rFonts w:asciiTheme="majorHAnsi" w:hAnsiTheme="majorHAnsi"/>
                        <w:color w:val="000000" w:themeColor="text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AD0101" w:themeColor="accent1"/>
        <w:lang w:eastAsia="nl-BE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5A19C115" wp14:editId="2911387E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hthoek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3BBC256D" id="Rechthoek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" fillcolor="#ad0101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6B5AD6" w14:textId="77777777" w:rsidR="00843D2C" w:rsidRDefault="00843D2C" w:rsidP="005A74CF">
      <w:r>
        <w:separator/>
      </w:r>
    </w:p>
  </w:footnote>
  <w:footnote w:type="continuationSeparator" w:id="0">
    <w:p w14:paraId="78CC83F0" w14:textId="77777777" w:rsidR="00843D2C" w:rsidRDefault="00843D2C" w:rsidP="005A74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8E2362" w14:textId="77777777" w:rsidR="00E418B9" w:rsidRDefault="00E418B9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08F0A4" w14:textId="77777777" w:rsidR="00301F6C" w:rsidRDefault="00BA6678">
    <w:pPr>
      <w:pStyle w:val="Koptekst"/>
    </w:pPr>
    <w:r>
      <w:rPr>
        <w:noProof/>
        <w:lang w:eastAsia="nl-BE"/>
      </w:rPr>
      <w:drawing>
        <wp:inline distT="0" distB="0" distL="0" distR="0" wp14:anchorId="6BC6A2DE" wp14:editId="3E630394">
          <wp:extent cx="2567940" cy="455809"/>
          <wp:effectExtent l="0" t="0" r="3810" b="1905"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ombilogo_Syntra_Vlaanderen_kleu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75583" cy="4749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2EBB04" w14:textId="77777777" w:rsidR="007671F7" w:rsidRDefault="007671F7">
    <w:pPr>
      <w:pStyle w:val="Koptekst"/>
    </w:pPr>
    <w:r>
      <w:rPr>
        <w:noProof/>
        <w:lang w:eastAsia="nl-BE"/>
      </w:rPr>
      <w:drawing>
        <wp:inline distT="0" distB="0" distL="0" distR="0" wp14:anchorId="2DBD05E7" wp14:editId="47984084">
          <wp:extent cx="3307080" cy="454152"/>
          <wp:effectExtent l="0" t="0" r="7620" b="3175"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V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07080" cy="4541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3277B"/>
    <w:multiLevelType w:val="hybridMultilevel"/>
    <w:tmpl w:val="870C718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16F45"/>
    <w:multiLevelType w:val="hybridMultilevel"/>
    <w:tmpl w:val="D558179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07D7A"/>
    <w:multiLevelType w:val="hybridMultilevel"/>
    <w:tmpl w:val="F01CF18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A7464"/>
    <w:multiLevelType w:val="hybridMultilevel"/>
    <w:tmpl w:val="BDDAF50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749CF"/>
    <w:multiLevelType w:val="hybridMultilevel"/>
    <w:tmpl w:val="AF084F7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130956"/>
    <w:multiLevelType w:val="hybridMultilevel"/>
    <w:tmpl w:val="688E7B88"/>
    <w:lvl w:ilvl="0" w:tplc="2CB0BDE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187FB8"/>
    <w:multiLevelType w:val="hybridMultilevel"/>
    <w:tmpl w:val="F9C6E5D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EA308A">
      <w:numFmt w:val="bullet"/>
      <w:lvlText w:val="•"/>
      <w:lvlJc w:val="left"/>
      <w:pPr>
        <w:ind w:left="1785" w:hanging="705"/>
      </w:pPr>
      <w:rPr>
        <w:rFonts w:ascii="Calibri" w:eastAsiaTheme="minorHAnsi" w:hAnsi="Calibri" w:cs="Calibri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BD071F"/>
    <w:multiLevelType w:val="hybridMultilevel"/>
    <w:tmpl w:val="D7F0D01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314F03"/>
    <w:multiLevelType w:val="hybridMultilevel"/>
    <w:tmpl w:val="DAEAD0A2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C6D587F"/>
    <w:multiLevelType w:val="multilevel"/>
    <w:tmpl w:val="79F63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AD4071"/>
    <w:multiLevelType w:val="hybridMultilevel"/>
    <w:tmpl w:val="D41A778A"/>
    <w:lvl w:ilvl="0" w:tplc="2CB0BDE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EC66E2"/>
    <w:multiLevelType w:val="hybridMultilevel"/>
    <w:tmpl w:val="5A165EA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8461AC"/>
    <w:multiLevelType w:val="hybridMultilevel"/>
    <w:tmpl w:val="ACBC2CBE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BE72AD4"/>
    <w:multiLevelType w:val="hybridMultilevel"/>
    <w:tmpl w:val="A6F0D5E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595BC0"/>
    <w:multiLevelType w:val="hybridMultilevel"/>
    <w:tmpl w:val="27E4A85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F69B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93411D"/>
    <w:multiLevelType w:val="hybridMultilevel"/>
    <w:tmpl w:val="7C0AE75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57796D"/>
    <w:multiLevelType w:val="hybridMultilevel"/>
    <w:tmpl w:val="5330C3C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306BC8"/>
    <w:multiLevelType w:val="hybridMultilevel"/>
    <w:tmpl w:val="4C7CB50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A23A3D"/>
    <w:multiLevelType w:val="hybridMultilevel"/>
    <w:tmpl w:val="EB88611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860730"/>
    <w:multiLevelType w:val="multilevel"/>
    <w:tmpl w:val="BBB49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955887"/>
    <w:multiLevelType w:val="hybridMultilevel"/>
    <w:tmpl w:val="068ED11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E80B8A"/>
    <w:multiLevelType w:val="hybridMultilevel"/>
    <w:tmpl w:val="84FA0A3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4AC69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55564E"/>
    <w:multiLevelType w:val="hybridMultilevel"/>
    <w:tmpl w:val="508EF158"/>
    <w:lvl w:ilvl="0" w:tplc="64E083F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5000D4"/>
    <w:multiLevelType w:val="hybridMultilevel"/>
    <w:tmpl w:val="F0F6D5A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5"/>
  </w:num>
  <w:num w:numId="3">
    <w:abstractNumId w:val="5"/>
  </w:num>
  <w:num w:numId="4">
    <w:abstractNumId w:val="10"/>
  </w:num>
  <w:num w:numId="5">
    <w:abstractNumId w:val="18"/>
  </w:num>
  <w:num w:numId="6">
    <w:abstractNumId w:val="2"/>
  </w:num>
  <w:num w:numId="7">
    <w:abstractNumId w:val="1"/>
  </w:num>
  <w:num w:numId="8">
    <w:abstractNumId w:val="9"/>
  </w:num>
  <w:num w:numId="9">
    <w:abstractNumId w:val="19"/>
  </w:num>
  <w:num w:numId="10">
    <w:abstractNumId w:val="21"/>
  </w:num>
  <w:num w:numId="11">
    <w:abstractNumId w:val="14"/>
  </w:num>
  <w:num w:numId="12">
    <w:abstractNumId w:val="23"/>
  </w:num>
  <w:num w:numId="13">
    <w:abstractNumId w:val="0"/>
  </w:num>
  <w:num w:numId="14">
    <w:abstractNumId w:val="20"/>
  </w:num>
  <w:num w:numId="15">
    <w:abstractNumId w:val="0"/>
  </w:num>
  <w:num w:numId="16">
    <w:abstractNumId w:val="12"/>
  </w:num>
  <w:num w:numId="17">
    <w:abstractNumId w:val="4"/>
  </w:num>
  <w:num w:numId="18">
    <w:abstractNumId w:val="6"/>
  </w:num>
  <w:num w:numId="19">
    <w:abstractNumId w:val="15"/>
  </w:num>
  <w:num w:numId="20">
    <w:abstractNumId w:val="11"/>
  </w:num>
  <w:num w:numId="21">
    <w:abstractNumId w:val="8"/>
  </w:num>
  <w:num w:numId="22">
    <w:abstractNumId w:val="17"/>
  </w:num>
  <w:num w:numId="23">
    <w:abstractNumId w:val="16"/>
  </w:num>
  <w:num w:numId="24">
    <w:abstractNumId w:val="13"/>
  </w:num>
  <w:num w:numId="25">
    <w:abstractNumId w:val="7"/>
  </w:num>
  <w:num w:numId="26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B0E"/>
    <w:rsid w:val="00000494"/>
    <w:rsid w:val="00006EB8"/>
    <w:rsid w:val="00007204"/>
    <w:rsid w:val="00016C31"/>
    <w:rsid w:val="00020EE2"/>
    <w:rsid w:val="0003276E"/>
    <w:rsid w:val="00033449"/>
    <w:rsid w:val="000377DF"/>
    <w:rsid w:val="000448C9"/>
    <w:rsid w:val="00056343"/>
    <w:rsid w:val="00071DC2"/>
    <w:rsid w:val="00076B0E"/>
    <w:rsid w:val="0008049E"/>
    <w:rsid w:val="00083064"/>
    <w:rsid w:val="0008483C"/>
    <w:rsid w:val="00085F80"/>
    <w:rsid w:val="00087542"/>
    <w:rsid w:val="00090C9C"/>
    <w:rsid w:val="000A0A2E"/>
    <w:rsid w:val="000A2AAC"/>
    <w:rsid w:val="000A6A29"/>
    <w:rsid w:val="000C55E3"/>
    <w:rsid w:val="000D23D4"/>
    <w:rsid w:val="000D6235"/>
    <w:rsid w:val="000D7490"/>
    <w:rsid w:val="00103030"/>
    <w:rsid w:val="0011082B"/>
    <w:rsid w:val="00116997"/>
    <w:rsid w:val="00120CF7"/>
    <w:rsid w:val="001220D0"/>
    <w:rsid w:val="00135286"/>
    <w:rsid w:val="001411F4"/>
    <w:rsid w:val="0015287B"/>
    <w:rsid w:val="00153551"/>
    <w:rsid w:val="00161DA4"/>
    <w:rsid w:val="00177BC7"/>
    <w:rsid w:val="00187C91"/>
    <w:rsid w:val="00192211"/>
    <w:rsid w:val="001A4549"/>
    <w:rsid w:val="001B4668"/>
    <w:rsid w:val="001B7E3E"/>
    <w:rsid w:val="001D3606"/>
    <w:rsid w:val="001D7140"/>
    <w:rsid w:val="001F2EFE"/>
    <w:rsid w:val="00206A8E"/>
    <w:rsid w:val="002263FE"/>
    <w:rsid w:val="00234BAF"/>
    <w:rsid w:val="00243FAF"/>
    <w:rsid w:val="002450BA"/>
    <w:rsid w:val="00245B02"/>
    <w:rsid w:val="00250EC9"/>
    <w:rsid w:val="002519CF"/>
    <w:rsid w:val="00255107"/>
    <w:rsid w:val="00290101"/>
    <w:rsid w:val="002939A7"/>
    <w:rsid w:val="002A617A"/>
    <w:rsid w:val="002B6683"/>
    <w:rsid w:val="002C0BE7"/>
    <w:rsid w:val="002C4531"/>
    <w:rsid w:val="002E1437"/>
    <w:rsid w:val="002F020B"/>
    <w:rsid w:val="002F570A"/>
    <w:rsid w:val="00300B1A"/>
    <w:rsid w:val="00301F6C"/>
    <w:rsid w:val="00307449"/>
    <w:rsid w:val="00326249"/>
    <w:rsid w:val="00327FB8"/>
    <w:rsid w:val="00347DF4"/>
    <w:rsid w:val="00351374"/>
    <w:rsid w:val="003611CA"/>
    <w:rsid w:val="0036316D"/>
    <w:rsid w:val="003668AC"/>
    <w:rsid w:val="003719E2"/>
    <w:rsid w:val="00371F75"/>
    <w:rsid w:val="003804AA"/>
    <w:rsid w:val="00380BD7"/>
    <w:rsid w:val="003A0D19"/>
    <w:rsid w:val="003A2FC2"/>
    <w:rsid w:val="003B403B"/>
    <w:rsid w:val="003B5F29"/>
    <w:rsid w:val="003C0273"/>
    <w:rsid w:val="003E4693"/>
    <w:rsid w:val="003F4C50"/>
    <w:rsid w:val="00412AB3"/>
    <w:rsid w:val="00425719"/>
    <w:rsid w:val="00452A43"/>
    <w:rsid w:val="00455FDF"/>
    <w:rsid w:val="00464FA0"/>
    <w:rsid w:val="00465BB6"/>
    <w:rsid w:val="004774D0"/>
    <w:rsid w:val="00477535"/>
    <w:rsid w:val="00487E2D"/>
    <w:rsid w:val="004B2574"/>
    <w:rsid w:val="004C758A"/>
    <w:rsid w:val="004E1CDC"/>
    <w:rsid w:val="004F6376"/>
    <w:rsid w:val="004F6BB5"/>
    <w:rsid w:val="004F6C29"/>
    <w:rsid w:val="0050449A"/>
    <w:rsid w:val="00510081"/>
    <w:rsid w:val="00517776"/>
    <w:rsid w:val="00520D93"/>
    <w:rsid w:val="00521539"/>
    <w:rsid w:val="005220D7"/>
    <w:rsid w:val="005231BC"/>
    <w:rsid w:val="00523C9B"/>
    <w:rsid w:val="005301BD"/>
    <w:rsid w:val="0054517F"/>
    <w:rsid w:val="00551B20"/>
    <w:rsid w:val="00584FD4"/>
    <w:rsid w:val="0058505C"/>
    <w:rsid w:val="00594944"/>
    <w:rsid w:val="005958FA"/>
    <w:rsid w:val="005A1C68"/>
    <w:rsid w:val="005A74CF"/>
    <w:rsid w:val="005B67FD"/>
    <w:rsid w:val="005C416B"/>
    <w:rsid w:val="005E1417"/>
    <w:rsid w:val="005E29BA"/>
    <w:rsid w:val="005E5E06"/>
    <w:rsid w:val="005F68CB"/>
    <w:rsid w:val="00606E16"/>
    <w:rsid w:val="00617FD8"/>
    <w:rsid w:val="00620CD9"/>
    <w:rsid w:val="00625922"/>
    <w:rsid w:val="0062639B"/>
    <w:rsid w:val="0063058D"/>
    <w:rsid w:val="00636091"/>
    <w:rsid w:val="00636DA0"/>
    <w:rsid w:val="0065586B"/>
    <w:rsid w:val="00663957"/>
    <w:rsid w:val="00674377"/>
    <w:rsid w:val="00676CDA"/>
    <w:rsid w:val="00685BEC"/>
    <w:rsid w:val="006A18A6"/>
    <w:rsid w:val="006A5ED6"/>
    <w:rsid w:val="006B68B3"/>
    <w:rsid w:val="006D0551"/>
    <w:rsid w:val="006D4F89"/>
    <w:rsid w:val="00702EA3"/>
    <w:rsid w:val="00706A6E"/>
    <w:rsid w:val="00720558"/>
    <w:rsid w:val="007259A0"/>
    <w:rsid w:val="00727C04"/>
    <w:rsid w:val="007358FE"/>
    <w:rsid w:val="0074469B"/>
    <w:rsid w:val="00744F11"/>
    <w:rsid w:val="00753AC9"/>
    <w:rsid w:val="00754CD5"/>
    <w:rsid w:val="00763CD8"/>
    <w:rsid w:val="007671F7"/>
    <w:rsid w:val="0077512A"/>
    <w:rsid w:val="0077594C"/>
    <w:rsid w:val="00776D1B"/>
    <w:rsid w:val="00780525"/>
    <w:rsid w:val="007816A0"/>
    <w:rsid w:val="00783556"/>
    <w:rsid w:val="00785719"/>
    <w:rsid w:val="00787CDA"/>
    <w:rsid w:val="00791A00"/>
    <w:rsid w:val="00791FAC"/>
    <w:rsid w:val="007921E9"/>
    <w:rsid w:val="007A0870"/>
    <w:rsid w:val="007A0C31"/>
    <w:rsid w:val="007A1EDC"/>
    <w:rsid w:val="007B4BF6"/>
    <w:rsid w:val="007C47FC"/>
    <w:rsid w:val="007C5843"/>
    <w:rsid w:val="007D05E5"/>
    <w:rsid w:val="008022F3"/>
    <w:rsid w:val="008126B8"/>
    <w:rsid w:val="00814D6A"/>
    <w:rsid w:val="008234CA"/>
    <w:rsid w:val="00826FB9"/>
    <w:rsid w:val="008432D1"/>
    <w:rsid w:val="00843B70"/>
    <w:rsid w:val="00843D2C"/>
    <w:rsid w:val="00844BF3"/>
    <w:rsid w:val="008530D1"/>
    <w:rsid w:val="008653BB"/>
    <w:rsid w:val="00871FF3"/>
    <w:rsid w:val="00872DD6"/>
    <w:rsid w:val="008944A7"/>
    <w:rsid w:val="008B1683"/>
    <w:rsid w:val="008B221B"/>
    <w:rsid w:val="008B2FBE"/>
    <w:rsid w:val="008B751E"/>
    <w:rsid w:val="008C2798"/>
    <w:rsid w:val="008C3E21"/>
    <w:rsid w:val="008C5CDD"/>
    <w:rsid w:val="008D7370"/>
    <w:rsid w:val="008D7A0F"/>
    <w:rsid w:val="008D7BD6"/>
    <w:rsid w:val="008E21F7"/>
    <w:rsid w:val="008E62AA"/>
    <w:rsid w:val="008F023E"/>
    <w:rsid w:val="009073BD"/>
    <w:rsid w:val="00937DE6"/>
    <w:rsid w:val="00940081"/>
    <w:rsid w:val="00951449"/>
    <w:rsid w:val="0095450A"/>
    <w:rsid w:val="00955FCA"/>
    <w:rsid w:val="00956B7A"/>
    <w:rsid w:val="0096368F"/>
    <w:rsid w:val="00982146"/>
    <w:rsid w:val="009A40ED"/>
    <w:rsid w:val="009A6A6D"/>
    <w:rsid w:val="009B05BD"/>
    <w:rsid w:val="009B16A9"/>
    <w:rsid w:val="009B60EB"/>
    <w:rsid w:val="009C724C"/>
    <w:rsid w:val="009D0D5D"/>
    <w:rsid w:val="009D3512"/>
    <w:rsid w:val="009D5F59"/>
    <w:rsid w:val="009E4D0D"/>
    <w:rsid w:val="009F7E07"/>
    <w:rsid w:val="00A05CAC"/>
    <w:rsid w:val="00A05DDC"/>
    <w:rsid w:val="00A06147"/>
    <w:rsid w:val="00A07E52"/>
    <w:rsid w:val="00A14370"/>
    <w:rsid w:val="00A36EC8"/>
    <w:rsid w:val="00A423E8"/>
    <w:rsid w:val="00A442F7"/>
    <w:rsid w:val="00A47FFE"/>
    <w:rsid w:val="00A50938"/>
    <w:rsid w:val="00A518EC"/>
    <w:rsid w:val="00A51CFA"/>
    <w:rsid w:val="00A51DDF"/>
    <w:rsid w:val="00A64039"/>
    <w:rsid w:val="00A719E3"/>
    <w:rsid w:val="00A74A3C"/>
    <w:rsid w:val="00A82954"/>
    <w:rsid w:val="00A83835"/>
    <w:rsid w:val="00A868CE"/>
    <w:rsid w:val="00A86A70"/>
    <w:rsid w:val="00A913FF"/>
    <w:rsid w:val="00AB64AF"/>
    <w:rsid w:val="00AB6B4C"/>
    <w:rsid w:val="00AC02FC"/>
    <w:rsid w:val="00AC39E0"/>
    <w:rsid w:val="00AD2B74"/>
    <w:rsid w:val="00AD64A4"/>
    <w:rsid w:val="00AD79C6"/>
    <w:rsid w:val="00AE16DA"/>
    <w:rsid w:val="00AE251A"/>
    <w:rsid w:val="00AE29E3"/>
    <w:rsid w:val="00AE5BB1"/>
    <w:rsid w:val="00AF29A3"/>
    <w:rsid w:val="00AF63CB"/>
    <w:rsid w:val="00B0656E"/>
    <w:rsid w:val="00B21A2E"/>
    <w:rsid w:val="00B23FC7"/>
    <w:rsid w:val="00B35562"/>
    <w:rsid w:val="00B35D0D"/>
    <w:rsid w:val="00B36974"/>
    <w:rsid w:val="00B45615"/>
    <w:rsid w:val="00B50C2E"/>
    <w:rsid w:val="00B52D84"/>
    <w:rsid w:val="00B7144E"/>
    <w:rsid w:val="00B75A0A"/>
    <w:rsid w:val="00B775FE"/>
    <w:rsid w:val="00B920C3"/>
    <w:rsid w:val="00B943F3"/>
    <w:rsid w:val="00B9649C"/>
    <w:rsid w:val="00B96B65"/>
    <w:rsid w:val="00BA6678"/>
    <w:rsid w:val="00BB0171"/>
    <w:rsid w:val="00BB3C46"/>
    <w:rsid w:val="00BC3E56"/>
    <w:rsid w:val="00BC6148"/>
    <w:rsid w:val="00BD1259"/>
    <w:rsid w:val="00BE02B0"/>
    <w:rsid w:val="00BE3A44"/>
    <w:rsid w:val="00BE431E"/>
    <w:rsid w:val="00BF67ED"/>
    <w:rsid w:val="00C04A43"/>
    <w:rsid w:val="00C10684"/>
    <w:rsid w:val="00C16526"/>
    <w:rsid w:val="00C16DB3"/>
    <w:rsid w:val="00C24F59"/>
    <w:rsid w:val="00C4640E"/>
    <w:rsid w:val="00C53B36"/>
    <w:rsid w:val="00C6741D"/>
    <w:rsid w:val="00C941AE"/>
    <w:rsid w:val="00CB0FA4"/>
    <w:rsid w:val="00CB7A41"/>
    <w:rsid w:val="00CC29FF"/>
    <w:rsid w:val="00CC36F9"/>
    <w:rsid w:val="00CD11D4"/>
    <w:rsid w:val="00CD4402"/>
    <w:rsid w:val="00CE1014"/>
    <w:rsid w:val="00CE4FBC"/>
    <w:rsid w:val="00CE51B2"/>
    <w:rsid w:val="00CF2408"/>
    <w:rsid w:val="00D007FA"/>
    <w:rsid w:val="00D00D67"/>
    <w:rsid w:val="00D025CC"/>
    <w:rsid w:val="00D03464"/>
    <w:rsid w:val="00D167A5"/>
    <w:rsid w:val="00D21205"/>
    <w:rsid w:val="00D23ADB"/>
    <w:rsid w:val="00D274C3"/>
    <w:rsid w:val="00D63A94"/>
    <w:rsid w:val="00D85A0C"/>
    <w:rsid w:val="00DA00F3"/>
    <w:rsid w:val="00DA110A"/>
    <w:rsid w:val="00DA7DD4"/>
    <w:rsid w:val="00DB054E"/>
    <w:rsid w:val="00DB2186"/>
    <w:rsid w:val="00DC2232"/>
    <w:rsid w:val="00DC44F0"/>
    <w:rsid w:val="00DC5B21"/>
    <w:rsid w:val="00DD28AA"/>
    <w:rsid w:val="00DE4DDC"/>
    <w:rsid w:val="00DF2106"/>
    <w:rsid w:val="00DF21CE"/>
    <w:rsid w:val="00DF35A4"/>
    <w:rsid w:val="00E05D51"/>
    <w:rsid w:val="00E1644A"/>
    <w:rsid w:val="00E16BB1"/>
    <w:rsid w:val="00E2026C"/>
    <w:rsid w:val="00E220B7"/>
    <w:rsid w:val="00E32DA6"/>
    <w:rsid w:val="00E34B59"/>
    <w:rsid w:val="00E365F0"/>
    <w:rsid w:val="00E375E0"/>
    <w:rsid w:val="00E418B9"/>
    <w:rsid w:val="00E80001"/>
    <w:rsid w:val="00E802FF"/>
    <w:rsid w:val="00E82FDE"/>
    <w:rsid w:val="00E9568B"/>
    <w:rsid w:val="00EA1809"/>
    <w:rsid w:val="00EA4C8D"/>
    <w:rsid w:val="00EB18D7"/>
    <w:rsid w:val="00EC58DF"/>
    <w:rsid w:val="00EC61DB"/>
    <w:rsid w:val="00ED5740"/>
    <w:rsid w:val="00ED7420"/>
    <w:rsid w:val="00EF3451"/>
    <w:rsid w:val="00EF38FC"/>
    <w:rsid w:val="00EF7C05"/>
    <w:rsid w:val="00F01DC2"/>
    <w:rsid w:val="00F031E7"/>
    <w:rsid w:val="00F2423B"/>
    <w:rsid w:val="00F30D06"/>
    <w:rsid w:val="00F328FC"/>
    <w:rsid w:val="00F50446"/>
    <w:rsid w:val="00F5050D"/>
    <w:rsid w:val="00F525A1"/>
    <w:rsid w:val="00F57854"/>
    <w:rsid w:val="00F65638"/>
    <w:rsid w:val="00F657B8"/>
    <w:rsid w:val="00F6776E"/>
    <w:rsid w:val="00F7019F"/>
    <w:rsid w:val="00F71346"/>
    <w:rsid w:val="00F96048"/>
    <w:rsid w:val="00FA2431"/>
    <w:rsid w:val="00FA56CE"/>
    <w:rsid w:val="00FB62BA"/>
    <w:rsid w:val="00FC1C4B"/>
    <w:rsid w:val="00FC349C"/>
    <w:rsid w:val="00FD4BBD"/>
    <w:rsid w:val="00FD5DEA"/>
    <w:rsid w:val="00FD7F47"/>
    <w:rsid w:val="00FE12F4"/>
    <w:rsid w:val="00FE281B"/>
    <w:rsid w:val="00FE3438"/>
    <w:rsid w:val="00FE3EAF"/>
    <w:rsid w:val="00FF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072C7E"/>
  <w15:docId w15:val="{32E3D89C-6425-45EA-AE27-27E2788F8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04A43"/>
    <w:rPr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702E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47F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47FF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AD0101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EC58D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AD0101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C16526"/>
    <w:rPr>
      <w:rFonts w:eastAsiaTheme="minorEastAsia"/>
      <w:lang w:eastAsia="nl-B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16526"/>
    <w:rPr>
      <w:rFonts w:eastAsiaTheme="minorEastAsia"/>
      <w:lang w:eastAsia="nl-B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16526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16526"/>
    <w:rPr>
      <w:rFonts w:ascii="Tahoma" w:hAnsi="Tahoma" w:cs="Tahoma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120CF7"/>
    <w:pPr>
      <w:pBdr>
        <w:bottom w:val="single" w:sz="8" w:space="4" w:color="AD0101" w:themeColor="accent1"/>
      </w:pBdr>
      <w:spacing w:after="300"/>
      <w:contextualSpacing/>
    </w:pPr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40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120CF7"/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40"/>
      <w:szCs w:val="52"/>
    </w:rPr>
  </w:style>
  <w:style w:type="paragraph" w:styleId="Lijstalinea">
    <w:name w:val="List Paragraph"/>
    <w:basedOn w:val="Standaard"/>
    <w:uiPriority w:val="34"/>
    <w:qFormat/>
    <w:rsid w:val="003B403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702EA3"/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A74CF"/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A74CF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A74CF"/>
    <w:rPr>
      <w:vertAlign w:val="superscript"/>
    </w:rPr>
  </w:style>
  <w:style w:type="table" w:styleId="Tabelraster">
    <w:name w:val="Table Grid"/>
    <w:basedOn w:val="Standaardtabel"/>
    <w:uiPriority w:val="59"/>
    <w:rsid w:val="008D7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waar">
    <w:name w:val="Strong"/>
    <w:basedOn w:val="Standaardalinea-lettertype"/>
    <w:uiPriority w:val="22"/>
    <w:qFormat/>
    <w:rsid w:val="008D7370"/>
    <w:rPr>
      <w:b/>
      <w:bCs/>
    </w:rPr>
  </w:style>
  <w:style w:type="paragraph" w:styleId="Normaalweb">
    <w:name w:val="Normal (Web)"/>
    <w:basedOn w:val="Standaard"/>
    <w:uiPriority w:val="99"/>
    <w:semiHidden/>
    <w:unhideWhenUsed/>
    <w:rsid w:val="00FE3438"/>
    <w:pPr>
      <w:spacing w:before="100" w:beforeAutospacing="1" w:after="100" w:afterAutospacing="1"/>
    </w:pPr>
    <w:rPr>
      <w:rFonts w:ascii="Times New Roman" w:eastAsiaTheme="minorEastAsia" w:hAnsi="Times New Roman" w:cs="Times New Roman"/>
      <w:szCs w:val="24"/>
      <w:lang w:eastAsia="nl-BE"/>
    </w:rPr>
  </w:style>
  <w:style w:type="character" w:customStyle="1" w:styleId="Kop2Char">
    <w:name w:val="Kop 2 Char"/>
    <w:basedOn w:val="Standaardalinea-lettertype"/>
    <w:link w:val="Kop2"/>
    <w:uiPriority w:val="9"/>
    <w:rsid w:val="00A47FFE"/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A47FFE"/>
    <w:rPr>
      <w:rFonts w:asciiTheme="majorHAnsi" w:eastAsiaTheme="majorEastAsia" w:hAnsiTheme="majorHAnsi" w:cstheme="majorBidi"/>
      <w:b/>
      <w:bCs/>
      <w:color w:val="AD0101" w:themeColor="accent1"/>
    </w:rPr>
  </w:style>
  <w:style w:type="paragraph" w:customStyle="1" w:styleId="CharChar">
    <w:name w:val="Char Char"/>
    <w:basedOn w:val="Standaard"/>
    <w:rsid w:val="005E1417"/>
    <w:pPr>
      <w:spacing w:after="160" w:line="240" w:lineRule="exact"/>
    </w:pPr>
    <w:rPr>
      <w:rFonts w:ascii="Verdana" w:eastAsia="Times New Roman" w:hAnsi="Verdana" w:cs="Times New Roman"/>
      <w:szCs w:val="24"/>
    </w:rPr>
  </w:style>
  <w:style w:type="character" w:styleId="Intensievebenadrukking">
    <w:name w:val="Intense Emphasis"/>
    <w:basedOn w:val="Standaardalinea-lettertype"/>
    <w:uiPriority w:val="21"/>
    <w:qFormat/>
    <w:rsid w:val="004E1CDC"/>
    <w:rPr>
      <w:b/>
      <w:bCs/>
      <w:i/>
      <w:iCs/>
      <w:color w:val="AD0101" w:themeColor="accent1"/>
    </w:rPr>
  </w:style>
  <w:style w:type="paragraph" w:styleId="Ondertitel">
    <w:name w:val="Subtitle"/>
    <w:basedOn w:val="Standaard"/>
    <w:next w:val="Standaard"/>
    <w:link w:val="OndertitelChar"/>
    <w:qFormat/>
    <w:rsid w:val="00676CDA"/>
    <w:pPr>
      <w:numPr>
        <w:ilvl w:val="1"/>
      </w:numPr>
    </w:pPr>
    <w:rPr>
      <w:rFonts w:asciiTheme="majorHAnsi" w:eastAsiaTheme="majorEastAsia" w:hAnsiTheme="majorHAnsi" w:cstheme="majorBidi"/>
      <w:i/>
      <w:iCs/>
      <w:color w:val="AD0101" w:themeColor="accent1"/>
      <w:spacing w:val="15"/>
      <w:szCs w:val="24"/>
    </w:rPr>
  </w:style>
  <w:style w:type="character" w:customStyle="1" w:styleId="OndertitelChar">
    <w:name w:val="Ondertitel Char"/>
    <w:basedOn w:val="Standaardalinea-lettertype"/>
    <w:link w:val="Ondertitel"/>
    <w:rsid w:val="00676CDA"/>
    <w:rPr>
      <w:rFonts w:asciiTheme="majorHAnsi" w:eastAsiaTheme="majorEastAsia" w:hAnsiTheme="majorHAnsi" w:cstheme="majorBidi"/>
      <w:i/>
      <w:iCs/>
      <w:color w:val="AD0101" w:themeColor="accent1"/>
      <w:spacing w:val="15"/>
      <w:sz w:val="24"/>
      <w:szCs w:val="24"/>
    </w:rPr>
  </w:style>
  <w:style w:type="character" w:styleId="Nadruk">
    <w:name w:val="Emphasis"/>
    <w:basedOn w:val="Standaardalinea-lettertype"/>
    <w:uiPriority w:val="20"/>
    <w:qFormat/>
    <w:rsid w:val="00DF35A4"/>
    <w:rPr>
      <w:i/>
      <w:iCs/>
    </w:rPr>
  </w:style>
  <w:style w:type="table" w:styleId="Lichtearcering-accent2">
    <w:name w:val="Light Shading Accent 2"/>
    <w:basedOn w:val="Standaardtabel"/>
    <w:uiPriority w:val="60"/>
    <w:rsid w:val="001B4668"/>
    <w:rPr>
      <w:color w:val="554740" w:themeColor="accent2" w:themeShade="BF"/>
    </w:rPr>
    <w:tblPr>
      <w:tblStyleRowBandSize w:val="1"/>
      <w:tblStyleColBandSize w:val="1"/>
      <w:tblBorders>
        <w:top w:val="single" w:sz="8" w:space="0" w:color="726056" w:themeColor="accent2"/>
        <w:bottom w:val="single" w:sz="8" w:space="0" w:color="7260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6056" w:themeColor="accent2"/>
          <w:left w:val="nil"/>
          <w:bottom w:val="single" w:sz="8" w:space="0" w:color="7260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6056" w:themeColor="accent2"/>
          <w:left w:val="nil"/>
          <w:bottom w:val="single" w:sz="8" w:space="0" w:color="7260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D7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D7D3" w:themeFill="accent2" w:themeFillTint="3F"/>
      </w:tcPr>
    </w:tblStylePr>
  </w:style>
  <w:style w:type="table" w:styleId="Lichtelijst-accent3">
    <w:name w:val="Light List Accent 3"/>
    <w:basedOn w:val="Standaardtabel"/>
    <w:uiPriority w:val="61"/>
    <w:rsid w:val="001B4668"/>
    <w:tblPr>
      <w:tblStyleRowBandSize w:val="1"/>
      <w:tblStyleColBandSize w:val="1"/>
      <w:tblBorders>
        <w:top w:val="single" w:sz="8" w:space="0" w:color="AC956E" w:themeColor="accent3"/>
        <w:left w:val="single" w:sz="8" w:space="0" w:color="AC956E" w:themeColor="accent3"/>
        <w:bottom w:val="single" w:sz="8" w:space="0" w:color="AC956E" w:themeColor="accent3"/>
        <w:right w:val="single" w:sz="8" w:space="0" w:color="AC956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C956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956E" w:themeColor="accent3"/>
          <w:left w:val="single" w:sz="8" w:space="0" w:color="AC956E" w:themeColor="accent3"/>
          <w:bottom w:val="single" w:sz="8" w:space="0" w:color="AC956E" w:themeColor="accent3"/>
          <w:right w:val="single" w:sz="8" w:space="0" w:color="AC956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C956E" w:themeColor="accent3"/>
          <w:left w:val="single" w:sz="8" w:space="0" w:color="AC956E" w:themeColor="accent3"/>
          <w:bottom w:val="single" w:sz="8" w:space="0" w:color="AC956E" w:themeColor="accent3"/>
          <w:right w:val="single" w:sz="8" w:space="0" w:color="AC956E" w:themeColor="accent3"/>
        </w:tcBorders>
      </w:tcPr>
    </w:tblStylePr>
    <w:tblStylePr w:type="band1Horz">
      <w:tblPr/>
      <w:tcPr>
        <w:tcBorders>
          <w:top w:val="single" w:sz="8" w:space="0" w:color="AC956E" w:themeColor="accent3"/>
          <w:left w:val="single" w:sz="8" w:space="0" w:color="AC956E" w:themeColor="accent3"/>
          <w:bottom w:val="single" w:sz="8" w:space="0" w:color="AC956E" w:themeColor="accent3"/>
          <w:right w:val="single" w:sz="8" w:space="0" w:color="AC956E" w:themeColor="accent3"/>
        </w:tcBorders>
      </w:tcPr>
    </w:tblStylePr>
  </w:style>
  <w:style w:type="paragraph" w:styleId="Citaat">
    <w:name w:val="Quote"/>
    <w:basedOn w:val="Standaard"/>
    <w:next w:val="Standaard"/>
    <w:link w:val="CitaatChar"/>
    <w:uiPriority w:val="29"/>
    <w:qFormat/>
    <w:rsid w:val="008D7A0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8D7A0F"/>
    <w:rPr>
      <w:i/>
      <w:iCs/>
      <w:color w:val="000000" w:themeColor="text1"/>
    </w:rPr>
  </w:style>
  <w:style w:type="character" w:styleId="Hyperlink">
    <w:name w:val="Hyperlink"/>
    <w:basedOn w:val="Standaardalinea-lettertype"/>
    <w:uiPriority w:val="99"/>
    <w:unhideWhenUsed/>
    <w:rsid w:val="006A5ED6"/>
    <w:rPr>
      <w:color w:val="D26900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5586B"/>
    <w:pPr>
      <w:outlineLvl w:val="9"/>
    </w:pPr>
    <w:rPr>
      <w:lang w:eastAsia="nl-BE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65586B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qFormat/>
    <w:rsid w:val="0065586B"/>
    <w:pPr>
      <w:spacing w:after="100"/>
      <w:ind w:left="220"/>
    </w:pPr>
    <w:rPr>
      <w:rFonts w:eastAsiaTheme="minorEastAsia"/>
      <w:lang w:eastAsia="nl-BE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qFormat/>
    <w:rsid w:val="0065586B"/>
    <w:pPr>
      <w:spacing w:after="100"/>
      <w:ind w:left="440"/>
    </w:pPr>
    <w:rPr>
      <w:rFonts w:eastAsiaTheme="minorEastAsia"/>
      <w:lang w:eastAsia="nl-BE"/>
    </w:rPr>
  </w:style>
  <w:style w:type="paragraph" w:styleId="Koptekst">
    <w:name w:val="header"/>
    <w:basedOn w:val="Standaard"/>
    <w:link w:val="KoptekstChar"/>
    <w:uiPriority w:val="99"/>
    <w:unhideWhenUsed/>
    <w:rsid w:val="00636091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636091"/>
  </w:style>
  <w:style w:type="paragraph" w:styleId="Voettekst">
    <w:name w:val="footer"/>
    <w:basedOn w:val="Standaard"/>
    <w:link w:val="VoettekstChar"/>
    <w:uiPriority w:val="99"/>
    <w:unhideWhenUsed/>
    <w:rsid w:val="00636091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636091"/>
  </w:style>
  <w:style w:type="character" w:customStyle="1" w:styleId="Kop4Char">
    <w:name w:val="Kop 4 Char"/>
    <w:basedOn w:val="Standaardalinea-lettertype"/>
    <w:link w:val="Kop4"/>
    <w:uiPriority w:val="9"/>
    <w:rsid w:val="00EC58DF"/>
    <w:rPr>
      <w:rFonts w:asciiTheme="majorHAnsi" w:eastAsiaTheme="majorEastAsia" w:hAnsiTheme="majorHAnsi" w:cstheme="majorBidi"/>
      <w:b/>
      <w:bCs/>
      <w:i/>
      <w:iCs/>
      <w:color w:val="AD0101" w:themeColor="accent1"/>
      <w:sz w:val="24"/>
    </w:rPr>
  </w:style>
  <w:style w:type="character" w:styleId="Tekstvantijdelijkeaanduiding">
    <w:name w:val="Placeholder Text"/>
    <w:basedOn w:val="Standaardalinea-lettertype"/>
    <w:uiPriority w:val="99"/>
    <w:semiHidden/>
    <w:rsid w:val="007671F7"/>
    <w:rPr>
      <w:color w:val="808080"/>
    </w:rPr>
  </w:style>
  <w:style w:type="paragraph" w:customStyle="1" w:styleId="Kubussen">
    <w:name w:val="Kubussen"/>
    <w:rsid w:val="00E32DA6"/>
    <w:pPr>
      <w:spacing w:after="200" w:line="276" w:lineRule="auto"/>
    </w:pPr>
    <w:rPr>
      <w:rFonts w:eastAsiaTheme="minorEastAsia"/>
      <w:lang w:eastAsia="nl-B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71DC2"/>
    <w:rPr>
      <w:color w:val="808080"/>
      <w:shd w:val="clear" w:color="auto" w:fill="E6E6E6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F4C50"/>
    <w:rPr>
      <w:color w:val="D8924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_OT%20sjablonen%20SYNTRA%20Vlaanderen\format%20Module%20-%20Leerdoelen%20en%20leerinhouden%20zonder%20tabe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C4AD3BD55AD47CD85F5F8FFF9F77CE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D685F59-E15A-44E2-BD0F-237FDD0CC3D3}"/>
      </w:docPartPr>
      <w:docPartBody>
        <w:p w:rsidR="00875015" w:rsidRDefault="00875015">
          <w:pPr>
            <w:pStyle w:val="5C4AD3BD55AD47CD85F5F8FFF9F77CE1"/>
          </w:pPr>
          <w:r w:rsidRPr="004154B0">
            <w:rPr>
              <w:rStyle w:val="Tekstvantijdelijkeaanduiding"/>
            </w:rPr>
            <w:t>Klik hier als u tekst wilt invoeren.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5015"/>
    <w:rsid w:val="00150A97"/>
    <w:rsid w:val="002866E9"/>
    <w:rsid w:val="003153EF"/>
    <w:rsid w:val="00324694"/>
    <w:rsid w:val="0034692A"/>
    <w:rsid w:val="00585869"/>
    <w:rsid w:val="00875015"/>
    <w:rsid w:val="00AC6106"/>
    <w:rsid w:val="00B02965"/>
    <w:rsid w:val="00C47C3D"/>
    <w:rsid w:val="00D3155C"/>
    <w:rsid w:val="00E22FF1"/>
    <w:rsid w:val="00EC0A19"/>
    <w:rsid w:val="00F33454"/>
    <w:rsid w:val="00F47D67"/>
    <w:rsid w:val="00FD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5C4AD3BD55AD47CD85F5F8FFF9F77CE1">
    <w:name w:val="5C4AD3BD55AD47CD85F5F8FFF9F77C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NewsPri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2014-06-24T00:00:00</PublishDate>
  <Abstract>Curriculum naam – luik Beroepsgerichte vorming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A641D7-9335-4433-9A6C-9D9E4EC89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 Module - Leerdoelen en leerinhouden zonder tabel.dotx</Template>
  <TotalTime>1</TotalTime>
  <Pages>2</Pages>
  <Words>253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Leerdoelen en leerinhouden</vt:lpstr>
    </vt:vector>
  </TitlesOfParts>
  <Company>SYNTRA Vlaanderen</Company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Leerdoelen en leerinhouden</dc:title>
  <dc:subject>Cluster : ‘Keuken’</dc:subject>
  <dc:creator>Stefan Van de Velde</dc:creator>
  <cp:lastModifiedBy>van de Vijver Marita</cp:lastModifiedBy>
  <cp:revision>2</cp:revision>
  <cp:lastPrinted>2018-01-08T10:02:00Z</cp:lastPrinted>
  <dcterms:created xsi:type="dcterms:W3CDTF">2021-06-01T16:05:00Z</dcterms:created>
  <dcterms:modified xsi:type="dcterms:W3CDTF">2021-06-01T16:05:00Z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-559897814</vt:i4>
  </property>
</Properties>
</file>
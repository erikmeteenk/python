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B3231" w14:textId="77777777" w:rsidR="00780525" w:rsidRPr="00780525" w:rsidRDefault="002F4C74" w:rsidP="00DD28AA">
      <w:pPr>
        <w:pBdr>
          <w:bottom w:val="single" w:sz="8" w:space="1" w:color="036E74"/>
        </w:pBdr>
        <w:spacing w:line="276" w:lineRule="auto"/>
      </w:pPr>
      <w:sdt>
        <w:sdtPr>
          <w:id w:val="-178972406"/>
          <w:lock w:val="sdtContentLocked"/>
          <w:placeholder>
            <w:docPart w:val="5C4AD3BD55AD47CD85F5F8FFF9F77CE1"/>
          </w:placeholder>
        </w:sdtPr>
        <w:sdtEndPr/>
        <w:sdtContent>
          <w:r w:rsidR="00B75A0A" w:rsidRPr="00B35D0D">
            <w:rPr>
              <w:rStyle w:val="TitelChar"/>
            </w:rPr>
            <w:t>Leerdoelen en -inhouden</w:t>
          </w:r>
        </w:sdtContent>
      </w:sdt>
    </w:p>
    <w:p w14:paraId="65857425" w14:textId="28D2197B" w:rsidR="00941D69" w:rsidRDefault="00941D69" w:rsidP="007D1DE6">
      <w:pPr>
        <w:tabs>
          <w:tab w:val="left" w:pos="5544"/>
        </w:tabs>
        <w:spacing w:line="276" w:lineRule="auto"/>
        <w:rPr>
          <w:rFonts w:cs="Arial"/>
          <w:sz w:val="18"/>
          <w:szCs w:val="18"/>
        </w:rPr>
      </w:pPr>
    </w:p>
    <w:p w14:paraId="7CC891C9" w14:textId="0851D7FE" w:rsidR="0001342D" w:rsidRDefault="0001338B" w:rsidP="002A767D">
      <w:pPr>
        <w:suppressAutoHyphens/>
        <w:overflowPunct w:val="0"/>
        <w:jc w:val="both"/>
        <w:rPr>
          <w:rFonts w:eastAsia="WenQuanYi Micro Hei" w:cs="Arial"/>
          <w:kern w:val="2"/>
          <w:sz w:val="20"/>
          <w:szCs w:val="20"/>
          <w:lang w:eastAsia="zh-CN" w:bidi="hi-IN"/>
        </w:rPr>
      </w:pPr>
      <w:r>
        <w:rPr>
          <w:rFonts w:eastAsia="WenQuanYi Micro Hei" w:cs="Arial"/>
          <w:kern w:val="2"/>
          <w:sz w:val="20"/>
          <w:szCs w:val="20"/>
          <w:lang w:eastAsia="zh-CN" w:bidi="hi-IN"/>
        </w:rPr>
        <w:t xml:space="preserve">Van </w:t>
      </w:r>
      <w:r w:rsidR="002B58D3">
        <w:rPr>
          <w:rFonts w:eastAsia="WenQuanYi Micro Hei" w:cs="Arial"/>
          <w:kern w:val="2"/>
          <w:sz w:val="20"/>
          <w:szCs w:val="20"/>
          <w:lang w:eastAsia="zh-CN" w:bidi="hi-IN"/>
        </w:rPr>
        <w:t xml:space="preserve">functioneel programmeren </w:t>
      </w:r>
      <w:r>
        <w:rPr>
          <w:rFonts w:eastAsia="WenQuanYi Micro Hei" w:cs="Arial"/>
          <w:kern w:val="2"/>
          <w:sz w:val="20"/>
          <w:szCs w:val="20"/>
          <w:lang w:eastAsia="zh-CN" w:bidi="hi-IN"/>
        </w:rPr>
        <w:t>gaan we naar OO programmeren.</w:t>
      </w:r>
    </w:p>
    <w:p w14:paraId="1135AD5B" w14:textId="5348365A" w:rsidR="0001338B" w:rsidRDefault="0001338B" w:rsidP="002A767D">
      <w:pPr>
        <w:suppressAutoHyphens/>
        <w:overflowPunct w:val="0"/>
        <w:jc w:val="both"/>
        <w:rPr>
          <w:rFonts w:eastAsia="WenQuanYi Micro Hei" w:cs="Arial"/>
          <w:kern w:val="2"/>
          <w:sz w:val="20"/>
          <w:szCs w:val="20"/>
          <w:lang w:eastAsia="zh-CN" w:bidi="hi-IN"/>
        </w:rPr>
      </w:pPr>
    </w:p>
    <w:p w14:paraId="145A00AD" w14:textId="7F5D07FD" w:rsidR="0001338B" w:rsidRDefault="0001338B" w:rsidP="002A767D">
      <w:pPr>
        <w:suppressAutoHyphens/>
        <w:overflowPunct w:val="0"/>
        <w:jc w:val="both"/>
        <w:rPr>
          <w:rFonts w:eastAsia="WenQuanYi Micro Hei" w:cs="Arial"/>
          <w:kern w:val="2"/>
          <w:sz w:val="20"/>
          <w:szCs w:val="20"/>
          <w:lang w:eastAsia="zh-CN" w:bidi="hi-IN"/>
        </w:rPr>
      </w:pPr>
      <w:r>
        <w:rPr>
          <w:rFonts w:eastAsia="WenQuanYi Micro Hei" w:cs="Arial"/>
          <w:kern w:val="2"/>
          <w:sz w:val="20"/>
          <w:szCs w:val="20"/>
          <w:lang w:eastAsia="zh-CN" w:bidi="hi-IN"/>
        </w:rPr>
        <w:t>Let op, er is een aparte module praktijk. Plan deze alternerend in.</w:t>
      </w:r>
      <w:r w:rsidR="00592C0D">
        <w:rPr>
          <w:rFonts w:eastAsia="WenQuanYi Micro Hei" w:cs="Arial"/>
          <w:kern w:val="2"/>
          <w:sz w:val="20"/>
          <w:szCs w:val="20"/>
          <w:lang w:eastAsia="zh-CN" w:bidi="hi-IN"/>
        </w:rPr>
        <w:t xml:space="preserve"> Het is een tip.</w:t>
      </w:r>
    </w:p>
    <w:p w14:paraId="257B0D72" w14:textId="7CBFA4CE" w:rsidR="00E71370" w:rsidRDefault="00E71370" w:rsidP="002A767D">
      <w:pPr>
        <w:suppressAutoHyphens/>
        <w:overflowPunct w:val="0"/>
        <w:jc w:val="both"/>
        <w:rPr>
          <w:rFonts w:eastAsia="WenQuanYi Micro Hei" w:cs="Arial"/>
          <w:kern w:val="2"/>
          <w:sz w:val="20"/>
          <w:szCs w:val="20"/>
          <w:lang w:eastAsia="zh-CN" w:bidi="hi-IN"/>
        </w:rPr>
      </w:pPr>
    </w:p>
    <w:p w14:paraId="5F225D3C" w14:textId="43368AA1" w:rsidR="00E71370" w:rsidRDefault="00E71370" w:rsidP="002A767D">
      <w:pPr>
        <w:suppressAutoHyphens/>
        <w:overflowPunct w:val="0"/>
        <w:jc w:val="both"/>
        <w:rPr>
          <w:rFonts w:eastAsia="WenQuanYi Micro Hei" w:cs="Arial"/>
          <w:kern w:val="2"/>
          <w:sz w:val="20"/>
          <w:szCs w:val="20"/>
          <w:lang w:eastAsia="zh-CN" w:bidi="hi-IN"/>
        </w:rPr>
      </w:pPr>
      <w:r>
        <w:rPr>
          <w:rFonts w:eastAsia="WenQuanYi Micro Hei" w:cs="Arial"/>
          <w:kern w:val="2"/>
          <w:sz w:val="20"/>
          <w:szCs w:val="20"/>
          <w:lang w:eastAsia="zh-CN" w:bidi="hi-IN"/>
        </w:rPr>
        <w:t>Punten komen van groepswerk 1. Er is geen apart examen.</w:t>
      </w:r>
    </w:p>
    <w:p w14:paraId="1E712805" w14:textId="76190002" w:rsidR="00E71370" w:rsidRDefault="00E71370" w:rsidP="002A767D">
      <w:pPr>
        <w:suppressAutoHyphens/>
        <w:overflowPunct w:val="0"/>
        <w:jc w:val="both"/>
        <w:rPr>
          <w:rFonts w:eastAsia="WenQuanYi Micro Hei" w:cs="Arial"/>
          <w:kern w:val="2"/>
          <w:sz w:val="20"/>
          <w:szCs w:val="20"/>
          <w:lang w:eastAsia="zh-CN" w:bidi="hi-IN"/>
        </w:rPr>
      </w:pPr>
    </w:p>
    <w:p w14:paraId="382255C5" w14:textId="2F086767" w:rsidR="00E71370" w:rsidRDefault="00E71370" w:rsidP="002A767D">
      <w:pPr>
        <w:suppressAutoHyphens/>
        <w:overflowPunct w:val="0"/>
        <w:jc w:val="both"/>
        <w:rPr>
          <w:rFonts w:eastAsia="WenQuanYi Micro Hei" w:cs="Arial"/>
          <w:kern w:val="2"/>
          <w:sz w:val="20"/>
          <w:szCs w:val="20"/>
          <w:lang w:eastAsia="zh-CN" w:bidi="hi-IN"/>
        </w:rPr>
      </w:pPr>
      <w:r>
        <w:rPr>
          <w:rFonts w:eastAsia="WenQuanYi Micro Hei" w:cs="Arial"/>
          <w:kern w:val="2"/>
          <w:sz w:val="20"/>
          <w:szCs w:val="20"/>
          <w:lang w:eastAsia="zh-CN" w:bidi="hi-IN"/>
        </w:rPr>
        <w:t>Dus we herhalen, rode draden bewaken, leerstof blijven opbouwen van enkelvoudig naar complex, blijven werken aan groepswerk 1, volg deadlines op, coach, motiveer en geef feedback.</w:t>
      </w:r>
    </w:p>
    <w:p w14:paraId="7073A2DF" w14:textId="1F3C37A8" w:rsidR="00592C0D" w:rsidRDefault="00592C0D" w:rsidP="002A767D">
      <w:pPr>
        <w:suppressAutoHyphens/>
        <w:overflowPunct w:val="0"/>
        <w:jc w:val="both"/>
        <w:rPr>
          <w:rFonts w:eastAsia="WenQuanYi Micro Hei" w:cs="Arial"/>
          <w:kern w:val="2"/>
          <w:sz w:val="20"/>
          <w:szCs w:val="20"/>
          <w:lang w:eastAsia="zh-CN" w:bidi="hi-IN"/>
        </w:rPr>
      </w:pPr>
    </w:p>
    <w:p w14:paraId="642FD835" w14:textId="5FB57E3F" w:rsidR="00592C0D" w:rsidRDefault="00592C0D" w:rsidP="002A767D">
      <w:pPr>
        <w:suppressAutoHyphens/>
        <w:overflowPunct w:val="0"/>
        <w:jc w:val="both"/>
        <w:rPr>
          <w:rFonts w:eastAsia="WenQuanYi Micro Hei" w:cs="Arial"/>
          <w:kern w:val="2"/>
          <w:sz w:val="20"/>
          <w:szCs w:val="20"/>
          <w:lang w:eastAsia="zh-CN" w:bidi="hi-IN"/>
        </w:rPr>
      </w:pPr>
      <w:r>
        <w:rPr>
          <w:rFonts w:eastAsia="WenQuanYi Micro Hei" w:cs="Arial"/>
          <w:kern w:val="2"/>
          <w:sz w:val="20"/>
          <w:szCs w:val="20"/>
          <w:lang w:eastAsia="zh-CN" w:bidi="hi-IN"/>
        </w:rPr>
        <w:t xml:space="preserve">Na deze module moet OO helemaal in de vingers zitten om in deel 2 naar geavanceerde </w:t>
      </w:r>
      <w:r w:rsidR="00923E88">
        <w:rPr>
          <w:rFonts w:eastAsia="WenQuanYi Micro Hei" w:cs="Arial"/>
          <w:kern w:val="2"/>
          <w:sz w:val="20"/>
          <w:szCs w:val="20"/>
          <w:lang w:eastAsia="zh-CN" w:bidi="hi-IN"/>
        </w:rPr>
        <w:t>toepassingen te gaan.</w:t>
      </w:r>
    </w:p>
    <w:p w14:paraId="50B93152" w14:textId="6BA5E8FC" w:rsidR="00923E88" w:rsidRDefault="00923E88" w:rsidP="002A767D">
      <w:pPr>
        <w:suppressAutoHyphens/>
        <w:overflowPunct w:val="0"/>
        <w:jc w:val="both"/>
        <w:rPr>
          <w:rFonts w:eastAsia="WenQuanYi Micro Hei" w:cs="Arial"/>
          <w:kern w:val="2"/>
          <w:sz w:val="20"/>
          <w:szCs w:val="20"/>
          <w:lang w:eastAsia="zh-CN" w:bidi="hi-IN"/>
        </w:rPr>
      </w:pPr>
    </w:p>
    <w:p w14:paraId="56E7EF5A" w14:textId="429D00FE" w:rsidR="00923E88" w:rsidRDefault="00923E88" w:rsidP="002A767D">
      <w:pPr>
        <w:suppressAutoHyphens/>
        <w:overflowPunct w:val="0"/>
        <w:jc w:val="both"/>
        <w:rPr>
          <w:rFonts w:eastAsia="WenQuanYi Micro Hei" w:cs="Arial"/>
          <w:kern w:val="2"/>
          <w:sz w:val="20"/>
          <w:szCs w:val="20"/>
          <w:lang w:eastAsia="zh-CN" w:bidi="hi-IN"/>
        </w:rPr>
      </w:pPr>
      <w:r>
        <w:rPr>
          <w:rFonts w:eastAsia="WenQuanYi Micro Hei" w:cs="Arial"/>
          <w:kern w:val="2"/>
          <w:sz w:val="20"/>
          <w:szCs w:val="20"/>
          <w:lang w:eastAsia="zh-CN" w:bidi="hi-IN"/>
        </w:rPr>
        <w:t>Wie niet kan OO programmeren na deze module en de praktijkmodule is niet klaar om naar het 2</w:t>
      </w:r>
      <w:r w:rsidRPr="00923E88">
        <w:rPr>
          <w:rFonts w:eastAsia="WenQuanYi Micro Hei" w:cs="Arial"/>
          <w:kern w:val="2"/>
          <w:sz w:val="20"/>
          <w:szCs w:val="20"/>
          <w:vertAlign w:val="superscript"/>
          <w:lang w:eastAsia="zh-CN" w:bidi="hi-IN"/>
        </w:rPr>
        <w:t>de</w:t>
      </w:r>
      <w:r>
        <w:rPr>
          <w:rFonts w:eastAsia="WenQuanYi Micro Hei" w:cs="Arial"/>
          <w:kern w:val="2"/>
          <w:sz w:val="20"/>
          <w:szCs w:val="20"/>
          <w:lang w:eastAsia="zh-CN" w:bidi="hi-IN"/>
        </w:rPr>
        <w:t xml:space="preserve"> jaar te gaan.</w:t>
      </w:r>
    </w:p>
    <w:p w14:paraId="28A7BC85" w14:textId="45F7FB81" w:rsidR="002A767D" w:rsidRDefault="002A767D" w:rsidP="002A767D">
      <w:pPr>
        <w:suppressAutoHyphens/>
        <w:overflowPunct w:val="0"/>
        <w:jc w:val="both"/>
        <w:rPr>
          <w:rFonts w:eastAsia="WenQuanYi Micro Hei" w:cs="Arial"/>
          <w:kern w:val="2"/>
          <w:sz w:val="20"/>
          <w:szCs w:val="20"/>
          <w:lang w:eastAsia="zh-CN" w:bidi="hi-IN"/>
        </w:rPr>
      </w:pPr>
    </w:p>
    <w:p w14:paraId="55785EC0" w14:textId="16581FFB" w:rsidR="002A767D" w:rsidRDefault="007F46A2" w:rsidP="002A767D">
      <w:pPr>
        <w:suppressAutoHyphens/>
        <w:overflowPunct w:val="0"/>
        <w:jc w:val="both"/>
        <w:rPr>
          <w:rFonts w:eastAsia="WenQuanYi Micro Hei" w:cs="Arial"/>
          <w:kern w:val="2"/>
          <w:sz w:val="20"/>
          <w:szCs w:val="20"/>
          <w:lang w:eastAsia="zh-CN" w:bidi="hi-IN"/>
        </w:rPr>
      </w:pPr>
      <w:r>
        <w:rPr>
          <w:rFonts w:eastAsia="WenQuanYi Micro Hei" w:cs="Arial"/>
          <w:kern w:val="2"/>
          <w:sz w:val="20"/>
          <w:szCs w:val="20"/>
          <w:lang w:eastAsia="zh-CN" w:bidi="hi-IN"/>
        </w:rPr>
        <w:t xml:space="preserve">Bronnen: </w:t>
      </w:r>
      <w:hyperlink r:id="rId9" w:history="1">
        <w:r w:rsidRPr="007953B5">
          <w:rPr>
            <w:rStyle w:val="Hyperlink"/>
            <w:rFonts w:eastAsia="WenQuanYi Micro Hei" w:cs="Arial"/>
            <w:kern w:val="2"/>
            <w:sz w:val="20"/>
            <w:szCs w:val="20"/>
            <w:lang w:eastAsia="zh-CN" w:bidi="hi-IN"/>
          </w:rPr>
          <w:t>https://www.w3schools.com/python/</w:t>
        </w:r>
      </w:hyperlink>
    </w:p>
    <w:p w14:paraId="54D2D672" w14:textId="77777777" w:rsidR="007F46A2" w:rsidRPr="002A767D" w:rsidRDefault="007F46A2" w:rsidP="002A767D">
      <w:pPr>
        <w:suppressAutoHyphens/>
        <w:overflowPunct w:val="0"/>
        <w:jc w:val="both"/>
        <w:rPr>
          <w:rFonts w:eastAsia="WenQuanYi Micro Hei" w:cs="Arial"/>
          <w:kern w:val="2"/>
          <w:sz w:val="20"/>
          <w:szCs w:val="20"/>
          <w:lang w:eastAsia="zh-CN" w:bidi="hi-IN"/>
        </w:rPr>
      </w:pPr>
    </w:p>
    <w:p w14:paraId="1C6CF241" w14:textId="77777777" w:rsidR="007E1B67" w:rsidRDefault="007E1B67" w:rsidP="007D1DE6">
      <w:pPr>
        <w:tabs>
          <w:tab w:val="left" w:pos="5544"/>
        </w:tabs>
        <w:spacing w:line="276" w:lineRule="auto"/>
        <w:rPr>
          <w:rFonts w:cs="Arial"/>
          <w:sz w:val="18"/>
          <w:szCs w:val="18"/>
        </w:rPr>
      </w:pPr>
    </w:p>
    <w:p w14:paraId="1FD79876" w14:textId="77777777" w:rsidR="007D1DE6" w:rsidRDefault="007D1DE6" w:rsidP="00DD28AA">
      <w:pPr>
        <w:spacing w:line="276" w:lineRule="auto"/>
        <w:rPr>
          <w:rFonts w:cstheme="minorHAnsi"/>
          <w:b/>
          <w:smallCaps/>
          <w:sz w:val="36"/>
          <w:szCs w:val="36"/>
        </w:rPr>
      </w:pPr>
    </w:p>
    <w:p w14:paraId="28FF9229" w14:textId="77777777" w:rsidR="001A71E0" w:rsidRDefault="001A71E0">
      <w:pPr>
        <w:rPr>
          <w:rFonts w:cstheme="minorHAnsi"/>
          <w:b/>
          <w:smallCaps/>
          <w:sz w:val="36"/>
          <w:szCs w:val="36"/>
        </w:rPr>
      </w:pPr>
      <w:r>
        <w:rPr>
          <w:rFonts w:cstheme="minorHAnsi"/>
          <w:b/>
          <w:smallCaps/>
          <w:sz w:val="36"/>
          <w:szCs w:val="36"/>
        </w:rPr>
        <w:br w:type="page"/>
      </w:r>
    </w:p>
    <w:p w14:paraId="1861BC3B" w14:textId="7966AE0F" w:rsidR="00076B0E" w:rsidRDefault="00076B0E" w:rsidP="00DD28AA">
      <w:pPr>
        <w:spacing w:line="276" w:lineRule="auto"/>
        <w:rPr>
          <w:rFonts w:cstheme="minorHAnsi"/>
          <w:b/>
          <w:smallCaps/>
          <w:sz w:val="36"/>
          <w:szCs w:val="36"/>
        </w:rPr>
      </w:pPr>
      <w:r w:rsidRPr="00776D1B">
        <w:rPr>
          <w:rFonts w:cstheme="minorHAnsi"/>
          <w:b/>
          <w:smallCaps/>
          <w:sz w:val="36"/>
          <w:szCs w:val="36"/>
        </w:rPr>
        <w:lastRenderedPageBreak/>
        <w:t xml:space="preserve">Module : </w:t>
      </w:r>
      <w:r w:rsidR="003B7513">
        <w:rPr>
          <w:rFonts w:cstheme="minorHAnsi"/>
          <w:b/>
          <w:smallCaps/>
          <w:sz w:val="36"/>
          <w:szCs w:val="36"/>
        </w:rPr>
        <w:t xml:space="preserve">OO programmeren - </w:t>
      </w:r>
      <w:r w:rsidR="008C30EF">
        <w:rPr>
          <w:rFonts w:cstheme="minorHAnsi"/>
          <w:b/>
          <w:smallCaps/>
          <w:sz w:val="36"/>
          <w:szCs w:val="36"/>
        </w:rPr>
        <w:t>Python</w:t>
      </w:r>
      <w:r w:rsidR="00763CD8">
        <w:rPr>
          <w:rFonts w:cstheme="minorHAnsi"/>
          <w:b/>
          <w:smallCaps/>
          <w:sz w:val="36"/>
          <w:szCs w:val="36"/>
        </w:rPr>
        <w:t xml:space="preserve"> (</w:t>
      </w:r>
      <w:r w:rsidR="00E207CF">
        <w:rPr>
          <w:rFonts w:cstheme="minorHAnsi"/>
          <w:b/>
          <w:smallCaps/>
          <w:sz w:val="36"/>
          <w:szCs w:val="36"/>
        </w:rPr>
        <w:t>36</w:t>
      </w:r>
      <w:r w:rsidR="00D23ADB">
        <w:rPr>
          <w:rFonts w:cstheme="minorHAnsi"/>
          <w:b/>
          <w:smallCaps/>
          <w:sz w:val="36"/>
          <w:szCs w:val="36"/>
        </w:rPr>
        <w:t>u</w:t>
      </w:r>
      <w:r w:rsidR="00763CD8">
        <w:rPr>
          <w:rFonts w:cstheme="minorHAnsi"/>
          <w:b/>
          <w:smallCaps/>
          <w:sz w:val="36"/>
          <w:szCs w:val="36"/>
        </w:rPr>
        <w:t>)</w:t>
      </w:r>
    </w:p>
    <w:tbl>
      <w:tblPr>
        <w:tblStyle w:val="Tabelraster"/>
        <w:tblW w:w="9288" w:type="dxa"/>
        <w:tblLayout w:type="fixed"/>
        <w:tblLook w:val="04A0" w:firstRow="1" w:lastRow="0" w:firstColumn="1" w:lastColumn="0" w:noHBand="0" w:noVBand="1"/>
      </w:tblPr>
      <w:tblGrid>
        <w:gridCol w:w="9288"/>
      </w:tblGrid>
      <w:tr w:rsidR="00187C91" w:rsidRPr="00187C91" w14:paraId="022A87D4" w14:textId="77777777" w:rsidTr="00363905">
        <w:tc>
          <w:tcPr>
            <w:tcW w:w="9288" w:type="dxa"/>
            <w:shd w:val="clear" w:color="auto" w:fill="A6A6A6" w:themeFill="background1" w:themeFillShade="A6"/>
          </w:tcPr>
          <w:p w14:paraId="38D5EE7A" w14:textId="77777777" w:rsidR="001B7E3E" w:rsidRPr="00187C91" w:rsidRDefault="001B7E3E" w:rsidP="00DD28AA">
            <w:pPr>
              <w:spacing w:line="276" w:lineRule="auto"/>
              <w:rPr>
                <w:rFonts w:ascii="Arial" w:hAnsi="Arial" w:cs="Arial"/>
                <w:b/>
                <w:smallCaps/>
                <w:color w:val="FFFFFF" w:themeColor="background1"/>
                <w:sz w:val="20"/>
                <w:szCs w:val="20"/>
              </w:rPr>
            </w:pPr>
            <w:r w:rsidRPr="00187C91">
              <w:rPr>
                <w:rFonts w:ascii="Arial" w:hAnsi="Arial" w:cs="Arial"/>
                <w:b/>
                <w:smallCaps/>
                <w:color w:val="FFFFFF" w:themeColor="background1"/>
                <w:sz w:val="20"/>
                <w:szCs w:val="20"/>
              </w:rPr>
              <w:t xml:space="preserve">Algemene doelstellingen </w:t>
            </w:r>
          </w:p>
        </w:tc>
      </w:tr>
      <w:tr w:rsidR="001B7E3E" w:rsidRPr="00B2496D" w14:paraId="77F532B4" w14:textId="77777777" w:rsidTr="00363905">
        <w:tc>
          <w:tcPr>
            <w:tcW w:w="9288" w:type="dxa"/>
            <w:shd w:val="clear" w:color="auto" w:fill="FFFFFF" w:themeFill="background1"/>
          </w:tcPr>
          <w:p w14:paraId="4B2E48A0" w14:textId="77777777" w:rsidR="00371F75" w:rsidRDefault="00371F75" w:rsidP="00BE02B0">
            <w:pPr>
              <w:tabs>
                <w:tab w:val="left" w:pos="5544"/>
              </w:tabs>
              <w:spacing w:line="276" w:lineRule="auto"/>
              <w:rPr>
                <w:rFonts w:cs="Arial"/>
                <w:sz w:val="18"/>
                <w:szCs w:val="18"/>
              </w:rPr>
            </w:pPr>
          </w:p>
          <w:p w14:paraId="5C48A309" w14:textId="037BDD8C" w:rsidR="00BE02B0" w:rsidRDefault="00BE02B0" w:rsidP="00BE02B0">
            <w:pPr>
              <w:tabs>
                <w:tab w:val="left" w:pos="5544"/>
              </w:tabs>
              <w:spacing w:line="276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 cursist kan:</w:t>
            </w:r>
          </w:p>
          <w:p w14:paraId="41EF04F9" w14:textId="099E9861" w:rsidR="00BE02B0" w:rsidRDefault="00BE02B0" w:rsidP="00BE02B0">
            <w:pPr>
              <w:tabs>
                <w:tab w:val="left" w:pos="5544"/>
              </w:tabs>
              <w:spacing w:line="276" w:lineRule="auto"/>
              <w:rPr>
                <w:rFonts w:cs="Arial"/>
                <w:sz w:val="18"/>
                <w:szCs w:val="18"/>
              </w:rPr>
            </w:pPr>
          </w:p>
          <w:p w14:paraId="04403996" w14:textId="04D08C64" w:rsidR="00090C9C" w:rsidRPr="00363905" w:rsidRDefault="00917896" w:rsidP="008C31B7">
            <w:pPr>
              <w:pStyle w:val="Lijstalinea"/>
              <w:numPr>
                <w:ilvl w:val="0"/>
                <w:numId w:val="5"/>
              </w:numPr>
              <w:tabs>
                <w:tab w:val="left" w:pos="5544"/>
              </w:tabs>
              <w:spacing w:line="276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 diverse technieken</w:t>
            </w:r>
            <w:r w:rsidR="001C62D1">
              <w:rPr>
                <w:rFonts w:cs="Arial"/>
                <w:sz w:val="18"/>
                <w:szCs w:val="18"/>
              </w:rPr>
              <w:t xml:space="preserve"> correct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="00F72547">
              <w:rPr>
                <w:rFonts w:cs="Arial"/>
                <w:sz w:val="18"/>
                <w:szCs w:val="18"/>
              </w:rPr>
              <w:t>toepassen in zijn code</w:t>
            </w:r>
            <w:r>
              <w:rPr>
                <w:rFonts w:cs="Arial"/>
                <w:sz w:val="18"/>
                <w:szCs w:val="18"/>
              </w:rPr>
              <w:t>.</w:t>
            </w:r>
          </w:p>
          <w:p w14:paraId="617C4879" w14:textId="69A37499" w:rsidR="00BE02B0" w:rsidRPr="00BE02B0" w:rsidRDefault="00BE02B0" w:rsidP="00BE02B0">
            <w:pPr>
              <w:tabs>
                <w:tab w:val="left" w:pos="5544"/>
              </w:tabs>
              <w:spacing w:line="276" w:lineRule="auto"/>
              <w:rPr>
                <w:rFonts w:cs="Arial"/>
                <w:sz w:val="18"/>
                <w:szCs w:val="18"/>
              </w:rPr>
            </w:pPr>
          </w:p>
        </w:tc>
      </w:tr>
    </w:tbl>
    <w:p w14:paraId="4C66B8C8" w14:textId="6D37413C" w:rsidR="001B7E3E" w:rsidRDefault="001B7E3E" w:rsidP="00806D6A">
      <w:pPr>
        <w:spacing w:line="276" w:lineRule="auto"/>
      </w:pPr>
    </w:p>
    <w:tbl>
      <w:tblPr>
        <w:tblStyle w:val="Tabelraster"/>
        <w:tblW w:w="9322" w:type="dxa"/>
        <w:tblLayout w:type="fixed"/>
        <w:tblLook w:val="04A0" w:firstRow="1" w:lastRow="0" w:firstColumn="1" w:lastColumn="0" w:noHBand="0" w:noVBand="1"/>
      </w:tblPr>
      <w:tblGrid>
        <w:gridCol w:w="3928"/>
        <w:gridCol w:w="4534"/>
        <w:gridCol w:w="853"/>
        <w:gridCol w:w="7"/>
      </w:tblGrid>
      <w:tr w:rsidR="003011B3" w:rsidRPr="001303B6" w14:paraId="127FE03F" w14:textId="77777777" w:rsidTr="00444BC5">
        <w:tc>
          <w:tcPr>
            <w:tcW w:w="3928" w:type="dxa"/>
            <w:shd w:val="clear" w:color="auto" w:fill="A6A6A6" w:themeFill="background1" w:themeFillShade="A6"/>
          </w:tcPr>
          <w:p w14:paraId="4943E1B2" w14:textId="77777777" w:rsidR="003011B3" w:rsidRPr="001303B6" w:rsidRDefault="003011B3" w:rsidP="00444BC5">
            <w:pPr>
              <w:tabs>
                <w:tab w:val="left" w:pos="5544"/>
              </w:tabs>
              <w:spacing w:line="276" w:lineRule="auto"/>
              <w:rPr>
                <w:rFonts w:cs="Arial"/>
                <w:color w:val="FFFFFF" w:themeColor="background1"/>
                <w:sz w:val="18"/>
                <w:szCs w:val="18"/>
              </w:rPr>
            </w:pPr>
            <w:r w:rsidRPr="001303B6">
              <w:rPr>
                <w:rFonts w:cs="Arial"/>
                <w:color w:val="FFFFFF" w:themeColor="background1"/>
                <w:sz w:val="18"/>
                <w:szCs w:val="18"/>
              </w:rPr>
              <w:t>LEERDOELEN</w:t>
            </w:r>
          </w:p>
        </w:tc>
        <w:tc>
          <w:tcPr>
            <w:tcW w:w="4534" w:type="dxa"/>
            <w:shd w:val="clear" w:color="auto" w:fill="A6A6A6" w:themeFill="background1" w:themeFillShade="A6"/>
          </w:tcPr>
          <w:p w14:paraId="4C364BAB" w14:textId="77777777" w:rsidR="003011B3" w:rsidRPr="001303B6" w:rsidRDefault="003011B3" w:rsidP="00444BC5">
            <w:pPr>
              <w:spacing w:line="276" w:lineRule="auto"/>
              <w:rPr>
                <w:color w:val="FFFFFF" w:themeColor="background1"/>
                <w:sz w:val="18"/>
                <w:szCs w:val="18"/>
              </w:rPr>
            </w:pPr>
            <w:r w:rsidRPr="001303B6">
              <w:rPr>
                <w:rFonts w:cs="Arial"/>
                <w:color w:val="FFFFFF" w:themeColor="background1"/>
                <w:sz w:val="18"/>
                <w:szCs w:val="18"/>
              </w:rPr>
              <w:t>L</w:t>
            </w:r>
            <w:r>
              <w:rPr>
                <w:rFonts w:cs="Arial"/>
                <w:color w:val="FFFFFF" w:themeColor="background1"/>
                <w:sz w:val="18"/>
                <w:szCs w:val="18"/>
              </w:rPr>
              <w:t xml:space="preserve">EERINHOUDEN </w:t>
            </w:r>
          </w:p>
        </w:tc>
        <w:tc>
          <w:tcPr>
            <w:tcW w:w="860" w:type="dxa"/>
            <w:gridSpan w:val="2"/>
            <w:shd w:val="clear" w:color="auto" w:fill="A6A6A6" w:themeFill="background1" w:themeFillShade="A6"/>
          </w:tcPr>
          <w:p w14:paraId="5A01CF70" w14:textId="77777777" w:rsidR="003011B3" w:rsidRPr="001303B6" w:rsidRDefault="003011B3" w:rsidP="00444BC5">
            <w:pPr>
              <w:pStyle w:val="Lijstalinea"/>
              <w:spacing w:line="276" w:lineRule="auto"/>
              <w:ind w:left="175"/>
              <w:rPr>
                <w:color w:val="FFFFFF" w:themeColor="background1"/>
                <w:sz w:val="18"/>
                <w:szCs w:val="18"/>
              </w:rPr>
            </w:pPr>
          </w:p>
        </w:tc>
      </w:tr>
      <w:tr w:rsidR="003011B3" w14:paraId="760B7158" w14:textId="77777777" w:rsidTr="00444BC5">
        <w:trPr>
          <w:gridAfter w:val="1"/>
          <w:wAfter w:w="7" w:type="dxa"/>
          <w:trHeight w:val="1221"/>
        </w:trPr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A7B38" w14:textId="77777777" w:rsidR="003011B3" w:rsidRPr="00F72547" w:rsidRDefault="003011B3" w:rsidP="00444BC5">
            <w:pPr>
              <w:tabs>
                <w:tab w:val="left" w:pos="5544"/>
              </w:tabs>
              <w:spacing w:line="276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F7254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Thema: </w:t>
            </w: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OO programmeren</w:t>
            </w:r>
          </w:p>
          <w:p w14:paraId="48E6053C" w14:textId="77777777" w:rsidR="003011B3" w:rsidRDefault="003011B3" w:rsidP="00444BC5">
            <w:pPr>
              <w:tabs>
                <w:tab w:val="left" w:pos="5544"/>
              </w:tabs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3B63AC3C" w14:textId="7831B2B7" w:rsidR="00FB1F43" w:rsidRDefault="00FB1F43" w:rsidP="00444BC5">
            <w:pPr>
              <w:tabs>
                <w:tab w:val="left" w:pos="5544"/>
              </w:tabs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De cursist kent de principes van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Objectgeoriënteerd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programmeren en kan deze correct toepassen.</w:t>
            </w: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9F00C" w14:textId="77777777" w:rsidR="00B77F78" w:rsidRPr="00B77F78" w:rsidRDefault="00B77F78" w:rsidP="00B77F78">
            <w:pPr>
              <w:pStyle w:val="Lijstalinea"/>
              <w:numPr>
                <w:ilvl w:val="0"/>
                <w:numId w:val="5"/>
              </w:num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B77F78">
              <w:rPr>
                <w:rFonts w:ascii="Calibri" w:hAnsi="Calibri" w:cs="Calibri"/>
                <w:sz w:val="18"/>
                <w:szCs w:val="18"/>
              </w:rPr>
              <w:t>Python Classes/</w:t>
            </w:r>
            <w:proofErr w:type="spellStart"/>
            <w:r w:rsidRPr="00B77F78">
              <w:rPr>
                <w:rFonts w:ascii="Calibri" w:hAnsi="Calibri" w:cs="Calibri"/>
                <w:sz w:val="18"/>
                <w:szCs w:val="18"/>
              </w:rPr>
              <w:t>Objects</w:t>
            </w:r>
            <w:proofErr w:type="spellEnd"/>
          </w:p>
          <w:p w14:paraId="759AE2C9" w14:textId="77777777" w:rsidR="00B77F78" w:rsidRPr="00B77F78" w:rsidRDefault="00B77F78" w:rsidP="00B77F78">
            <w:pPr>
              <w:pStyle w:val="Lijstalinea"/>
              <w:numPr>
                <w:ilvl w:val="0"/>
                <w:numId w:val="5"/>
              </w:num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B77F78">
              <w:rPr>
                <w:rFonts w:ascii="Calibri" w:hAnsi="Calibri" w:cs="Calibri"/>
                <w:sz w:val="18"/>
                <w:szCs w:val="18"/>
              </w:rPr>
              <w:t xml:space="preserve">Python </w:t>
            </w:r>
            <w:proofErr w:type="spellStart"/>
            <w:r w:rsidRPr="00B77F78">
              <w:rPr>
                <w:rFonts w:ascii="Calibri" w:hAnsi="Calibri" w:cs="Calibri"/>
                <w:sz w:val="18"/>
                <w:szCs w:val="18"/>
              </w:rPr>
              <w:t>Inheritance</w:t>
            </w:r>
            <w:proofErr w:type="spellEnd"/>
          </w:p>
          <w:p w14:paraId="51FB1E79" w14:textId="77777777" w:rsidR="00B77F78" w:rsidRPr="00B77F78" w:rsidRDefault="00B77F78" w:rsidP="00B77F78">
            <w:pPr>
              <w:pStyle w:val="Lijstalinea"/>
              <w:numPr>
                <w:ilvl w:val="0"/>
                <w:numId w:val="5"/>
              </w:num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B77F78">
              <w:rPr>
                <w:rFonts w:ascii="Calibri" w:hAnsi="Calibri" w:cs="Calibri"/>
                <w:sz w:val="18"/>
                <w:szCs w:val="18"/>
              </w:rPr>
              <w:t xml:space="preserve">Python </w:t>
            </w:r>
            <w:proofErr w:type="spellStart"/>
            <w:r w:rsidRPr="00B77F78">
              <w:rPr>
                <w:rFonts w:ascii="Calibri" w:hAnsi="Calibri" w:cs="Calibri"/>
                <w:sz w:val="18"/>
                <w:szCs w:val="18"/>
              </w:rPr>
              <w:t>Iterators</w:t>
            </w:r>
            <w:proofErr w:type="spellEnd"/>
          </w:p>
          <w:p w14:paraId="29CCDFB3" w14:textId="77777777" w:rsidR="00B77F78" w:rsidRPr="00B77F78" w:rsidRDefault="00B77F78" w:rsidP="00B77F78">
            <w:pPr>
              <w:pStyle w:val="Lijstalinea"/>
              <w:numPr>
                <w:ilvl w:val="0"/>
                <w:numId w:val="5"/>
              </w:num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B77F78">
              <w:rPr>
                <w:rFonts w:ascii="Calibri" w:hAnsi="Calibri" w:cs="Calibri"/>
                <w:sz w:val="18"/>
                <w:szCs w:val="18"/>
              </w:rPr>
              <w:t>Python Scope</w:t>
            </w:r>
          </w:p>
          <w:p w14:paraId="33AEA467" w14:textId="77777777" w:rsidR="00B77F78" w:rsidRPr="00B77F78" w:rsidRDefault="00B77F78" w:rsidP="00B77F78">
            <w:pPr>
              <w:pStyle w:val="Lijstalinea"/>
              <w:numPr>
                <w:ilvl w:val="0"/>
                <w:numId w:val="5"/>
              </w:num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B77F78">
              <w:rPr>
                <w:rFonts w:ascii="Calibri" w:hAnsi="Calibri" w:cs="Calibri"/>
                <w:sz w:val="18"/>
                <w:szCs w:val="18"/>
              </w:rPr>
              <w:t>Python Modules</w:t>
            </w:r>
          </w:p>
          <w:p w14:paraId="4DE5DD1B" w14:textId="77777777" w:rsidR="00B77F78" w:rsidRPr="00B77F78" w:rsidRDefault="00B77F78" w:rsidP="00B77F78">
            <w:pPr>
              <w:pStyle w:val="Lijstalinea"/>
              <w:numPr>
                <w:ilvl w:val="0"/>
                <w:numId w:val="5"/>
              </w:num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B77F78">
              <w:rPr>
                <w:rFonts w:ascii="Calibri" w:hAnsi="Calibri" w:cs="Calibri"/>
                <w:sz w:val="18"/>
                <w:szCs w:val="18"/>
              </w:rPr>
              <w:t>Python Dates</w:t>
            </w:r>
          </w:p>
          <w:p w14:paraId="2F3E20EE" w14:textId="77777777" w:rsidR="002C07E8" w:rsidRPr="00665281" w:rsidRDefault="002C07E8" w:rsidP="00665281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4A3A0C6A" w14:textId="77777777" w:rsidR="00665281" w:rsidRPr="00665281" w:rsidRDefault="00665281" w:rsidP="00665281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2477D2AC" w14:textId="5AFDD93A" w:rsidR="003011B3" w:rsidRDefault="003011B3" w:rsidP="00665281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9CFF3" w14:textId="4BFC4D86" w:rsidR="003011B3" w:rsidRDefault="00E207CF" w:rsidP="00444BC5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36</w:t>
            </w:r>
          </w:p>
        </w:tc>
      </w:tr>
    </w:tbl>
    <w:p w14:paraId="7BCE953A" w14:textId="77777777" w:rsidR="00806D6A" w:rsidRPr="00B2496D" w:rsidRDefault="00806D6A" w:rsidP="00806D6A">
      <w:pPr>
        <w:spacing w:line="276" w:lineRule="auto"/>
      </w:pPr>
    </w:p>
    <w:sectPr w:rsidR="00806D6A" w:rsidRPr="00B2496D" w:rsidSect="00BA66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567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6F4050" w14:textId="77777777" w:rsidR="002F4C74" w:rsidRDefault="002F4C74" w:rsidP="005A74CF">
      <w:r>
        <w:separator/>
      </w:r>
    </w:p>
  </w:endnote>
  <w:endnote w:type="continuationSeparator" w:id="0">
    <w:p w14:paraId="2D941CF8" w14:textId="77777777" w:rsidR="002F4C74" w:rsidRDefault="002F4C74" w:rsidP="005A7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enQuanYi Micro Hei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D83D30" w14:textId="77777777" w:rsidR="008D38C0" w:rsidRDefault="008D38C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E34C78" w14:textId="185794D0" w:rsidR="00301F6C" w:rsidRPr="008022F3" w:rsidRDefault="002F4C74">
    <w:pPr>
      <w:pStyle w:val="Voettekst"/>
      <w:rPr>
        <w:color w:val="000000" w:themeColor="text1"/>
        <w:sz w:val="18"/>
        <w:szCs w:val="18"/>
      </w:rPr>
    </w:pPr>
    <w:sdt>
      <w:sdtPr>
        <w:rPr>
          <w:color w:val="000000" w:themeColor="text1"/>
          <w:sz w:val="18"/>
          <w:szCs w:val="18"/>
        </w:rPr>
        <w:id w:val="1156568791"/>
        <w:lock w:val="sdtContentLocked"/>
      </w:sdtPr>
      <w:sdtEndPr/>
      <w:sdtContent>
        <w:r w:rsidR="008022F3" w:rsidRPr="008022F3">
          <w:rPr>
            <w:color w:val="000000" w:themeColor="text1"/>
            <w:sz w:val="18"/>
            <w:szCs w:val="18"/>
          </w:rPr>
          <w:t xml:space="preserve">COOSY Traject: </w:t>
        </w:r>
      </w:sdtContent>
    </w:sdt>
    <w:sdt>
      <w:sdtPr>
        <w:rPr>
          <w:color w:val="808080" w:themeColor="background1" w:themeShade="80"/>
          <w:sz w:val="18"/>
          <w:szCs w:val="18"/>
        </w:rPr>
        <w:id w:val="-909223740"/>
      </w:sdtPr>
      <w:sdtEndPr/>
      <w:sdtContent>
        <w:r w:rsidR="00CF2408">
          <w:rPr>
            <w:color w:val="808080" w:themeColor="background1" w:themeShade="80"/>
            <w:sz w:val="18"/>
            <w:szCs w:val="18"/>
          </w:rPr>
          <w:t xml:space="preserve">  OT – </w:t>
        </w:r>
        <w:r w:rsidR="008C30EF">
          <w:rPr>
            <w:color w:val="808080" w:themeColor="background1" w:themeShade="80"/>
            <w:sz w:val="18"/>
            <w:szCs w:val="18"/>
          </w:rPr>
          <w:t>Python</w:t>
        </w:r>
        <w:r w:rsidR="00321290">
          <w:rPr>
            <w:color w:val="808080" w:themeColor="background1" w:themeShade="80"/>
            <w:sz w:val="18"/>
            <w:szCs w:val="18"/>
          </w:rPr>
          <w:t xml:space="preserve"> Developer</w:t>
        </w:r>
        <w:r w:rsidR="00CF2408">
          <w:rPr>
            <w:color w:val="808080" w:themeColor="background1" w:themeShade="80"/>
            <w:sz w:val="18"/>
            <w:szCs w:val="18"/>
          </w:rPr>
          <w:t xml:space="preserve"> </w:t>
        </w:r>
      </w:sdtContent>
    </w:sdt>
  </w:p>
  <w:p w14:paraId="5DF983F0" w14:textId="131DA9E5" w:rsidR="00301F6C" w:rsidRPr="008022F3" w:rsidRDefault="0096368F" w:rsidP="008022F3">
    <w:pPr>
      <w:pStyle w:val="Voettekst"/>
      <w:tabs>
        <w:tab w:val="left" w:pos="567"/>
      </w:tabs>
      <w:rPr>
        <w:sz w:val="18"/>
        <w:szCs w:val="18"/>
      </w:rPr>
    </w:pP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8D1203" wp14:editId="79F907B4">
              <wp:simplePos x="0" y="0"/>
              <wp:positionH relativeFrom="column">
                <wp:posOffset>-4445</wp:posOffset>
              </wp:positionH>
              <wp:positionV relativeFrom="paragraph">
                <wp:posOffset>-317500</wp:posOffset>
              </wp:positionV>
              <wp:extent cx="5760720" cy="0"/>
              <wp:effectExtent l="0" t="0" r="30480" b="19050"/>
              <wp:wrapNone/>
              <wp:docPr id="6" name="Rechte verbindingslijn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36E7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line w14:anchorId="1A392107" id="Rechte verbindingslijn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-25pt" to="453.25pt,-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" strokecolor="#036e74" strokeweight="1pt"/>
          </w:pict>
        </mc:Fallback>
      </mc:AlternateContent>
    </w:r>
    <w:r w:rsidR="00301F6C"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1A98617" wp14:editId="3F8A0A61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3" name="Tekstva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4B108E7" w14:textId="30ED52FA" w:rsidR="00301F6C" w:rsidRPr="008022F3" w:rsidRDefault="00301F6C">
                          <w:pPr>
                            <w:pStyle w:val="Voettekst"/>
                            <w:jc w:val="right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022F3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022F3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8022F3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28AA" w:rsidRPr="00DD28AA">
                            <w:rPr>
                              <w:noProof/>
                              <w:color w:val="000000" w:themeColor="text1"/>
                              <w:sz w:val="18"/>
                              <w:szCs w:val="18"/>
                              <w:lang w:val="nl-NL"/>
                            </w:rPr>
                            <w:t>1</w:t>
                          </w:r>
                          <w:r w:rsidRPr="008022F3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61A98617" id="_x0000_t202" coordsize="21600,21600" o:spt="202" path="m,l,21600r21600,l21600,xe">
              <v:stroke joinstyle="miter"/>
              <v:path gradientshapeok="t" o:connecttype="rect"/>
            </v:shapetype>
            <v:shape id="Tekstvak 3" o:spid="_x0000_s1026" type="#_x0000_t202" style="position:absolute;margin-left:67.6pt;margin-top:0;width:118.8pt;height:31.1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EnL01w1AgAAXwQAAA4AAAAAAAAAAAAAAAAALgIA&#10;AGRycy9lMm9Eb2MueG1sUEsBAi0AFAAGAAgAAAAhADiwEsPZAAAABAEAAA8AAAAAAAAAAAAAAAAA&#10;jwQAAGRycy9kb3ducmV2LnhtbFBLBQYAAAAABAAEAPMAAACVBQAAAAA=&#10;" filled="f" stroked="f" strokeweight=".5pt">
              <v:textbox style="mso-fit-shape-to-text:t">
                <w:txbxContent>
                  <w:p w14:paraId="14B108E7" w14:textId="30ED52FA" w:rsidR="00301F6C" w:rsidRPr="008022F3" w:rsidRDefault="00301F6C">
                    <w:pPr>
                      <w:pStyle w:val="Voettekst"/>
                      <w:jc w:val="right"/>
                      <w:rPr>
                        <w:color w:val="000000" w:themeColor="text1"/>
                        <w:sz w:val="18"/>
                        <w:szCs w:val="18"/>
                      </w:rPr>
                    </w:pPr>
                    <w:r w:rsidRPr="008022F3">
                      <w:rPr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022F3">
                      <w:rPr>
                        <w:color w:val="000000" w:themeColor="text1"/>
                        <w:sz w:val="18"/>
                        <w:szCs w:val="18"/>
                      </w:rPr>
                      <w:instrText>PAGE  \* Arabic  \* MERGEFORMAT</w:instrText>
                    </w:r>
                    <w:r w:rsidRPr="008022F3">
                      <w:rPr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="00DD28AA" w:rsidRPr="00DD28AA">
                      <w:rPr>
                        <w:noProof/>
                        <w:color w:val="000000" w:themeColor="text1"/>
                        <w:sz w:val="18"/>
                        <w:szCs w:val="18"/>
                        <w:lang w:val="nl-NL"/>
                      </w:rPr>
                      <w:t>1</w:t>
                    </w:r>
                    <w:r w:rsidRPr="008022F3">
                      <w:rPr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8022F3">
      <w:tab/>
    </w:r>
    <w:sdt>
      <w:sdtPr>
        <w:rPr>
          <w:sz w:val="18"/>
          <w:szCs w:val="18"/>
        </w:rPr>
        <w:id w:val="1145084483"/>
        <w:lock w:val="sdtContentLocked"/>
      </w:sdtPr>
      <w:sdtEndPr/>
      <w:sdtContent>
        <w:r w:rsidR="008022F3" w:rsidRPr="008022F3">
          <w:rPr>
            <w:sz w:val="18"/>
            <w:szCs w:val="18"/>
          </w:rPr>
          <w:t xml:space="preserve">Module: </w:t>
        </w:r>
      </w:sdtContent>
    </w:sdt>
    <w:sdt>
      <w:sdtPr>
        <w:rPr>
          <w:sz w:val="18"/>
          <w:szCs w:val="18"/>
        </w:rPr>
        <w:id w:val="610169179"/>
      </w:sdtPr>
      <w:sdtEndPr/>
      <w:sdtContent>
        <w:r w:rsidR="00AB4B4C">
          <w:rPr>
            <w:color w:val="808080" w:themeColor="background1" w:themeShade="80"/>
            <w:sz w:val="18"/>
            <w:szCs w:val="18"/>
          </w:rPr>
          <w:t xml:space="preserve">OO programmeren - </w:t>
        </w:r>
        <w:r w:rsidR="008C30EF">
          <w:rPr>
            <w:color w:val="808080" w:themeColor="background1" w:themeShade="80"/>
            <w:sz w:val="18"/>
            <w:szCs w:val="18"/>
          </w:rPr>
          <w:t>Python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2D5F89" w14:textId="2699F75A" w:rsidR="00E32DA6" w:rsidRDefault="002F4C74">
    <w:pPr>
      <w:pStyle w:val="Voettekst"/>
      <w:rPr>
        <w:color w:val="000000" w:themeColor="text1"/>
        <w:szCs w:val="24"/>
      </w:rPr>
    </w:pPr>
    <w:sdt>
      <w:sdtPr>
        <w:rPr>
          <w:color w:val="000000" w:themeColor="text1"/>
          <w:szCs w:val="24"/>
        </w:rPr>
        <w:alias w:val="Auteur"/>
        <w:id w:val="54214575"/>
        <w:placeholder>
          <w:docPart w:val="5C4AD3BD55AD47CD85F5F8FFF9F77CE1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187C91">
          <w:rPr>
            <w:color w:val="000000" w:themeColor="text1"/>
            <w:szCs w:val="24"/>
          </w:rPr>
          <w:t>Stefan Van de Velde</w:t>
        </w:r>
      </w:sdtContent>
    </w:sdt>
  </w:p>
  <w:p w14:paraId="2FB6EA9B" w14:textId="77777777" w:rsidR="007671F7" w:rsidRPr="00E32DA6" w:rsidRDefault="00E32DA6">
    <w:pPr>
      <w:pStyle w:val="Voettekst"/>
    </w:pP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EFDA60" wp14:editId="2A996739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kstvak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A25B5C7" w14:textId="77777777" w:rsidR="00E32DA6" w:rsidRPr="00E32DA6" w:rsidRDefault="00E32DA6">
                          <w:pPr>
                            <w:pStyle w:val="Voettekst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E32DA6">
                            <w:rPr>
                              <w:rFonts w:asciiTheme="majorHAnsi" w:hAnsiTheme="majorHAnsi"/>
                              <w:color w:val="000000" w:themeColor="text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E32DA6">
                            <w:rPr>
                              <w:rFonts w:asciiTheme="majorHAnsi" w:hAnsiTheme="majorHAnsi"/>
                              <w:color w:val="000000" w:themeColor="text1"/>
                              <w:sz w:val="20"/>
                              <w:szCs w:val="20"/>
                            </w:rPr>
                            <w:instrText>PAGE  \* Arabic  \* MERGEFORMAT</w:instrText>
                          </w:r>
                          <w:r w:rsidRPr="00E32DA6">
                            <w:rPr>
                              <w:rFonts w:asciiTheme="majorHAnsi" w:hAnsiTheme="majorHAnsi"/>
                              <w:color w:val="000000" w:themeColor="text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301F6C" w:rsidRPr="00301F6C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20"/>
                              <w:szCs w:val="20"/>
                              <w:lang w:val="nl-NL"/>
                            </w:rPr>
                            <w:t>0</w:t>
                          </w:r>
                          <w:r w:rsidRPr="00E32DA6">
                            <w:rPr>
                              <w:rFonts w:asciiTheme="majorHAnsi" w:hAnsiTheme="majorHAnsi"/>
                              <w:color w:val="000000" w:themeColor="text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36EFDA60" id="_x0000_t202" coordsize="21600,21600" o:spt="202" path="m,l,21600r21600,l21600,xe">
              <v:stroke joinstyle="miter"/>
              <v:path gradientshapeok="t" o:connecttype="rect"/>
            </v:shapetype>
            <v:shape id="Tekstvak 56" o:spid="_x0000_s1027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" filled="f" stroked="f" strokeweight=".5pt">
              <v:textbox style="mso-fit-shape-to-text:t">
                <w:txbxContent>
                  <w:p w14:paraId="6A25B5C7" w14:textId="77777777" w:rsidR="00E32DA6" w:rsidRPr="00E32DA6" w:rsidRDefault="00E32DA6">
                    <w:pPr>
                      <w:pStyle w:val="Voettekst"/>
                      <w:jc w:val="right"/>
                      <w:rPr>
                        <w:rFonts w:asciiTheme="majorHAnsi" w:hAnsiTheme="majorHAnsi"/>
                        <w:color w:val="000000" w:themeColor="text1"/>
                        <w:sz w:val="20"/>
                        <w:szCs w:val="20"/>
                      </w:rPr>
                    </w:pPr>
                    <w:r w:rsidRPr="00E32DA6">
                      <w:rPr>
                        <w:rFonts w:asciiTheme="majorHAnsi" w:hAnsiTheme="majorHAnsi"/>
                        <w:color w:val="000000" w:themeColor="text1"/>
                        <w:sz w:val="20"/>
                        <w:szCs w:val="20"/>
                      </w:rPr>
                      <w:fldChar w:fldCharType="begin"/>
                    </w:r>
                    <w:r w:rsidRPr="00E32DA6">
                      <w:rPr>
                        <w:rFonts w:asciiTheme="majorHAnsi" w:hAnsiTheme="majorHAnsi"/>
                        <w:color w:val="000000" w:themeColor="text1"/>
                        <w:sz w:val="20"/>
                        <w:szCs w:val="20"/>
                      </w:rPr>
                      <w:instrText>PAGE  \* Arabic  \* MERGEFORMAT</w:instrText>
                    </w:r>
                    <w:r w:rsidRPr="00E32DA6">
                      <w:rPr>
                        <w:rFonts w:asciiTheme="majorHAnsi" w:hAnsiTheme="majorHAnsi"/>
                        <w:color w:val="000000" w:themeColor="text1"/>
                        <w:sz w:val="20"/>
                        <w:szCs w:val="20"/>
                      </w:rPr>
                      <w:fldChar w:fldCharType="separate"/>
                    </w:r>
                    <w:r w:rsidR="00301F6C" w:rsidRPr="00301F6C">
                      <w:rPr>
                        <w:rFonts w:asciiTheme="majorHAnsi" w:hAnsiTheme="majorHAnsi"/>
                        <w:noProof/>
                        <w:color w:val="000000" w:themeColor="text1"/>
                        <w:sz w:val="20"/>
                        <w:szCs w:val="20"/>
                        <w:lang w:val="nl-NL"/>
                      </w:rPr>
                      <w:t>0</w:t>
                    </w:r>
                    <w:r w:rsidRPr="00E32DA6">
                      <w:rPr>
                        <w:rFonts w:asciiTheme="majorHAnsi" w:hAnsiTheme="majorHAnsi"/>
                        <w:color w:val="000000" w:themeColor="text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AD0101" w:themeColor="accent1"/>
        <w:lang w:eastAsia="nl-BE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5A19C115" wp14:editId="2911387E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hthoek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07EB7C7D" id="Rechthoek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" fillcolor="#ad0101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8AA686" w14:textId="77777777" w:rsidR="002F4C74" w:rsidRDefault="002F4C74" w:rsidP="005A74CF">
      <w:r>
        <w:separator/>
      </w:r>
    </w:p>
  </w:footnote>
  <w:footnote w:type="continuationSeparator" w:id="0">
    <w:p w14:paraId="3A126BCE" w14:textId="77777777" w:rsidR="002F4C74" w:rsidRDefault="002F4C74" w:rsidP="005A7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BE0AD2" w14:textId="77777777" w:rsidR="008D38C0" w:rsidRDefault="008D38C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8F0A4" w14:textId="77777777" w:rsidR="00301F6C" w:rsidRDefault="00BA6678">
    <w:pPr>
      <w:pStyle w:val="Koptekst"/>
    </w:pPr>
    <w:r>
      <w:rPr>
        <w:noProof/>
        <w:lang w:eastAsia="nl-BE"/>
      </w:rPr>
      <w:drawing>
        <wp:inline distT="0" distB="0" distL="0" distR="0" wp14:anchorId="6BC6A2DE" wp14:editId="3E630394">
          <wp:extent cx="2567940" cy="455809"/>
          <wp:effectExtent l="0" t="0" r="3810" b="1905"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ombilogo_Syntra_Vlaanderen_kleu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75583" cy="474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2EBB04" w14:textId="77777777" w:rsidR="007671F7" w:rsidRDefault="007671F7">
    <w:pPr>
      <w:pStyle w:val="Koptekst"/>
    </w:pPr>
    <w:r>
      <w:rPr>
        <w:noProof/>
        <w:lang w:eastAsia="nl-BE"/>
      </w:rPr>
      <w:drawing>
        <wp:inline distT="0" distB="0" distL="0" distR="0" wp14:anchorId="2DBD05E7" wp14:editId="47984084">
          <wp:extent cx="3307080" cy="454152"/>
          <wp:effectExtent l="0" t="0" r="7620" b="3175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V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7080" cy="4541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16F45"/>
    <w:multiLevelType w:val="hybridMultilevel"/>
    <w:tmpl w:val="D558179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F57EC"/>
    <w:multiLevelType w:val="hybridMultilevel"/>
    <w:tmpl w:val="911432C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D66B7"/>
    <w:multiLevelType w:val="hybridMultilevel"/>
    <w:tmpl w:val="86B8ABC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07D7A"/>
    <w:multiLevelType w:val="hybridMultilevel"/>
    <w:tmpl w:val="F01CF18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30956"/>
    <w:multiLevelType w:val="hybridMultilevel"/>
    <w:tmpl w:val="688E7B88"/>
    <w:lvl w:ilvl="0" w:tplc="2CB0BDE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22B4F"/>
    <w:multiLevelType w:val="hybridMultilevel"/>
    <w:tmpl w:val="8166AB1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A0A38"/>
    <w:multiLevelType w:val="hybridMultilevel"/>
    <w:tmpl w:val="71D43D3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B57BBA"/>
    <w:multiLevelType w:val="hybridMultilevel"/>
    <w:tmpl w:val="A7B41F1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6D587F"/>
    <w:multiLevelType w:val="multilevel"/>
    <w:tmpl w:val="79F6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7207F9"/>
    <w:multiLevelType w:val="hybridMultilevel"/>
    <w:tmpl w:val="C99A8FF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E6291C">
      <w:numFmt w:val="bullet"/>
      <w:lvlText w:val="–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E83392"/>
    <w:multiLevelType w:val="hybridMultilevel"/>
    <w:tmpl w:val="466899D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D4071"/>
    <w:multiLevelType w:val="hybridMultilevel"/>
    <w:tmpl w:val="D41A778A"/>
    <w:lvl w:ilvl="0" w:tplc="2CB0BDE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3152E7"/>
    <w:multiLevelType w:val="hybridMultilevel"/>
    <w:tmpl w:val="6094927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FB69A3"/>
    <w:multiLevelType w:val="hybridMultilevel"/>
    <w:tmpl w:val="E34EA2D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404BDA"/>
    <w:multiLevelType w:val="hybridMultilevel"/>
    <w:tmpl w:val="6CCC5E2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A23A3D"/>
    <w:multiLevelType w:val="hybridMultilevel"/>
    <w:tmpl w:val="049081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FB09DE"/>
    <w:multiLevelType w:val="hybridMultilevel"/>
    <w:tmpl w:val="6008787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60730"/>
    <w:multiLevelType w:val="multilevel"/>
    <w:tmpl w:val="BBB49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55564E"/>
    <w:multiLevelType w:val="hybridMultilevel"/>
    <w:tmpl w:val="508EF158"/>
    <w:lvl w:ilvl="0" w:tplc="64E083F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4"/>
  </w:num>
  <w:num w:numId="4">
    <w:abstractNumId w:val="11"/>
  </w:num>
  <w:num w:numId="5">
    <w:abstractNumId w:val="15"/>
  </w:num>
  <w:num w:numId="6">
    <w:abstractNumId w:val="3"/>
  </w:num>
  <w:num w:numId="7">
    <w:abstractNumId w:val="0"/>
  </w:num>
  <w:num w:numId="8">
    <w:abstractNumId w:val="8"/>
  </w:num>
  <w:num w:numId="9">
    <w:abstractNumId w:val="17"/>
  </w:num>
  <w:num w:numId="10">
    <w:abstractNumId w:val="7"/>
  </w:num>
  <w:num w:numId="11">
    <w:abstractNumId w:val="13"/>
  </w:num>
  <w:num w:numId="12">
    <w:abstractNumId w:val="2"/>
  </w:num>
  <w:num w:numId="13">
    <w:abstractNumId w:val="6"/>
  </w:num>
  <w:num w:numId="14">
    <w:abstractNumId w:val="9"/>
  </w:num>
  <w:num w:numId="15">
    <w:abstractNumId w:val="16"/>
  </w:num>
  <w:num w:numId="16">
    <w:abstractNumId w:val="5"/>
  </w:num>
  <w:num w:numId="17">
    <w:abstractNumId w:val="10"/>
  </w:num>
  <w:num w:numId="18">
    <w:abstractNumId w:val="12"/>
  </w:num>
  <w:num w:numId="19">
    <w:abstractNumId w:val="14"/>
  </w:num>
  <w:num w:numId="2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B0E"/>
    <w:rsid w:val="00000494"/>
    <w:rsid w:val="00006EB8"/>
    <w:rsid w:val="00007204"/>
    <w:rsid w:val="00007C86"/>
    <w:rsid w:val="0001338B"/>
    <w:rsid w:val="0001342D"/>
    <w:rsid w:val="00016C31"/>
    <w:rsid w:val="00020EE2"/>
    <w:rsid w:val="0003276E"/>
    <w:rsid w:val="00033449"/>
    <w:rsid w:val="000377DF"/>
    <w:rsid w:val="000448C9"/>
    <w:rsid w:val="00052306"/>
    <w:rsid w:val="00056343"/>
    <w:rsid w:val="00071DC2"/>
    <w:rsid w:val="00073429"/>
    <w:rsid w:val="00076B0E"/>
    <w:rsid w:val="0007712A"/>
    <w:rsid w:val="00083064"/>
    <w:rsid w:val="00085F80"/>
    <w:rsid w:val="00087542"/>
    <w:rsid w:val="00090C9C"/>
    <w:rsid w:val="000A0A2E"/>
    <w:rsid w:val="000A2AAC"/>
    <w:rsid w:val="000A6A29"/>
    <w:rsid w:val="000B0AF5"/>
    <w:rsid w:val="000B21F9"/>
    <w:rsid w:val="000B6543"/>
    <w:rsid w:val="000B77AB"/>
    <w:rsid w:val="000C55E3"/>
    <w:rsid w:val="000D23D4"/>
    <w:rsid w:val="000D6235"/>
    <w:rsid w:val="000D7490"/>
    <w:rsid w:val="00103030"/>
    <w:rsid w:val="0011082B"/>
    <w:rsid w:val="00116997"/>
    <w:rsid w:val="00120CF7"/>
    <w:rsid w:val="00135133"/>
    <w:rsid w:val="00135286"/>
    <w:rsid w:val="001411F4"/>
    <w:rsid w:val="00153551"/>
    <w:rsid w:val="00161DA4"/>
    <w:rsid w:val="00177BC7"/>
    <w:rsid w:val="00182B33"/>
    <w:rsid w:val="00187C91"/>
    <w:rsid w:val="00192211"/>
    <w:rsid w:val="001A4549"/>
    <w:rsid w:val="001A71E0"/>
    <w:rsid w:val="001B4668"/>
    <w:rsid w:val="001B7E3E"/>
    <w:rsid w:val="001C4510"/>
    <w:rsid w:val="001C62D1"/>
    <w:rsid w:val="001D7140"/>
    <w:rsid w:val="001F2EFE"/>
    <w:rsid w:val="001F533A"/>
    <w:rsid w:val="00206A8E"/>
    <w:rsid w:val="0021491A"/>
    <w:rsid w:val="002263FE"/>
    <w:rsid w:val="00234BAF"/>
    <w:rsid w:val="00243FAF"/>
    <w:rsid w:val="002450BA"/>
    <w:rsid w:val="00245B02"/>
    <w:rsid w:val="00250EC9"/>
    <w:rsid w:val="00255107"/>
    <w:rsid w:val="00282EB5"/>
    <w:rsid w:val="00287674"/>
    <w:rsid w:val="002939A7"/>
    <w:rsid w:val="002A2721"/>
    <w:rsid w:val="002A617A"/>
    <w:rsid w:val="002A767D"/>
    <w:rsid w:val="002B58D3"/>
    <w:rsid w:val="002B6683"/>
    <w:rsid w:val="002C07E8"/>
    <w:rsid w:val="002C0BE7"/>
    <w:rsid w:val="002C298D"/>
    <w:rsid w:val="002C4531"/>
    <w:rsid w:val="002D3F46"/>
    <w:rsid w:val="002E1437"/>
    <w:rsid w:val="002F020B"/>
    <w:rsid w:val="002F4C74"/>
    <w:rsid w:val="002F570A"/>
    <w:rsid w:val="00300B1A"/>
    <w:rsid w:val="003011B3"/>
    <w:rsid w:val="00301F6C"/>
    <w:rsid w:val="00307449"/>
    <w:rsid w:val="003079C4"/>
    <w:rsid w:val="00321290"/>
    <w:rsid w:val="00326249"/>
    <w:rsid w:val="00327FB8"/>
    <w:rsid w:val="00347DF4"/>
    <w:rsid w:val="00347F94"/>
    <w:rsid w:val="00351374"/>
    <w:rsid w:val="003611CA"/>
    <w:rsid w:val="0036316D"/>
    <w:rsid w:val="00363905"/>
    <w:rsid w:val="003668AC"/>
    <w:rsid w:val="00370C66"/>
    <w:rsid w:val="003719E2"/>
    <w:rsid w:val="00371F75"/>
    <w:rsid w:val="003804AA"/>
    <w:rsid w:val="00380BD7"/>
    <w:rsid w:val="003A0D19"/>
    <w:rsid w:val="003A2FC2"/>
    <w:rsid w:val="003B403B"/>
    <w:rsid w:val="003B5F29"/>
    <w:rsid w:val="003B7513"/>
    <w:rsid w:val="003C0273"/>
    <w:rsid w:val="003D20CF"/>
    <w:rsid w:val="003D4D3D"/>
    <w:rsid w:val="003E4693"/>
    <w:rsid w:val="003F2D39"/>
    <w:rsid w:val="003F4C50"/>
    <w:rsid w:val="004061D7"/>
    <w:rsid w:val="00425719"/>
    <w:rsid w:val="00444633"/>
    <w:rsid w:val="00452A43"/>
    <w:rsid w:val="00455FDF"/>
    <w:rsid w:val="00464FA0"/>
    <w:rsid w:val="00465BB6"/>
    <w:rsid w:val="004774D0"/>
    <w:rsid w:val="00487E2D"/>
    <w:rsid w:val="004B12EC"/>
    <w:rsid w:val="004B2574"/>
    <w:rsid w:val="004C3877"/>
    <w:rsid w:val="004C758A"/>
    <w:rsid w:val="004E1CDC"/>
    <w:rsid w:val="004F6376"/>
    <w:rsid w:val="004F6BB5"/>
    <w:rsid w:val="005013BB"/>
    <w:rsid w:val="00504005"/>
    <w:rsid w:val="0050449A"/>
    <w:rsid w:val="00510081"/>
    <w:rsid w:val="005101AD"/>
    <w:rsid w:val="00517776"/>
    <w:rsid w:val="00520D93"/>
    <w:rsid w:val="00521539"/>
    <w:rsid w:val="005220D7"/>
    <w:rsid w:val="005231BC"/>
    <w:rsid w:val="00523C9B"/>
    <w:rsid w:val="005301BD"/>
    <w:rsid w:val="00544554"/>
    <w:rsid w:val="0054517F"/>
    <w:rsid w:val="00551B20"/>
    <w:rsid w:val="00584FD4"/>
    <w:rsid w:val="0058505C"/>
    <w:rsid w:val="00592C0D"/>
    <w:rsid w:val="00594944"/>
    <w:rsid w:val="005958FA"/>
    <w:rsid w:val="005A1C68"/>
    <w:rsid w:val="005A74CF"/>
    <w:rsid w:val="005B67FD"/>
    <w:rsid w:val="005E1417"/>
    <w:rsid w:val="005E29BA"/>
    <w:rsid w:val="005E7F74"/>
    <w:rsid w:val="005F68CB"/>
    <w:rsid w:val="00606E16"/>
    <w:rsid w:val="00617FD8"/>
    <w:rsid w:val="00620CD9"/>
    <w:rsid w:val="00625922"/>
    <w:rsid w:val="0062639B"/>
    <w:rsid w:val="0063058D"/>
    <w:rsid w:val="00636091"/>
    <w:rsid w:val="00636DA0"/>
    <w:rsid w:val="00637777"/>
    <w:rsid w:val="0065586B"/>
    <w:rsid w:val="00663957"/>
    <w:rsid w:val="00665281"/>
    <w:rsid w:val="006708A9"/>
    <w:rsid w:val="00674377"/>
    <w:rsid w:val="00676CDA"/>
    <w:rsid w:val="006A18A6"/>
    <w:rsid w:val="006A5ED6"/>
    <w:rsid w:val="006B68B3"/>
    <w:rsid w:val="006C4DD7"/>
    <w:rsid w:val="006D0551"/>
    <w:rsid w:val="006D4F89"/>
    <w:rsid w:val="00702EA3"/>
    <w:rsid w:val="00706A6E"/>
    <w:rsid w:val="0070743E"/>
    <w:rsid w:val="00720558"/>
    <w:rsid w:val="007259A0"/>
    <w:rsid w:val="00727C04"/>
    <w:rsid w:val="007342A9"/>
    <w:rsid w:val="007358FE"/>
    <w:rsid w:val="0074469B"/>
    <w:rsid w:val="00744F11"/>
    <w:rsid w:val="00753AC9"/>
    <w:rsid w:val="00754CD5"/>
    <w:rsid w:val="00763CD8"/>
    <w:rsid w:val="007671F7"/>
    <w:rsid w:val="0077512A"/>
    <w:rsid w:val="0077594C"/>
    <w:rsid w:val="00776D1B"/>
    <w:rsid w:val="00780525"/>
    <w:rsid w:val="007816A0"/>
    <w:rsid w:val="00781962"/>
    <w:rsid w:val="00783556"/>
    <w:rsid w:val="00785719"/>
    <w:rsid w:val="00787CDA"/>
    <w:rsid w:val="00791A00"/>
    <w:rsid w:val="007921E9"/>
    <w:rsid w:val="007A0870"/>
    <w:rsid w:val="007A0C31"/>
    <w:rsid w:val="007A1EDC"/>
    <w:rsid w:val="007B4BF6"/>
    <w:rsid w:val="007B5C7F"/>
    <w:rsid w:val="007C2910"/>
    <w:rsid w:val="007C47FC"/>
    <w:rsid w:val="007C5843"/>
    <w:rsid w:val="007D05E5"/>
    <w:rsid w:val="007D1DE6"/>
    <w:rsid w:val="007D43DD"/>
    <w:rsid w:val="007D6A74"/>
    <w:rsid w:val="007E1B67"/>
    <w:rsid w:val="007F46A2"/>
    <w:rsid w:val="008022F3"/>
    <w:rsid w:val="00805530"/>
    <w:rsid w:val="00806D6A"/>
    <w:rsid w:val="0081173E"/>
    <w:rsid w:val="008126B8"/>
    <w:rsid w:val="00814D6A"/>
    <w:rsid w:val="00826FB9"/>
    <w:rsid w:val="008432D1"/>
    <w:rsid w:val="00844BF3"/>
    <w:rsid w:val="008530D1"/>
    <w:rsid w:val="00861666"/>
    <w:rsid w:val="00863D1B"/>
    <w:rsid w:val="008653BB"/>
    <w:rsid w:val="0087137D"/>
    <w:rsid w:val="00871FF3"/>
    <w:rsid w:val="00872DD6"/>
    <w:rsid w:val="00873E3E"/>
    <w:rsid w:val="008900AB"/>
    <w:rsid w:val="008B1683"/>
    <w:rsid w:val="008B221B"/>
    <w:rsid w:val="008B2FBE"/>
    <w:rsid w:val="008B751E"/>
    <w:rsid w:val="008C2798"/>
    <w:rsid w:val="008C30EF"/>
    <w:rsid w:val="008C5CDD"/>
    <w:rsid w:val="008D38C0"/>
    <w:rsid w:val="008D7370"/>
    <w:rsid w:val="008D7A0F"/>
    <w:rsid w:val="008D7BD6"/>
    <w:rsid w:val="008E21F7"/>
    <w:rsid w:val="008F023E"/>
    <w:rsid w:val="0090234B"/>
    <w:rsid w:val="009073BD"/>
    <w:rsid w:val="009075B4"/>
    <w:rsid w:val="00917896"/>
    <w:rsid w:val="00923E88"/>
    <w:rsid w:val="00930076"/>
    <w:rsid w:val="00931EAD"/>
    <w:rsid w:val="009346A4"/>
    <w:rsid w:val="00937DE6"/>
    <w:rsid w:val="00940081"/>
    <w:rsid w:val="00941D69"/>
    <w:rsid w:val="00951449"/>
    <w:rsid w:val="0095450A"/>
    <w:rsid w:val="00955FCA"/>
    <w:rsid w:val="00956B7A"/>
    <w:rsid w:val="0096368F"/>
    <w:rsid w:val="00971B34"/>
    <w:rsid w:val="00982146"/>
    <w:rsid w:val="00982FAB"/>
    <w:rsid w:val="009A40ED"/>
    <w:rsid w:val="009A6A6D"/>
    <w:rsid w:val="009B05BD"/>
    <w:rsid w:val="009B16A9"/>
    <w:rsid w:val="009B60EB"/>
    <w:rsid w:val="009C03BA"/>
    <w:rsid w:val="009C724C"/>
    <w:rsid w:val="009D0D5D"/>
    <w:rsid w:val="009D3512"/>
    <w:rsid w:val="009D5F59"/>
    <w:rsid w:val="009E4D0D"/>
    <w:rsid w:val="009F7E07"/>
    <w:rsid w:val="00A05CAC"/>
    <w:rsid w:val="00A05DDC"/>
    <w:rsid w:val="00A06147"/>
    <w:rsid w:val="00A07E52"/>
    <w:rsid w:val="00A361A4"/>
    <w:rsid w:val="00A36EC8"/>
    <w:rsid w:val="00A423E8"/>
    <w:rsid w:val="00A442F7"/>
    <w:rsid w:val="00A4593B"/>
    <w:rsid w:val="00A47FFE"/>
    <w:rsid w:val="00A50938"/>
    <w:rsid w:val="00A518EC"/>
    <w:rsid w:val="00A51CFA"/>
    <w:rsid w:val="00A51DDF"/>
    <w:rsid w:val="00A64039"/>
    <w:rsid w:val="00A719E3"/>
    <w:rsid w:val="00A7236B"/>
    <w:rsid w:val="00A74A3C"/>
    <w:rsid w:val="00A82954"/>
    <w:rsid w:val="00A82CA5"/>
    <w:rsid w:val="00A83835"/>
    <w:rsid w:val="00A86A70"/>
    <w:rsid w:val="00AB4B4C"/>
    <w:rsid w:val="00AB64AF"/>
    <w:rsid w:val="00AB6B4C"/>
    <w:rsid w:val="00AC02FC"/>
    <w:rsid w:val="00AC39E0"/>
    <w:rsid w:val="00AD1281"/>
    <w:rsid w:val="00AD2B74"/>
    <w:rsid w:val="00AD3123"/>
    <w:rsid w:val="00AD349B"/>
    <w:rsid w:val="00AD79C6"/>
    <w:rsid w:val="00AE16DA"/>
    <w:rsid w:val="00AE251A"/>
    <w:rsid w:val="00AE29E3"/>
    <w:rsid w:val="00AE4451"/>
    <w:rsid w:val="00AE5AEA"/>
    <w:rsid w:val="00AE5BB1"/>
    <w:rsid w:val="00AF29A3"/>
    <w:rsid w:val="00AF63CB"/>
    <w:rsid w:val="00AF78EC"/>
    <w:rsid w:val="00B0656E"/>
    <w:rsid w:val="00B23FC7"/>
    <w:rsid w:val="00B258F9"/>
    <w:rsid w:val="00B35562"/>
    <w:rsid w:val="00B3558E"/>
    <w:rsid w:val="00B35D0D"/>
    <w:rsid w:val="00B36974"/>
    <w:rsid w:val="00B45615"/>
    <w:rsid w:val="00B50C2E"/>
    <w:rsid w:val="00B51C43"/>
    <w:rsid w:val="00B52D84"/>
    <w:rsid w:val="00B56849"/>
    <w:rsid w:val="00B65F27"/>
    <w:rsid w:val="00B7144E"/>
    <w:rsid w:val="00B75A0A"/>
    <w:rsid w:val="00B775FE"/>
    <w:rsid w:val="00B77F78"/>
    <w:rsid w:val="00B80ABA"/>
    <w:rsid w:val="00B83044"/>
    <w:rsid w:val="00B920C3"/>
    <w:rsid w:val="00B943F3"/>
    <w:rsid w:val="00B96B65"/>
    <w:rsid w:val="00BA6678"/>
    <w:rsid w:val="00BB0171"/>
    <w:rsid w:val="00BC3E56"/>
    <w:rsid w:val="00BC6148"/>
    <w:rsid w:val="00BD1259"/>
    <w:rsid w:val="00BD77DA"/>
    <w:rsid w:val="00BE02B0"/>
    <w:rsid w:val="00BE3A44"/>
    <w:rsid w:val="00BF3797"/>
    <w:rsid w:val="00BF67ED"/>
    <w:rsid w:val="00C10684"/>
    <w:rsid w:val="00C16526"/>
    <w:rsid w:val="00C16DB3"/>
    <w:rsid w:val="00C24F59"/>
    <w:rsid w:val="00C25242"/>
    <w:rsid w:val="00C33DEB"/>
    <w:rsid w:val="00C4640E"/>
    <w:rsid w:val="00C56EB4"/>
    <w:rsid w:val="00C6741D"/>
    <w:rsid w:val="00C8077B"/>
    <w:rsid w:val="00C814CB"/>
    <w:rsid w:val="00C941AE"/>
    <w:rsid w:val="00CB0FA4"/>
    <w:rsid w:val="00CB661E"/>
    <w:rsid w:val="00CC29FF"/>
    <w:rsid w:val="00CC36F9"/>
    <w:rsid w:val="00CD11D4"/>
    <w:rsid w:val="00CD4402"/>
    <w:rsid w:val="00CE0E95"/>
    <w:rsid w:val="00CE1014"/>
    <w:rsid w:val="00CE4FBC"/>
    <w:rsid w:val="00CE51B2"/>
    <w:rsid w:val="00CF2408"/>
    <w:rsid w:val="00D01915"/>
    <w:rsid w:val="00D025CC"/>
    <w:rsid w:val="00D03464"/>
    <w:rsid w:val="00D064E3"/>
    <w:rsid w:val="00D167A5"/>
    <w:rsid w:val="00D21205"/>
    <w:rsid w:val="00D2277B"/>
    <w:rsid w:val="00D23619"/>
    <w:rsid w:val="00D23ADB"/>
    <w:rsid w:val="00D274C3"/>
    <w:rsid w:val="00D44A16"/>
    <w:rsid w:val="00D63A94"/>
    <w:rsid w:val="00D85A0C"/>
    <w:rsid w:val="00D97E26"/>
    <w:rsid w:val="00DA00F3"/>
    <w:rsid w:val="00DA110A"/>
    <w:rsid w:val="00DB054E"/>
    <w:rsid w:val="00DB14BC"/>
    <w:rsid w:val="00DB2186"/>
    <w:rsid w:val="00DC2232"/>
    <w:rsid w:val="00DC44F0"/>
    <w:rsid w:val="00DC5B21"/>
    <w:rsid w:val="00DD28AA"/>
    <w:rsid w:val="00DE4DDC"/>
    <w:rsid w:val="00DF2106"/>
    <w:rsid w:val="00DF21CE"/>
    <w:rsid w:val="00DF35A4"/>
    <w:rsid w:val="00DF5CE3"/>
    <w:rsid w:val="00E04B28"/>
    <w:rsid w:val="00E05D51"/>
    <w:rsid w:val="00E07DFE"/>
    <w:rsid w:val="00E112D3"/>
    <w:rsid w:val="00E1644A"/>
    <w:rsid w:val="00E16BB1"/>
    <w:rsid w:val="00E2026C"/>
    <w:rsid w:val="00E207CF"/>
    <w:rsid w:val="00E220B7"/>
    <w:rsid w:val="00E32DA6"/>
    <w:rsid w:val="00E34B59"/>
    <w:rsid w:val="00E71370"/>
    <w:rsid w:val="00E80001"/>
    <w:rsid w:val="00E802FF"/>
    <w:rsid w:val="00E9568B"/>
    <w:rsid w:val="00EA1809"/>
    <w:rsid w:val="00EA4C8D"/>
    <w:rsid w:val="00EB3D42"/>
    <w:rsid w:val="00EC58DF"/>
    <w:rsid w:val="00EC61DB"/>
    <w:rsid w:val="00ED5740"/>
    <w:rsid w:val="00EF3451"/>
    <w:rsid w:val="00EF38FC"/>
    <w:rsid w:val="00EF7C05"/>
    <w:rsid w:val="00F031E7"/>
    <w:rsid w:val="00F2423B"/>
    <w:rsid w:val="00F273E5"/>
    <w:rsid w:val="00F3029C"/>
    <w:rsid w:val="00F30D06"/>
    <w:rsid w:val="00F328FC"/>
    <w:rsid w:val="00F32F11"/>
    <w:rsid w:val="00F50446"/>
    <w:rsid w:val="00F5050D"/>
    <w:rsid w:val="00F57854"/>
    <w:rsid w:val="00F65638"/>
    <w:rsid w:val="00F657B8"/>
    <w:rsid w:val="00F6776E"/>
    <w:rsid w:val="00F7019F"/>
    <w:rsid w:val="00F71346"/>
    <w:rsid w:val="00F72547"/>
    <w:rsid w:val="00F95325"/>
    <w:rsid w:val="00FA2431"/>
    <w:rsid w:val="00FB1F43"/>
    <w:rsid w:val="00FB62BA"/>
    <w:rsid w:val="00FC1C4B"/>
    <w:rsid w:val="00FC349C"/>
    <w:rsid w:val="00FD0333"/>
    <w:rsid w:val="00FD7F47"/>
    <w:rsid w:val="00FE12F4"/>
    <w:rsid w:val="00FE3438"/>
    <w:rsid w:val="00FE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072C7E"/>
  <w15:docId w15:val="{32E3D89C-6425-45EA-AE27-27E2788F8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07DFE"/>
    <w:rPr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702E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47F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47FF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AD0101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C58D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AD0101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C16526"/>
    <w:rPr>
      <w:rFonts w:eastAsiaTheme="minorEastAsia"/>
      <w:lang w:eastAsia="nl-B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16526"/>
    <w:rPr>
      <w:rFonts w:eastAsiaTheme="minorEastAsia"/>
      <w:lang w:eastAsia="nl-B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16526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6526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120CF7"/>
    <w:pPr>
      <w:pBdr>
        <w:bottom w:val="single" w:sz="8" w:space="4" w:color="AD0101" w:themeColor="accent1"/>
      </w:pBdr>
      <w:spacing w:after="300"/>
      <w:contextualSpacing/>
    </w:pPr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40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120CF7"/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40"/>
      <w:szCs w:val="52"/>
    </w:rPr>
  </w:style>
  <w:style w:type="paragraph" w:styleId="Lijstalinea">
    <w:name w:val="List Paragraph"/>
    <w:basedOn w:val="Standaard"/>
    <w:qFormat/>
    <w:rsid w:val="003B403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702EA3"/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A74CF"/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A74CF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A74CF"/>
    <w:rPr>
      <w:vertAlign w:val="superscript"/>
    </w:rPr>
  </w:style>
  <w:style w:type="table" w:styleId="Tabelraster">
    <w:name w:val="Table Grid"/>
    <w:basedOn w:val="Standaardtabel"/>
    <w:uiPriority w:val="59"/>
    <w:rsid w:val="008D7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waar">
    <w:name w:val="Strong"/>
    <w:basedOn w:val="Standaardalinea-lettertype"/>
    <w:uiPriority w:val="22"/>
    <w:qFormat/>
    <w:rsid w:val="008D7370"/>
    <w:rPr>
      <w:b/>
      <w:bCs/>
    </w:rPr>
  </w:style>
  <w:style w:type="paragraph" w:styleId="Normaalweb">
    <w:name w:val="Normal (Web)"/>
    <w:basedOn w:val="Standaard"/>
    <w:uiPriority w:val="99"/>
    <w:semiHidden/>
    <w:unhideWhenUsed/>
    <w:rsid w:val="00FE3438"/>
    <w:pPr>
      <w:spacing w:before="100" w:beforeAutospacing="1" w:after="100" w:afterAutospacing="1"/>
    </w:pPr>
    <w:rPr>
      <w:rFonts w:ascii="Times New Roman" w:eastAsiaTheme="minorEastAsia" w:hAnsi="Times New Roman" w:cs="Times New Roman"/>
      <w:szCs w:val="24"/>
      <w:lang w:eastAsia="nl-BE"/>
    </w:rPr>
  </w:style>
  <w:style w:type="character" w:customStyle="1" w:styleId="Kop2Char">
    <w:name w:val="Kop 2 Char"/>
    <w:basedOn w:val="Standaardalinea-lettertype"/>
    <w:link w:val="Kop2"/>
    <w:uiPriority w:val="9"/>
    <w:rsid w:val="00A47FFE"/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A47FFE"/>
    <w:rPr>
      <w:rFonts w:asciiTheme="majorHAnsi" w:eastAsiaTheme="majorEastAsia" w:hAnsiTheme="majorHAnsi" w:cstheme="majorBidi"/>
      <w:b/>
      <w:bCs/>
      <w:color w:val="AD0101" w:themeColor="accent1"/>
    </w:rPr>
  </w:style>
  <w:style w:type="paragraph" w:customStyle="1" w:styleId="CharChar">
    <w:name w:val="Char Char"/>
    <w:basedOn w:val="Standaard"/>
    <w:rsid w:val="005E1417"/>
    <w:pPr>
      <w:spacing w:after="160" w:line="240" w:lineRule="exact"/>
    </w:pPr>
    <w:rPr>
      <w:rFonts w:ascii="Verdana" w:eastAsia="Times New Roman" w:hAnsi="Verdana" w:cs="Times New Roman"/>
      <w:szCs w:val="24"/>
    </w:rPr>
  </w:style>
  <w:style w:type="character" w:styleId="Intensievebenadrukking">
    <w:name w:val="Intense Emphasis"/>
    <w:basedOn w:val="Standaardalinea-lettertype"/>
    <w:uiPriority w:val="21"/>
    <w:qFormat/>
    <w:rsid w:val="004E1CDC"/>
    <w:rPr>
      <w:b/>
      <w:bCs/>
      <w:i/>
      <w:iCs/>
      <w:color w:val="AD0101" w:themeColor="accent1"/>
    </w:rPr>
  </w:style>
  <w:style w:type="paragraph" w:styleId="Ondertitel">
    <w:name w:val="Subtitle"/>
    <w:basedOn w:val="Standaard"/>
    <w:next w:val="Standaard"/>
    <w:link w:val="OndertitelChar"/>
    <w:qFormat/>
    <w:rsid w:val="00676CDA"/>
    <w:pPr>
      <w:numPr>
        <w:ilvl w:val="1"/>
      </w:numPr>
    </w:pPr>
    <w:rPr>
      <w:rFonts w:asciiTheme="majorHAnsi" w:eastAsiaTheme="majorEastAsia" w:hAnsiTheme="majorHAnsi" w:cstheme="majorBidi"/>
      <w:i/>
      <w:iCs/>
      <w:color w:val="AD0101" w:themeColor="accent1"/>
      <w:spacing w:val="15"/>
      <w:szCs w:val="24"/>
    </w:rPr>
  </w:style>
  <w:style w:type="character" w:customStyle="1" w:styleId="OndertitelChar">
    <w:name w:val="Ondertitel Char"/>
    <w:basedOn w:val="Standaardalinea-lettertype"/>
    <w:link w:val="Ondertitel"/>
    <w:rsid w:val="00676CDA"/>
    <w:rPr>
      <w:rFonts w:asciiTheme="majorHAnsi" w:eastAsiaTheme="majorEastAsia" w:hAnsiTheme="majorHAnsi" w:cstheme="majorBidi"/>
      <w:i/>
      <w:iCs/>
      <w:color w:val="AD0101" w:themeColor="accent1"/>
      <w:spacing w:val="15"/>
      <w:sz w:val="24"/>
      <w:szCs w:val="24"/>
    </w:rPr>
  </w:style>
  <w:style w:type="character" w:styleId="Nadruk">
    <w:name w:val="Emphasis"/>
    <w:basedOn w:val="Standaardalinea-lettertype"/>
    <w:uiPriority w:val="20"/>
    <w:qFormat/>
    <w:rsid w:val="00DF35A4"/>
    <w:rPr>
      <w:i/>
      <w:iCs/>
    </w:rPr>
  </w:style>
  <w:style w:type="table" w:styleId="Lichtearcering-accent2">
    <w:name w:val="Light Shading Accent 2"/>
    <w:basedOn w:val="Standaardtabel"/>
    <w:uiPriority w:val="60"/>
    <w:rsid w:val="001B4668"/>
    <w:rPr>
      <w:color w:val="554740" w:themeColor="accent2" w:themeShade="BF"/>
    </w:rPr>
    <w:tblPr>
      <w:tblStyleRowBandSize w:val="1"/>
      <w:tblStyleColBandSize w:val="1"/>
      <w:tblBorders>
        <w:top w:val="single" w:sz="8" w:space="0" w:color="726056" w:themeColor="accent2"/>
        <w:bottom w:val="single" w:sz="8" w:space="0" w:color="7260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6056" w:themeColor="accent2"/>
          <w:left w:val="nil"/>
          <w:bottom w:val="single" w:sz="8" w:space="0" w:color="7260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6056" w:themeColor="accent2"/>
          <w:left w:val="nil"/>
          <w:bottom w:val="single" w:sz="8" w:space="0" w:color="7260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D7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D7D3" w:themeFill="accent2" w:themeFillTint="3F"/>
      </w:tcPr>
    </w:tblStylePr>
  </w:style>
  <w:style w:type="table" w:styleId="Lichtelijst-accent3">
    <w:name w:val="Light List Accent 3"/>
    <w:basedOn w:val="Standaardtabel"/>
    <w:uiPriority w:val="61"/>
    <w:rsid w:val="001B4668"/>
    <w:tblPr>
      <w:tblStyleRowBandSize w:val="1"/>
      <w:tblStyleColBandSize w:val="1"/>
      <w:tblBorders>
        <w:top w:val="single" w:sz="8" w:space="0" w:color="AC956E" w:themeColor="accent3"/>
        <w:left w:val="single" w:sz="8" w:space="0" w:color="AC956E" w:themeColor="accent3"/>
        <w:bottom w:val="single" w:sz="8" w:space="0" w:color="AC956E" w:themeColor="accent3"/>
        <w:right w:val="single" w:sz="8" w:space="0" w:color="AC956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C956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956E" w:themeColor="accent3"/>
          <w:left w:val="single" w:sz="8" w:space="0" w:color="AC956E" w:themeColor="accent3"/>
          <w:bottom w:val="single" w:sz="8" w:space="0" w:color="AC956E" w:themeColor="accent3"/>
          <w:right w:val="single" w:sz="8" w:space="0" w:color="AC956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C956E" w:themeColor="accent3"/>
          <w:left w:val="single" w:sz="8" w:space="0" w:color="AC956E" w:themeColor="accent3"/>
          <w:bottom w:val="single" w:sz="8" w:space="0" w:color="AC956E" w:themeColor="accent3"/>
          <w:right w:val="single" w:sz="8" w:space="0" w:color="AC956E" w:themeColor="accent3"/>
        </w:tcBorders>
      </w:tcPr>
    </w:tblStylePr>
    <w:tblStylePr w:type="band1Horz">
      <w:tblPr/>
      <w:tcPr>
        <w:tcBorders>
          <w:top w:val="single" w:sz="8" w:space="0" w:color="AC956E" w:themeColor="accent3"/>
          <w:left w:val="single" w:sz="8" w:space="0" w:color="AC956E" w:themeColor="accent3"/>
          <w:bottom w:val="single" w:sz="8" w:space="0" w:color="AC956E" w:themeColor="accent3"/>
          <w:right w:val="single" w:sz="8" w:space="0" w:color="AC956E" w:themeColor="accent3"/>
        </w:tcBorders>
      </w:tcPr>
    </w:tblStylePr>
  </w:style>
  <w:style w:type="paragraph" w:styleId="Citaat">
    <w:name w:val="Quote"/>
    <w:basedOn w:val="Standaard"/>
    <w:next w:val="Standaard"/>
    <w:link w:val="CitaatChar"/>
    <w:uiPriority w:val="29"/>
    <w:qFormat/>
    <w:rsid w:val="008D7A0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8D7A0F"/>
    <w:rPr>
      <w:i/>
      <w:iCs/>
      <w:color w:val="000000" w:themeColor="text1"/>
    </w:rPr>
  </w:style>
  <w:style w:type="character" w:styleId="Hyperlink">
    <w:name w:val="Hyperlink"/>
    <w:basedOn w:val="Standaardalinea-lettertype"/>
    <w:uiPriority w:val="99"/>
    <w:unhideWhenUsed/>
    <w:rsid w:val="006A5ED6"/>
    <w:rPr>
      <w:color w:val="D26900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5586B"/>
    <w:pPr>
      <w:outlineLvl w:val="9"/>
    </w:pPr>
    <w:rPr>
      <w:lang w:eastAsia="nl-BE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65586B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65586B"/>
    <w:pPr>
      <w:spacing w:after="100"/>
      <w:ind w:left="220"/>
    </w:pPr>
    <w:rPr>
      <w:rFonts w:eastAsiaTheme="minorEastAsia"/>
      <w:lang w:eastAsia="nl-BE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qFormat/>
    <w:rsid w:val="0065586B"/>
    <w:pPr>
      <w:spacing w:after="100"/>
      <w:ind w:left="440"/>
    </w:pPr>
    <w:rPr>
      <w:rFonts w:eastAsiaTheme="minorEastAsia"/>
      <w:lang w:eastAsia="nl-BE"/>
    </w:rPr>
  </w:style>
  <w:style w:type="paragraph" w:styleId="Koptekst">
    <w:name w:val="header"/>
    <w:basedOn w:val="Standaard"/>
    <w:link w:val="KoptekstChar"/>
    <w:uiPriority w:val="99"/>
    <w:unhideWhenUsed/>
    <w:rsid w:val="00636091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636091"/>
  </w:style>
  <w:style w:type="paragraph" w:styleId="Voettekst">
    <w:name w:val="footer"/>
    <w:basedOn w:val="Standaard"/>
    <w:link w:val="VoettekstChar"/>
    <w:uiPriority w:val="99"/>
    <w:unhideWhenUsed/>
    <w:rsid w:val="00636091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636091"/>
  </w:style>
  <w:style w:type="character" w:customStyle="1" w:styleId="Kop4Char">
    <w:name w:val="Kop 4 Char"/>
    <w:basedOn w:val="Standaardalinea-lettertype"/>
    <w:link w:val="Kop4"/>
    <w:uiPriority w:val="9"/>
    <w:rsid w:val="00EC58DF"/>
    <w:rPr>
      <w:rFonts w:asciiTheme="majorHAnsi" w:eastAsiaTheme="majorEastAsia" w:hAnsiTheme="majorHAnsi" w:cstheme="majorBidi"/>
      <w:b/>
      <w:bCs/>
      <w:i/>
      <w:iCs/>
      <w:color w:val="AD0101" w:themeColor="accent1"/>
      <w:sz w:val="24"/>
    </w:rPr>
  </w:style>
  <w:style w:type="character" w:styleId="Tekstvantijdelijkeaanduiding">
    <w:name w:val="Placeholder Text"/>
    <w:basedOn w:val="Standaardalinea-lettertype"/>
    <w:uiPriority w:val="99"/>
    <w:semiHidden/>
    <w:rsid w:val="007671F7"/>
    <w:rPr>
      <w:color w:val="808080"/>
    </w:rPr>
  </w:style>
  <w:style w:type="paragraph" w:customStyle="1" w:styleId="Kubussen">
    <w:name w:val="Kubussen"/>
    <w:rsid w:val="00E32DA6"/>
    <w:pPr>
      <w:spacing w:after="200" w:line="276" w:lineRule="auto"/>
    </w:pPr>
    <w:rPr>
      <w:rFonts w:eastAsiaTheme="minorEastAsia"/>
      <w:lang w:eastAsia="nl-B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71DC2"/>
    <w:rPr>
      <w:color w:val="808080"/>
      <w:shd w:val="clear" w:color="auto" w:fill="E6E6E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F4C50"/>
    <w:rPr>
      <w:color w:val="D8924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w3schools.com/python/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_OT%20sjablonen%20SYNTRA%20Vlaanderen\format%20Module%20-%20Leerdoelen%20en%20leerinhouden%20zonder%20tabe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C4AD3BD55AD47CD85F5F8FFF9F77CE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D685F59-E15A-44E2-BD0F-237FDD0CC3D3}"/>
      </w:docPartPr>
      <w:docPartBody>
        <w:p w:rsidR="00875015" w:rsidRDefault="00875015">
          <w:pPr>
            <w:pStyle w:val="5C4AD3BD55AD47CD85F5F8FFF9F77CE1"/>
          </w:pPr>
          <w:r w:rsidRPr="004154B0">
            <w:rPr>
              <w:rStyle w:val="Tekstvantijdelijkeaanduiding"/>
            </w:rPr>
            <w:t>Klik hier als u tekst wilt invoeren.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enQuanYi Micro He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5015"/>
    <w:rsid w:val="00150A97"/>
    <w:rsid w:val="001F075C"/>
    <w:rsid w:val="002866E9"/>
    <w:rsid w:val="003153EF"/>
    <w:rsid w:val="00324694"/>
    <w:rsid w:val="0034692A"/>
    <w:rsid w:val="00875015"/>
    <w:rsid w:val="008F2D37"/>
    <w:rsid w:val="00B71DF3"/>
    <w:rsid w:val="00C47C3D"/>
    <w:rsid w:val="00CA37E9"/>
    <w:rsid w:val="00CF6DC9"/>
    <w:rsid w:val="00D3155C"/>
    <w:rsid w:val="00E22FF1"/>
    <w:rsid w:val="00F47D67"/>
    <w:rsid w:val="00FD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5C4AD3BD55AD47CD85F5F8FFF9F77CE1">
    <w:name w:val="5C4AD3BD55AD47CD85F5F8FFF9F77C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2014-06-24T00:00:00</PublishDate>
  <Abstract>Curriculum naam – luik Beroepsgerichte vorming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A641D7-9335-4433-9A6C-9D9E4EC89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 Module - Leerdoelen en leerinhouden zonder tabel.dotx</Template>
  <TotalTime>2</TotalTime>
  <Pages>2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Leerdoelen en leerinhouden</vt:lpstr>
    </vt:vector>
  </TitlesOfParts>
  <Company>SYNTRA Vlaanderen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Leerdoelen en leerinhouden</dc:title>
  <dc:subject>Cluster : ‘Keuken’</dc:subject>
  <dc:creator>Stefan Van de Velde</dc:creator>
  <cp:lastModifiedBy>van de Vijver Marita</cp:lastModifiedBy>
  <cp:revision>2</cp:revision>
  <cp:lastPrinted>2018-01-08T10:02:00Z</cp:lastPrinted>
  <dcterms:created xsi:type="dcterms:W3CDTF">2021-06-01T15:45:00Z</dcterms:created>
  <dcterms:modified xsi:type="dcterms:W3CDTF">2021-06-01T15:45:00Z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-559897814</vt:i4>
  </property>
</Properties>
</file>